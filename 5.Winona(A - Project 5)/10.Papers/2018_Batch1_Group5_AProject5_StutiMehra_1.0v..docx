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19DFE" w14:textId="1C68B874" w:rsidR="00D077E9" w:rsidRDefault="00543425" w:rsidP="00D70D02">
      <w:r>
        <w:rPr>
          <w:noProof/>
          <w:lang w:val="en-IN" w:eastAsia="en-IN"/>
        </w:rPr>
        <mc:AlternateContent>
          <mc:Choice Requires="wps">
            <w:drawing>
              <wp:anchor distT="0" distB="0" distL="114300" distR="114300" simplePos="0" relativeHeight="251660288" behindDoc="1" locked="0" layoutInCell="1" allowOverlap="1" wp14:anchorId="06A6B069" wp14:editId="72E01744">
                <wp:simplePos x="0" y="0"/>
                <wp:positionH relativeFrom="column">
                  <wp:posOffset>-205105</wp:posOffset>
                </wp:positionH>
                <wp:positionV relativeFrom="page">
                  <wp:posOffset>938530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EE82F4" id="Rectangle 3" o:spid="_x0000_s1026" alt="white rectangle for text on cover" style="position:absolute;margin-left:-16.15pt;margin-top:73.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" fillcolor="white [3212]" stroked="f" strokeweight="2pt">
                <w10:wrap anchory="page"/>
              </v:rect>
            </w:pict>
          </mc:Fallback>
        </mc:AlternateContent>
      </w:r>
      <w:r w:rsidR="00D077E9">
        <w:rPr>
          <w:noProof/>
          <w:lang w:val="en-IN" w:eastAsia="en-IN"/>
        </w:rPr>
        <w:drawing>
          <wp:anchor distT="0" distB="0" distL="114300" distR="114300" simplePos="0" relativeHeight="251658240" behindDoc="1" locked="0" layoutInCell="1" allowOverlap="1" wp14:anchorId="66BD7FB1" wp14:editId="1E1CD841">
            <wp:simplePos x="0" y="0"/>
            <wp:positionH relativeFrom="column">
              <wp:posOffset>-746760</wp:posOffset>
            </wp:positionH>
            <wp:positionV relativeFrom="page">
              <wp:posOffset>25400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73"/>
      </w:tblGrid>
      <w:tr w:rsidR="00543425" w14:paraId="5CCD9EA7" w14:textId="77777777" w:rsidTr="00D077E9">
        <w:trPr>
          <w:trHeight w:val="1894"/>
        </w:trPr>
        <w:tc>
          <w:tcPr>
            <w:tcW w:w="5580" w:type="dxa"/>
            <w:tcBorders>
              <w:top w:val="nil"/>
              <w:left w:val="nil"/>
              <w:bottom w:val="nil"/>
              <w:right w:val="nil"/>
            </w:tcBorders>
          </w:tcPr>
          <w:p w14:paraId="4626EA32" w14:textId="77777777" w:rsidR="00D077E9" w:rsidRDefault="00D077E9" w:rsidP="00D077E9">
            <w:r>
              <w:rPr>
                <w:noProof/>
                <w:lang w:val="en-IN" w:eastAsia="en-IN"/>
              </w:rPr>
              <mc:AlternateContent>
                <mc:Choice Requires="wps">
                  <w:drawing>
                    <wp:inline distT="0" distB="0" distL="0" distR="0" wp14:anchorId="273C5EF0" wp14:editId="76DC40D0">
                      <wp:extent cx="3729355" cy="895350"/>
                      <wp:effectExtent l="0" t="0" r="0" b="0"/>
                      <wp:docPr id="8" name="Text Box 8"/>
                      <wp:cNvGraphicFramePr/>
                      <a:graphic xmlns:a="http://schemas.openxmlformats.org/drawingml/2006/main">
                        <a:graphicData uri="http://schemas.microsoft.com/office/word/2010/wordprocessingShape">
                          <wps:wsp>
                            <wps:cNvSpPr txBox="1"/>
                            <wps:spPr>
                              <a:xfrm>
                                <a:off x="0" y="0"/>
                                <a:ext cx="3729355" cy="895350"/>
                              </a:xfrm>
                              <a:prstGeom prst="rect">
                                <a:avLst/>
                              </a:prstGeom>
                              <a:noFill/>
                              <a:ln w="6350">
                                <a:noFill/>
                              </a:ln>
                            </wps:spPr>
                            <wps:txbx>
                              <w:txbxContent>
                                <w:p w14:paraId="2CF9521D" w14:textId="0BDC1417" w:rsidR="00D077E9" w:rsidRPr="00543425" w:rsidRDefault="007F6C08" w:rsidP="006C6B1D">
                                  <w:pPr>
                                    <w:pStyle w:val="Title"/>
                                    <w:rPr>
                                      <w:color w:val="002060"/>
                                      <w:sz w:val="40"/>
                                    </w:rPr>
                                  </w:pPr>
                                  <w:r w:rsidRPr="00543425">
                                    <w:rPr>
                                      <w:color w:val="002060"/>
                                      <w:sz w:val="40"/>
                                    </w:rPr>
                                    <w:t>Introduc</w:t>
                                  </w:r>
                                  <w:r w:rsidR="009660ED">
                                    <w:rPr>
                                      <w:color w:val="002060"/>
                                      <w:sz w:val="40"/>
                                    </w:rPr>
                                    <w:t xml:space="preserve">tion to Elasticsearch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3C5EF0" id="_x0000_t202" coordsize="21600,21600" o:spt="202" path="m,l,21600r21600,l21600,xe">
                      <v:stroke joinstyle="miter"/>
                      <v:path gradientshapeok="t" o:connecttype="rect"/>
                    </v:shapetype>
                    <v:shape id="Text Box 8" o:spid="_x0000_s1026" type="#_x0000_t202" style="width:293.6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" filled="f" stroked="f" strokeweight=".5pt">
                      <v:textbox>
                        <w:txbxContent>
                          <w:p w14:paraId="2CF9521D" w14:textId="0BDC1417" w:rsidR="00D077E9" w:rsidRPr="00543425" w:rsidRDefault="007F6C08" w:rsidP="006C6B1D">
                            <w:pPr>
                              <w:pStyle w:val="Title"/>
                              <w:rPr>
                                <w:color w:val="002060"/>
                                <w:sz w:val="40"/>
                              </w:rPr>
                            </w:pPr>
                            <w:r w:rsidRPr="00543425">
                              <w:rPr>
                                <w:color w:val="002060"/>
                                <w:sz w:val="40"/>
                              </w:rPr>
                              <w:t>Introduc</w:t>
                            </w:r>
                            <w:r w:rsidR="009660ED">
                              <w:rPr>
                                <w:color w:val="002060"/>
                                <w:sz w:val="40"/>
                              </w:rPr>
                              <w:t xml:space="preserve">tion to Elasticsearch </w:t>
                            </w:r>
                          </w:p>
                        </w:txbxContent>
                      </v:textbox>
                      <w10:anchorlock/>
                    </v:shape>
                  </w:pict>
                </mc:Fallback>
              </mc:AlternateContent>
            </w:r>
          </w:p>
          <w:p w14:paraId="5DF36098" w14:textId="77777777" w:rsidR="00D077E9" w:rsidRDefault="00D077E9" w:rsidP="00D077E9">
            <w:r>
              <w:rPr>
                <w:noProof/>
                <w:lang w:val="en-IN" w:eastAsia="en-IN"/>
              </w:rPr>
              <mc:AlternateContent>
                <mc:Choice Requires="wps">
                  <w:drawing>
                    <wp:inline distT="0" distB="0" distL="0" distR="0" wp14:anchorId="377154B5" wp14:editId="5A4FD5F9">
                      <wp:extent cx="34099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34099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DA3FE7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6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" strokecolor="#082a75 [3215]" strokeweight="3pt">
                      <w10:anchorlock/>
                    </v:line>
                  </w:pict>
                </mc:Fallback>
              </mc:AlternateContent>
            </w:r>
          </w:p>
        </w:tc>
      </w:tr>
      <w:tr w:rsidR="00543425" w14:paraId="274D5777" w14:textId="77777777" w:rsidTr="00D077E9">
        <w:trPr>
          <w:trHeight w:val="7636"/>
        </w:trPr>
        <w:tc>
          <w:tcPr>
            <w:tcW w:w="5580" w:type="dxa"/>
            <w:tcBorders>
              <w:top w:val="nil"/>
              <w:left w:val="nil"/>
              <w:bottom w:val="nil"/>
              <w:right w:val="nil"/>
            </w:tcBorders>
          </w:tcPr>
          <w:p w14:paraId="574C5B09" w14:textId="77777777" w:rsidR="00D077E9" w:rsidRDefault="00D077E9" w:rsidP="00D077E9">
            <w:pPr>
              <w:rPr>
                <w:noProof/>
              </w:rPr>
            </w:pPr>
          </w:p>
        </w:tc>
      </w:tr>
      <w:tr w:rsidR="00543425" w14:paraId="5490CC7D" w14:textId="77777777" w:rsidTr="00D077E9">
        <w:trPr>
          <w:trHeight w:val="2171"/>
        </w:trPr>
        <w:tc>
          <w:tcPr>
            <w:tcW w:w="5580" w:type="dxa"/>
            <w:tcBorders>
              <w:top w:val="nil"/>
              <w:left w:val="nil"/>
              <w:bottom w:val="nil"/>
              <w:right w:val="nil"/>
            </w:tcBorders>
          </w:tcPr>
          <w:sdt>
            <w:sdtPr>
              <w:id w:val="1080870105"/>
              <w:placeholder>
                <w:docPart w:val="FD5F0CD5D5D04CF993CF98341E3C3625"/>
              </w:placeholder>
              <w15:appearance w15:val="hidden"/>
            </w:sdtPr>
            <w:sdtEndPr/>
            <w:sdtContent>
              <w:p w14:paraId="5D2138FC" w14:textId="5FFD748F"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BE7648">
                  <w:rPr>
                    <w:rStyle w:val="SubtitleChar"/>
                    <w:b w:val="0"/>
                    <w:noProof/>
                  </w:rPr>
                  <w:t>February 2</w:t>
                </w:r>
                <w:r w:rsidRPr="00D86945">
                  <w:rPr>
                    <w:rStyle w:val="SubtitleChar"/>
                    <w:b w:val="0"/>
                  </w:rPr>
                  <w:fldChar w:fldCharType="end"/>
                </w:r>
              </w:p>
            </w:sdtContent>
          </w:sdt>
          <w:p w14:paraId="5E9403B2" w14:textId="77777777"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432E6977" wp14:editId="6690CEA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64172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F5EAFEF" w14:textId="77777777" w:rsidR="00D077E9" w:rsidRDefault="00D077E9" w:rsidP="00D077E9">
            <w:pPr>
              <w:rPr>
                <w:noProof/>
                <w:sz w:val="10"/>
                <w:szCs w:val="10"/>
              </w:rPr>
            </w:pPr>
          </w:p>
          <w:p w14:paraId="1E904FB9" w14:textId="77777777" w:rsidR="00D077E9" w:rsidRDefault="00D077E9" w:rsidP="00D077E9">
            <w:pPr>
              <w:rPr>
                <w:noProof/>
                <w:sz w:val="10"/>
                <w:szCs w:val="10"/>
              </w:rPr>
            </w:pPr>
          </w:p>
          <w:p w14:paraId="214F3544" w14:textId="77777777" w:rsidR="00D077E9" w:rsidRDefault="004632EC" w:rsidP="00D077E9">
            <w:sdt>
              <w:sdtPr>
                <w:id w:val="-1740469667"/>
                <w:placeholder>
                  <w:docPart w:val="6DDFE393A25440F983E748E422AC2DE8"/>
                </w:placeholder>
                <w15:appearance w15:val="hidden"/>
              </w:sdtPr>
              <w:sdtEndPr/>
              <w:sdtContent>
                <w:r w:rsidR="001C4708">
                  <w:t>A joint paper by JP Tokyo &amp; Co and MRIIRS</w:t>
                </w:r>
              </w:sdtContent>
            </w:sdt>
          </w:p>
          <w:p w14:paraId="76BB28FF" w14:textId="74B63D78" w:rsidR="00D077E9" w:rsidRDefault="00D077E9" w:rsidP="00D077E9">
            <w:r w:rsidRPr="00B231E5">
              <w:t>Authored by:</w:t>
            </w:r>
            <w:r>
              <w:t xml:space="preserve"> </w:t>
            </w:r>
            <w:sdt>
              <w:sdtPr>
                <w:alias w:val="Your Name"/>
                <w:tag w:val="Your Name"/>
                <w:id w:val="-180584491"/>
                <w:placeholder>
                  <w:docPart w:val="38BA83ADABD242B19E5F58C0E408ADD9"/>
                </w:placeholder>
                <w:dataBinding w:prefixMappings="xmlns:ns0='http://schemas.microsoft.com/office/2006/coverPageProps' " w:xpath="/ns0:CoverPageProperties[1]/ns0:CompanyFax[1]" w:storeItemID="{55AF091B-3C7A-41E3-B477-F2FDAA23CFDA}"/>
                <w15:appearance w15:val="hidden"/>
                <w:text w:multiLine="1"/>
              </w:sdtPr>
              <w:sdtEndPr/>
              <w:sdtContent>
                <w:r w:rsidR="006C6B1D">
                  <w:t>Stuti Mehra</w:t>
                </w:r>
                <w:r w:rsidR="006C6B1D">
                  <w:br/>
                  <w:t>Reviewed by: Rajesh Nath, Ms. Charu Virmani, Ms. Bindiya Ahuja</w:t>
                </w:r>
              </w:sdtContent>
            </w:sdt>
          </w:p>
          <w:p w14:paraId="0520C0CB" w14:textId="77777777" w:rsidR="00D077E9" w:rsidRPr="00D86945" w:rsidRDefault="00D077E9" w:rsidP="00D077E9">
            <w:pPr>
              <w:rPr>
                <w:noProof/>
                <w:sz w:val="10"/>
                <w:szCs w:val="10"/>
              </w:rPr>
            </w:pPr>
          </w:p>
        </w:tc>
      </w:tr>
    </w:tbl>
    <w:p w14:paraId="5201BFB6" w14:textId="4224E4C2" w:rsidR="00D077E9" w:rsidRDefault="00D077E9">
      <w:pPr>
        <w:spacing w:after="200"/>
      </w:pPr>
      <w:r>
        <w:rPr>
          <w:noProof/>
          <w:lang w:val="en-IN" w:eastAsia="en-IN"/>
        </w:rPr>
        <mc:AlternateContent>
          <mc:Choice Requires="wps">
            <w:drawing>
              <wp:anchor distT="0" distB="0" distL="114300" distR="114300" simplePos="0" relativeHeight="251659264" behindDoc="1" locked="0" layoutInCell="1" allowOverlap="1" wp14:anchorId="320EE15B" wp14:editId="7878EE2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3BA6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235008146"/>
        <w:docPartObj>
          <w:docPartGallery w:val="Table of Contents"/>
          <w:docPartUnique/>
        </w:docPartObj>
      </w:sdtPr>
      <w:sdtEndPr>
        <w:rPr>
          <w:bCs/>
          <w:noProof/>
        </w:rPr>
      </w:sdtEndPr>
      <w:sdtContent>
        <w:p w14:paraId="6F438F1D" w14:textId="42125612" w:rsidR="003E69E3" w:rsidRDefault="003E69E3" w:rsidP="003E69E3">
          <w:pPr>
            <w:pStyle w:val="TOCHeading"/>
          </w:pPr>
          <w:r>
            <w:t>Contents</w:t>
          </w:r>
        </w:p>
        <w:p w14:paraId="6AAE0541" w14:textId="1A502306" w:rsidR="003E69E3" w:rsidRDefault="003E69E3">
          <w:pPr>
            <w:pStyle w:val="TOC1"/>
            <w:tabs>
              <w:tab w:val="right" w:leader="dot" w:pos="9926"/>
            </w:tabs>
            <w:rPr>
              <w:noProof/>
            </w:rPr>
          </w:pPr>
          <w:r>
            <w:fldChar w:fldCharType="begin"/>
          </w:r>
          <w:r>
            <w:instrText xml:space="preserve"> TOC \o "1-3" \h \z \u </w:instrText>
          </w:r>
          <w:r>
            <w:fldChar w:fldCharType="separate"/>
          </w:r>
          <w:hyperlink w:anchor="_Toc527993527" w:history="1">
            <w:r w:rsidR="00543425">
              <w:rPr>
                <w:rStyle w:val="Hyperlink"/>
                <w:noProof/>
              </w:rPr>
              <w:t>Introduction</w:t>
            </w:r>
            <w:r>
              <w:rPr>
                <w:noProof/>
                <w:webHidden/>
              </w:rPr>
              <w:tab/>
            </w:r>
            <w:r>
              <w:rPr>
                <w:noProof/>
                <w:webHidden/>
              </w:rPr>
              <w:fldChar w:fldCharType="begin"/>
            </w:r>
            <w:r>
              <w:rPr>
                <w:noProof/>
                <w:webHidden/>
              </w:rPr>
              <w:instrText xml:space="preserve"> PAGEREF _Toc527993527 \h </w:instrText>
            </w:r>
            <w:r>
              <w:rPr>
                <w:noProof/>
                <w:webHidden/>
              </w:rPr>
            </w:r>
            <w:r>
              <w:rPr>
                <w:noProof/>
                <w:webHidden/>
              </w:rPr>
              <w:fldChar w:fldCharType="separate"/>
            </w:r>
            <w:r>
              <w:rPr>
                <w:noProof/>
                <w:webHidden/>
              </w:rPr>
              <w:t>3</w:t>
            </w:r>
            <w:r>
              <w:rPr>
                <w:noProof/>
                <w:webHidden/>
              </w:rPr>
              <w:fldChar w:fldCharType="end"/>
            </w:r>
          </w:hyperlink>
        </w:p>
        <w:p w14:paraId="310C6C5A" w14:textId="4712FFDA" w:rsidR="003E69E3" w:rsidRDefault="004632EC">
          <w:pPr>
            <w:pStyle w:val="TOC2"/>
            <w:tabs>
              <w:tab w:val="right" w:leader="dot" w:pos="9926"/>
            </w:tabs>
            <w:rPr>
              <w:noProof/>
            </w:rPr>
          </w:pPr>
          <w:hyperlink w:anchor="_Toc527993528" w:history="1">
            <w:r w:rsidR="00AC5410">
              <w:rPr>
                <w:rStyle w:val="Hyperlink"/>
                <w:noProof/>
              </w:rPr>
              <w:t>What is Elasticsearch?</w:t>
            </w:r>
            <w:r w:rsidR="003E69E3">
              <w:rPr>
                <w:noProof/>
                <w:webHidden/>
              </w:rPr>
              <w:tab/>
            </w:r>
            <w:r w:rsidR="003E69E3">
              <w:rPr>
                <w:noProof/>
                <w:webHidden/>
              </w:rPr>
              <w:fldChar w:fldCharType="begin"/>
            </w:r>
            <w:r w:rsidR="003E69E3">
              <w:rPr>
                <w:noProof/>
                <w:webHidden/>
              </w:rPr>
              <w:instrText xml:space="preserve"> PAGEREF _Toc527993528 \h </w:instrText>
            </w:r>
            <w:r w:rsidR="003E69E3">
              <w:rPr>
                <w:noProof/>
                <w:webHidden/>
              </w:rPr>
            </w:r>
            <w:r w:rsidR="003E69E3">
              <w:rPr>
                <w:noProof/>
                <w:webHidden/>
              </w:rPr>
              <w:fldChar w:fldCharType="separate"/>
            </w:r>
            <w:r w:rsidR="003E69E3">
              <w:rPr>
                <w:noProof/>
                <w:webHidden/>
              </w:rPr>
              <w:t>3</w:t>
            </w:r>
            <w:r w:rsidR="003E69E3">
              <w:rPr>
                <w:noProof/>
                <w:webHidden/>
              </w:rPr>
              <w:fldChar w:fldCharType="end"/>
            </w:r>
          </w:hyperlink>
        </w:p>
        <w:p w14:paraId="60B26C29" w14:textId="37EC3A47" w:rsidR="009660ED" w:rsidRDefault="009660ED" w:rsidP="009660ED">
          <w:r>
            <w:t>How to communicate with Elasticsearch?...................................................................3</w:t>
          </w:r>
        </w:p>
        <w:p w14:paraId="21016CFA" w14:textId="09079365" w:rsidR="009660ED" w:rsidRDefault="009660ED" w:rsidP="009660ED">
          <w:r>
            <w:t xml:space="preserve">      Jav</w:t>
          </w:r>
          <w:r w:rsidR="00D00651">
            <w:t>a API………………………………………………………………………………………………………………</w:t>
          </w:r>
        </w:p>
        <w:p w14:paraId="02AE4317" w14:textId="1ECA3E41" w:rsidR="00D00651" w:rsidRDefault="00D00651" w:rsidP="009660ED">
          <w:r>
            <w:t xml:space="preserve">          Node Client……………………………………………………………………………………………</w:t>
          </w:r>
        </w:p>
        <w:p w14:paraId="4FC2FB49" w14:textId="42D1BB7F" w:rsidR="00D00651" w:rsidRDefault="00D00651" w:rsidP="009660ED">
          <w:r>
            <w:t xml:space="preserve">          Transport Client……………………………………………………………………………………</w:t>
          </w:r>
        </w:p>
        <w:p w14:paraId="0312C67D" w14:textId="39B1A431" w:rsidR="00D00651" w:rsidRPr="009660ED" w:rsidRDefault="00D00651" w:rsidP="009660ED">
          <w:r>
            <w:t xml:space="preserve">      RESTful API……………………………………………………………………………………………………..</w:t>
          </w:r>
        </w:p>
        <w:p w14:paraId="3EEE28C9" w14:textId="60571A6F" w:rsidR="00AC5410" w:rsidRDefault="00AC5410" w:rsidP="00AC5410">
          <w:r>
            <w:t>Basic Terms………………………………………………………………………………………………………………3</w:t>
          </w:r>
        </w:p>
        <w:p w14:paraId="1E8E9E2E" w14:textId="50BFCC95" w:rsidR="00AC5410" w:rsidRPr="00AC5410" w:rsidRDefault="00AC5410" w:rsidP="00AC5410">
          <w:r>
            <w:t xml:space="preserve">      Cluster…………………………………………………………………………………………………………………3</w:t>
          </w:r>
        </w:p>
        <w:p w14:paraId="6EF4CC02" w14:textId="77777777" w:rsidR="00D00651" w:rsidRDefault="003E69E3">
          <w:pPr>
            <w:rPr>
              <w:bCs/>
              <w:noProof/>
            </w:rPr>
          </w:pPr>
          <w:r>
            <w:rPr>
              <w:bCs/>
              <w:noProof/>
            </w:rPr>
            <w:fldChar w:fldCharType="end"/>
          </w:r>
          <w:r w:rsidR="009660ED">
            <w:rPr>
              <w:bCs/>
              <w:noProof/>
            </w:rPr>
            <w:t xml:space="preserve">      Indexing………………………………………………………………………………………………………………4</w:t>
          </w:r>
        </w:p>
        <w:p w14:paraId="0DD635DD" w14:textId="1A3F92D1" w:rsidR="003E69E3" w:rsidRDefault="00D00651">
          <w:r>
            <w:rPr>
              <w:bCs/>
              <w:noProof/>
            </w:rPr>
            <w:t xml:space="preserve">      Type…………………………………………………………</w:t>
          </w:r>
        </w:p>
      </w:sdtContent>
    </w:sdt>
    <w:p w14:paraId="2FBA388D" w14:textId="734D0460" w:rsidR="003E69E3" w:rsidRDefault="003E69E3">
      <w:pPr>
        <w:spacing w:after="200"/>
      </w:pPr>
      <w:r>
        <w:br w:type="page"/>
      </w:r>
    </w:p>
    <w:p w14:paraId="28247CF7" w14:textId="67690258" w:rsidR="00D077E9" w:rsidRDefault="00543425" w:rsidP="00D077E9">
      <w:pPr>
        <w:pStyle w:val="Heading1"/>
      </w:pPr>
      <w: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097D5D1" w14:textId="77777777" w:rsidTr="00DF027C">
        <w:trPr>
          <w:trHeight w:val="3546"/>
        </w:trPr>
        <w:tc>
          <w:tcPr>
            <w:tcW w:w="9999" w:type="dxa"/>
          </w:tcPr>
          <w:p w14:paraId="56F828FC" w14:textId="192FCD76" w:rsidR="00DF027C" w:rsidRDefault="00DF027C" w:rsidP="00DF027C"/>
          <w:bookmarkStart w:id="0" w:name="_Toc527993528" w:displacedByCustomXml="next"/>
          <w:sdt>
            <w:sdtPr>
              <w:id w:val="1660650702"/>
              <w:placeholder>
                <w:docPart w:val="83AB29AB0B804083B7012B544DBA2BCB"/>
              </w:placeholder>
              <w15:dataBinding w:prefixMappings="xmlns:ns0='http://schemas.microsoft.com/temp/samples' " w:xpath="/ns0:employees[1]/ns0:employee[1]/ns0:CompanyName[1]" w:storeItemID="{00000000-0000-0000-0000-000000000000}"/>
              <w15:appearance w15:val="hidden"/>
            </w:sdtPr>
            <w:sdtEndPr/>
            <w:sdtContent>
              <w:p w14:paraId="5C441721" w14:textId="77777777" w:rsidR="00106F58" w:rsidRDefault="00106F58" w:rsidP="00106F58">
                <w:pPr>
                  <w:pStyle w:val="Heading2"/>
                </w:pPr>
                <w:r>
                  <w:t>What is Elasticsearch??</w:t>
                </w:r>
              </w:p>
            </w:sdtContent>
          </w:sdt>
          <w:bookmarkEnd w:id="0" w:displacedByCustomXml="prev"/>
          <w:p w14:paraId="0949222B" w14:textId="0C08DDB7" w:rsidR="00DF027C" w:rsidRDefault="00106F58" w:rsidP="00106F58">
            <w:pPr>
              <w:pStyle w:val="Content"/>
            </w:pPr>
            <w:r>
              <w:t xml:space="preserve"> </w:t>
            </w:r>
            <w:r w:rsidR="00AF0D7C">
              <w:t xml:space="preserve">Elasticsearch is an open source distributed, RESTful search and analytics engine which is capable of solving huge number of use cases. </w:t>
            </w:r>
            <w:r w:rsidR="00BE728E">
              <w:t>It is highly scalable open-source full-text search and analytics engine, which allows you to store, search and analyze large volumes of d</w:t>
            </w:r>
            <w:r w:rsidR="00F4073C">
              <w:t xml:space="preserve">ata very quicky and in near real time. </w:t>
            </w:r>
            <w:r w:rsidR="00AF0D7C">
              <w:t>It</w:t>
            </w:r>
            <w:r w:rsidR="00543425">
              <w:t xml:space="preserve"> is a </w:t>
            </w:r>
            <w:r w:rsidR="00893F23">
              <w:t>real-time distributed search and analytics engine. It is used for four kinds or type of search namely, full-text search, structured search, analytics and combination of these three searches. For instance:</w:t>
            </w:r>
          </w:p>
          <w:p w14:paraId="6278EEFB" w14:textId="3402792A" w:rsidR="00893F23" w:rsidRDefault="00893F23" w:rsidP="00893F23">
            <w:pPr>
              <w:pStyle w:val="Content"/>
              <w:numPr>
                <w:ilvl w:val="0"/>
                <w:numId w:val="1"/>
              </w:numPr>
            </w:pPr>
            <w:r>
              <w:t xml:space="preserve">Wikipedia uses Elasticsearch to </w:t>
            </w:r>
            <w:r w:rsidR="00BE728E">
              <w:t xml:space="preserve">give full-text search with highlighted snippets and </w:t>
            </w:r>
            <w:r w:rsidR="00BE728E">
              <w:rPr>
                <w:i/>
              </w:rPr>
              <w:t xml:space="preserve">search-as-you-type </w:t>
            </w:r>
            <w:r w:rsidR="00BE728E">
              <w:t xml:space="preserve">and </w:t>
            </w:r>
            <w:r w:rsidR="00BE728E">
              <w:rPr>
                <w:i/>
              </w:rPr>
              <w:t xml:space="preserve">did-you-mean </w:t>
            </w:r>
            <w:r w:rsidR="00BE728E">
              <w:t>suggestions.</w:t>
            </w:r>
          </w:p>
          <w:p w14:paraId="5DEEFE26" w14:textId="4321EB14" w:rsidR="00BE728E" w:rsidRDefault="00BE728E" w:rsidP="00893F23">
            <w:pPr>
              <w:pStyle w:val="Content"/>
              <w:numPr>
                <w:ilvl w:val="0"/>
                <w:numId w:val="1"/>
              </w:numPr>
            </w:pPr>
            <w:r>
              <w:t xml:space="preserve">Stack Overfllow combines full-text search with geolocation queries and uses </w:t>
            </w:r>
            <w:r>
              <w:rPr>
                <w:i/>
              </w:rPr>
              <w:t>more-like-this</w:t>
            </w:r>
            <w:r>
              <w:t xml:space="preserve"> to find related questions and answers.</w:t>
            </w:r>
          </w:p>
          <w:p w14:paraId="07442B23" w14:textId="77777777" w:rsidR="00BE728E" w:rsidRDefault="00BE728E" w:rsidP="00893F23">
            <w:pPr>
              <w:pStyle w:val="Content"/>
              <w:numPr>
                <w:ilvl w:val="0"/>
                <w:numId w:val="1"/>
              </w:numPr>
            </w:pPr>
            <w:r>
              <w:t>Github uses Elasticsearch to query 130 billion lines of code.</w:t>
            </w:r>
          </w:p>
          <w:p w14:paraId="5384F0D2" w14:textId="77777777" w:rsidR="00A863D6" w:rsidRDefault="00A863D6" w:rsidP="00BE728E">
            <w:pPr>
              <w:pStyle w:val="Content"/>
              <w:ind w:left="360"/>
            </w:pPr>
          </w:p>
          <w:p w14:paraId="756D6A0F" w14:textId="04014318" w:rsidR="00BE728E" w:rsidRDefault="00A863D6" w:rsidP="00BE728E">
            <w:pPr>
              <w:pStyle w:val="Content"/>
              <w:ind w:left="360"/>
            </w:pPr>
            <w:r>
              <w:t>Elasticsearch is also written in</w:t>
            </w:r>
            <w:r w:rsidR="00F226AF">
              <w:t xml:space="preserve"> </w:t>
            </w:r>
            <w:r>
              <w:t>JAVA and uses Lucene internally for its indexing and searching.</w:t>
            </w:r>
            <w:r w:rsidR="00C32CA5">
              <w:t xml:space="preserve"> It uses different operations like indexing, searching and modifying the data.</w:t>
            </w:r>
          </w:p>
          <w:p w14:paraId="500B5BEA" w14:textId="480A0F52" w:rsidR="00F61972" w:rsidRPr="00DD0C32" w:rsidRDefault="001C4E5B" w:rsidP="00F61972">
            <w:pPr>
              <w:pStyle w:val="Content"/>
              <w:rPr>
                <w:b/>
                <w:sz w:val="36"/>
              </w:rPr>
            </w:pPr>
            <w:r w:rsidRPr="00DD0C32">
              <w:rPr>
                <w:b/>
                <w:sz w:val="36"/>
              </w:rPr>
              <w:t>How to communicate with Elasticsearch?</w:t>
            </w:r>
          </w:p>
          <w:p w14:paraId="56110397" w14:textId="77777777" w:rsidR="00DD0C32" w:rsidRDefault="00DD0C32" w:rsidP="00DD0C32">
            <w:pPr>
              <w:pStyle w:val="Content"/>
              <w:rPr>
                <w:sz w:val="36"/>
              </w:rPr>
            </w:pPr>
          </w:p>
          <w:p w14:paraId="3F7797A8" w14:textId="6DFA4EB7" w:rsidR="00C32CA5" w:rsidRDefault="00C32CA5" w:rsidP="00DD0C32">
            <w:pPr>
              <w:pStyle w:val="Content"/>
            </w:pPr>
            <w:r>
              <w:t xml:space="preserve">Elasticsearch </w:t>
            </w:r>
            <w:r w:rsidR="00106F58">
              <w:t>uses two types of API, namely JAVA API and RESTful API. It depends on which kind of language you are using, if you are using JAVA language then you can use JAVA API and if you want to choose any other language then you can use RESTful API.</w:t>
            </w:r>
          </w:p>
          <w:p w14:paraId="36AAC1A2" w14:textId="77777777" w:rsidR="00106F58" w:rsidRDefault="00106F58" w:rsidP="00BE728E">
            <w:pPr>
              <w:pStyle w:val="Content"/>
              <w:ind w:left="360"/>
            </w:pPr>
          </w:p>
          <w:p w14:paraId="4E73E6A7" w14:textId="77777777" w:rsidR="00DF027C" w:rsidRDefault="00393F50" w:rsidP="00393F50">
            <w:pPr>
              <w:pStyle w:val="Content"/>
              <w:rPr>
                <w:sz w:val="36"/>
              </w:rPr>
            </w:pPr>
            <w:r>
              <w:rPr>
                <w:sz w:val="36"/>
              </w:rPr>
              <w:t>JAVA API :-</w:t>
            </w:r>
          </w:p>
          <w:p w14:paraId="7DFA7358" w14:textId="77777777" w:rsidR="00393F50" w:rsidRDefault="00393F50" w:rsidP="00393F50">
            <w:pPr>
              <w:pStyle w:val="Content"/>
            </w:pPr>
            <w:r>
              <w:t xml:space="preserve">If you are using JAVA language then, Elasticsearch have two uilt-in clientsthat we can use in our code: </w:t>
            </w:r>
          </w:p>
          <w:p w14:paraId="5C68D4B9" w14:textId="77777777" w:rsidR="00393F50" w:rsidRDefault="00393F50" w:rsidP="00393F50">
            <w:pPr>
              <w:pStyle w:val="Content"/>
              <w:rPr>
                <w:i/>
              </w:rPr>
            </w:pPr>
          </w:p>
          <w:p w14:paraId="1B576383" w14:textId="77777777" w:rsidR="00393F50" w:rsidRDefault="00393F50" w:rsidP="00393F50">
            <w:pPr>
              <w:pStyle w:val="Content"/>
              <w:rPr>
                <w:i/>
              </w:rPr>
            </w:pPr>
          </w:p>
          <w:p w14:paraId="3CB5B7F1" w14:textId="77777777" w:rsidR="00393F50" w:rsidRDefault="00393F50" w:rsidP="00393F50">
            <w:pPr>
              <w:pStyle w:val="Content"/>
              <w:rPr>
                <w:i/>
              </w:rPr>
            </w:pPr>
            <w:r>
              <w:rPr>
                <w:i/>
              </w:rPr>
              <w:t xml:space="preserve">Node Client: </w:t>
            </w:r>
          </w:p>
          <w:p w14:paraId="02916120" w14:textId="49E0FEFE" w:rsidR="00393F50" w:rsidRDefault="00393F50" w:rsidP="00393F50">
            <w:pPr>
              <w:pStyle w:val="Content"/>
            </w:pPr>
            <w:r>
              <w:lastRenderedPageBreak/>
              <w:t>This is a type of node which doesn’t holds the data itself but, it knows that what kind of data is on which node in the cluster, and can forward requests directly to correct node.</w:t>
            </w:r>
          </w:p>
          <w:p w14:paraId="57A32C4A" w14:textId="77777777" w:rsidR="00393F50" w:rsidRDefault="00393F50" w:rsidP="00393F50">
            <w:pPr>
              <w:pStyle w:val="Content"/>
            </w:pPr>
          </w:p>
          <w:p w14:paraId="1E16A439" w14:textId="7B1B779F" w:rsidR="00393F50" w:rsidRDefault="00393F50" w:rsidP="00393F50">
            <w:pPr>
              <w:pStyle w:val="Content"/>
              <w:rPr>
                <w:i/>
              </w:rPr>
            </w:pPr>
            <w:r>
              <w:rPr>
                <w:i/>
              </w:rPr>
              <w:t>Transport Client:</w:t>
            </w:r>
          </w:p>
          <w:p w14:paraId="67C90333" w14:textId="536C0B2B" w:rsidR="00393F50" w:rsidRDefault="00393F50" w:rsidP="00393F50">
            <w:pPr>
              <w:pStyle w:val="Content"/>
            </w:pPr>
            <w:r>
              <w:t xml:space="preserve">This </w:t>
            </w:r>
            <w:r w:rsidR="008F7D96">
              <w:t>i</w:t>
            </w:r>
            <w:r>
              <w:t>s a light weight transport client and can be used to send the requests to remote cluster. It don’t join the cluster itself but just simply forwards the requests to a no</w:t>
            </w:r>
            <w:r w:rsidR="008F7D96">
              <w:t>d</w:t>
            </w:r>
            <w:r>
              <w:t>e in the cluster.</w:t>
            </w:r>
          </w:p>
          <w:p w14:paraId="7C571FF3" w14:textId="77777777" w:rsidR="003110AA" w:rsidRDefault="003110AA" w:rsidP="00393F50">
            <w:pPr>
              <w:pStyle w:val="Content"/>
            </w:pPr>
          </w:p>
          <w:p w14:paraId="3571AE75" w14:textId="2B38899D" w:rsidR="003110AA" w:rsidRDefault="003110AA" w:rsidP="00393F50">
            <w:pPr>
              <w:pStyle w:val="Content"/>
            </w:pPr>
            <w:r>
              <w:t>Both Java clients talk to the cluster over 9300, using native Elasticsearch transport protocol. Nodes in the cluster also communicate with each other using port 9300, if this port is not open the, your nodes would not be able to form a cluster.</w:t>
            </w:r>
          </w:p>
          <w:p w14:paraId="6ED7716C" w14:textId="77777777" w:rsidR="003110AA" w:rsidRDefault="003110AA" w:rsidP="00393F50">
            <w:pPr>
              <w:pStyle w:val="Content"/>
            </w:pPr>
          </w:p>
          <w:p w14:paraId="33040E6C" w14:textId="3DAA1C87" w:rsidR="003110AA" w:rsidRDefault="003110AA" w:rsidP="00393F50">
            <w:pPr>
              <w:pStyle w:val="Content"/>
              <w:rPr>
                <w:sz w:val="36"/>
              </w:rPr>
            </w:pPr>
            <w:r w:rsidRPr="003110AA">
              <w:rPr>
                <w:sz w:val="36"/>
              </w:rPr>
              <w:t xml:space="preserve">RESTful API </w:t>
            </w:r>
          </w:p>
          <w:p w14:paraId="402B3F91" w14:textId="77777777" w:rsidR="00D9043D" w:rsidRDefault="003110AA" w:rsidP="00393F50">
            <w:pPr>
              <w:pStyle w:val="Content"/>
            </w:pPr>
            <w:r>
              <w:t>All other languages can communicate with Elasticsearch over 9200 using a RESTful API, accessible wo</w:t>
            </w:r>
            <w:r w:rsidR="004154EC">
              <w:t>r</w:t>
            </w:r>
            <w:r>
              <w:t>th our web client. We can talk with Elasticsearch using a curl command.</w:t>
            </w:r>
          </w:p>
          <w:p w14:paraId="5F3C66A9" w14:textId="77777777" w:rsidR="00D9043D" w:rsidRDefault="00D9043D" w:rsidP="00393F50">
            <w:pPr>
              <w:pStyle w:val="Content"/>
            </w:pPr>
            <w:r>
              <w:t xml:space="preserve">A request to Elasticsearch consists of the same parts as any HTTP request: </w:t>
            </w:r>
          </w:p>
          <w:p w14:paraId="35AD3F51" w14:textId="77777777" w:rsidR="00D9043D" w:rsidRDefault="00D9043D" w:rsidP="00393F50">
            <w:pPr>
              <w:pStyle w:val="Content"/>
              <w:rPr>
                <w:rFonts w:eastAsia="UbuntuMono-Regular" w:cs="UbuntuMono-Regular"/>
                <w:color w:val="000089"/>
                <w:sz w:val="17"/>
                <w:szCs w:val="17"/>
                <w:lang w:val="en-IN"/>
              </w:rPr>
            </w:pPr>
          </w:p>
          <w:p w14:paraId="5262E2A9" w14:textId="77777777" w:rsidR="00D9043D" w:rsidRDefault="00D9043D" w:rsidP="00393F50">
            <w:pPr>
              <w:pStyle w:val="Content"/>
              <w:rPr>
                <w:rFonts w:eastAsia="UbuntuMono-Regular" w:cs="UbuntuMono-Regular"/>
                <w:color w:val="CD3300"/>
                <w:sz w:val="17"/>
                <w:szCs w:val="17"/>
                <w:lang w:val="en-IN"/>
              </w:rPr>
            </w:pPr>
            <w:r w:rsidRPr="00D9043D">
              <w:rPr>
                <w:rFonts w:eastAsia="UbuntuMono-Regular" w:cs="UbuntuMono-Regular"/>
                <w:color w:val="000089"/>
                <w:sz w:val="17"/>
                <w:szCs w:val="17"/>
                <w:lang w:val="en-IN"/>
              </w:rPr>
              <w:t xml:space="preserve">curl </w:t>
            </w:r>
            <w:r w:rsidRPr="00D9043D">
              <w:rPr>
                <w:rFonts w:eastAsia="UbuntuMono-Regular" w:cs="UbuntuMono-Regular"/>
                <w:color w:val="555555"/>
                <w:sz w:val="17"/>
                <w:szCs w:val="17"/>
                <w:lang w:val="en-IN"/>
              </w:rPr>
              <w:t>-</w:t>
            </w:r>
            <w:r w:rsidRPr="00D9043D">
              <w:rPr>
                <w:rFonts w:eastAsia="UbuntuMono-Regular" w:cs="UbuntuMono-Regular"/>
                <w:color w:val="000089"/>
                <w:sz w:val="17"/>
                <w:szCs w:val="17"/>
                <w:lang w:val="en-IN"/>
              </w:rPr>
              <w:t>X</w:t>
            </w:r>
            <w:r w:rsidRPr="00D9043D">
              <w:rPr>
                <w:rFonts w:eastAsia="UbuntuMono-Regular" w:cs="UbuntuMono-Regular"/>
                <w:color w:val="555555"/>
                <w:sz w:val="17"/>
                <w:szCs w:val="17"/>
                <w:lang w:val="en-IN"/>
              </w:rPr>
              <w:t>&lt;</w:t>
            </w:r>
            <w:r w:rsidRPr="00D9043D">
              <w:rPr>
                <w:rFonts w:eastAsia="UbuntuMono-Regular" w:cs="UbuntuMono-Regular"/>
                <w:color w:val="000089"/>
                <w:sz w:val="17"/>
                <w:szCs w:val="17"/>
                <w:lang w:val="en-IN"/>
              </w:rPr>
              <w:t>VERB</w:t>
            </w:r>
            <w:r w:rsidRPr="00D9043D">
              <w:rPr>
                <w:rFonts w:eastAsia="UbuntuMono-Regular" w:cs="UbuntuMono-Regular"/>
                <w:color w:val="555555"/>
                <w:sz w:val="17"/>
                <w:szCs w:val="17"/>
                <w:lang w:val="en-IN"/>
              </w:rPr>
              <w:t xml:space="preserve">&gt; </w:t>
            </w:r>
            <w:r w:rsidRPr="00D9043D">
              <w:rPr>
                <w:rFonts w:eastAsia="UbuntuMono-Regular" w:cs="UbuntuMono-Regular"/>
                <w:color w:val="CD3300"/>
                <w:sz w:val="17"/>
                <w:szCs w:val="17"/>
                <w:lang w:val="en-IN"/>
              </w:rPr>
              <w:t xml:space="preserve">'&lt;PROTOCOL&gt;://&lt;HOST&gt;/&lt;PATH&gt;?&lt;QUERY_STRING&gt;' </w:t>
            </w:r>
            <w:r w:rsidRPr="00D9043D">
              <w:rPr>
                <w:rFonts w:eastAsia="UbuntuMono-Regular" w:cs="UbuntuMono-Regular"/>
                <w:color w:val="555555"/>
                <w:sz w:val="17"/>
                <w:szCs w:val="17"/>
                <w:lang w:val="en-IN"/>
              </w:rPr>
              <w:t>-</w:t>
            </w:r>
            <w:r w:rsidRPr="00D9043D">
              <w:rPr>
                <w:rFonts w:eastAsia="UbuntuMono-Regular" w:cs="UbuntuMono-Regular"/>
                <w:color w:val="000089"/>
                <w:sz w:val="17"/>
                <w:szCs w:val="17"/>
                <w:lang w:val="en-IN"/>
              </w:rPr>
              <w:t xml:space="preserve">d </w:t>
            </w:r>
            <w:r w:rsidRPr="00D9043D">
              <w:rPr>
                <w:rFonts w:eastAsia="UbuntuMono-Regular" w:cs="UbuntuMono-Regular"/>
                <w:color w:val="CD3300"/>
                <w:sz w:val="17"/>
                <w:szCs w:val="17"/>
                <w:lang w:val="en-IN"/>
              </w:rPr>
              <w:t>'&lt;BODY&gt;'</w:t>
            </w:r>
          </w:p>
          <w:p w14:paraId="4E635AFD" w14:textId="77777777" w:rsidR="00C1394E" w:rsidRDefault="00C1394E" w:rsidP="00393F50">
            <w:pPr>
              <w:pStyle w:val="Content"/>
            </w:pPr>
          </w:p>
          <w:p w14:paraId="421531F9" w14:textId="0467EDC2" w:rsidR="003110AA" w:rsidRDefault="00C1394E" w:rsidP="00393F50">
            <w:pPr>
              <w:pStyle w:val="Content"/>
            </w:pPr>
            <w:r>
              <w:t xml:space="preserve">VERB: </w:t>
            </w:r>
            <w:r w:rsidR="004154EC" w:rsidRPr="00D9043D">
              <w:t xml:space="preserve"> </w:t>
            </w:r>
            <w:r>
              <w:t>It is the appropriate HTTP method or verb like GET, POST, PUT, HEAD or DELETE.</w:t>
            </w:r>
          </w:p>
          <w:p w14:paraId="3D5F515E" w14:textId="2A5C9068" w:rsidR="00C1394E" w:rsidRDefault="00C1394E" w:rsidP="00393F50">
            <w:pPr>
              <w:pStyle w:val="Content"/>
            </w:pPr>
            <w:r>
              <w:t>PROTOCOL: It means the protocol which we are using it could be http or https.</w:t>
            </w:r>
          </w:p>
          <w:p w14:paraId="6E62F6C6" w14:textId="77777777" w:rsidR="00C1394E" w:rsidRDefault="00C1394E" w:rsidP="00393F50">
            <w:pPr>
              <w:pStyle w:val="Content"/>
            </w:pPr>
            <w:r>
              <w:t>HOST: it is te hostname of any node in your elasticsearch cluster, or localhost for a node in a local machine.</w:t>
            </w:r>
          </w:p>
          <w:p w14:paraId="31976CA5" w14:textId="77777777" w:rsidR="00C1394E" w:rsidRDefault="00C1394E" w:rsidP="00393F50">
            <w:pPr>
              <w:pStyle w:val="Content"/>
            </w:pPr>
            <w:r>
              <w:t>PORT: The port which is running the Elasticsearch HTTP service, whics is by default 9200.</w:t>
            </w:r>
          </w:p>
          <w:p w14:paraId="3C1CB787" w14:textId="59E9E156" w:rsidR="00C1394E" w:rsidRPr="00D9043D" w:rsidRDefault="00C1394E" w:rsidP="00393F50">
            <w:pPr>
              <w:pStyle w:val="Content"/>
            </w:pPr>
            <w:r>
              <w:t xml:space="preserve">QUERY_STRING: It contains any optional or additional query string parameters. </w:t>
            </w:r>
          </w:p>
          <w:p w14:paraId="488015B7" w14:textId="77777777" w:rsidR="00C1394E" w:rsidRPr="003110AA" w:rsidRDefault="00C1394E" w:rsidP="00C1394E">
            <w:pPr>
              <w:pStyle w:val="Content"/>
              <w:rPr>
                <w:b/>
                <w:sz w:val="36"/>
              </w:rPr>
            </w:pPr>
            <w:r w:rsidRPr="003110AA">
              <w:rPr>
                <w:b/>
                <w:sz w:val="36"/>
              </w:rPr>
              <w:t>Basic terms:</w:t>
            </w:r>
          </w:p>
          <w:p w14:paraId="74CDE153" w14:textId="77777777" w:rsidR="00C1394E" w:rsidRPr="00BE7648" w:rsidRDefault="00C1394E" w:rsidP="00C1394E">
            <w:pPr>
              <w:pStyle w:val="Content"/>
              <w:numPr>
                <w:ilvl w:val="0"/>
                <w:numId w:val="3"/>
              </w:numPr>
              <w:rPr>
                <w:b/>
                <w:i/>
                <w:sz w:val="32"/>
              </w:rPr>
            </w:pPr>
            <w:r w:rsidRPr="003110AA">
              <w:rPr>
                <w:b/>
                <w:i/>
                <w:sz w:val="32"/>
              </w:rPr>
              <w:t>Cluster:</w:t>
            </w:r>
            <w:r>
              <w:rPr>
                <w:b/>
                <w:i/>
                <w:sz w:val="32"/>
              </w:rPr>
              <w:t xml:space="preserve"> </w:t>
            </w:r>
          </w:p>
          <w:p w14:paraId="194A10CF" w14:textId="6A0AD438" w:rsidR="00C1394E" w:rsidRDefault="00C1394E" w:rsidP="00C1394E">
            <w:pPr>
              <w:pStyle w:val="Content"/>
              <w:ind w:left="720"/>
              <w:rPr>
                <w:sz w:val="32"/>
              </w:rPr>
            </w:pPr>
            <w:r w:rsidRPr="00BE7648">
              <w:rPr>
                <w:sz w:val="32"/>
              </w:rPr>
              <w:t>A</w:t>
            </w:r>
            <w:r>
              <w:rPr>
                <w:sz w:val="32"/>
              </w:rPr>
              <w:t xml:space="preserve"> node is a running instance of </w:t>
            </w:r>
            <w:r w:rsidRPr="00BE7648">
              <w:rPr>
                <w:sz w:val="32"/>
              </w:rPr>
              <w:t>Elasticsearch, while the cluster consists of one or more nodes with the same cluster.name which are working together to sha</w:t>
            </w:r>
            <w:r>
              <w:rPr>
                <w:sz w:val="32"/>
              </w:rPr>
              <w:t>r</w:t>
            </w:r>
            <w:r w:rsidRPr="00BE7648">
              <w:rPr>
                <w:sz w:val="32"/>
              </w:rPr>
              <w:t xml:space="preserve">e their data and workload. </w:t>
            </w:r>
            <w:r>
              <w:rPr>
                <w:sz w:val="32"/>
              </w:rPr>
              <w:t xml:space="preserve">It is a group of one or more nodes instances that are connected together. There are different kinds </w:t>
            </w:r>
            <w:r>
              <w:rPr>
                <w:sz w:val="32"/>
              </w:rPr>
              <w:lastRenderedPageBreak/>
              <w:t>of nodes in an elasticsearch cluster which ca nodes, master nodes n be assigned different roles and responsibilities. They are namely data nodes, master nodes, client nodes, ingest nodes.</w:t>
            </w:r>
          </w:p>
          <w:p w14:paraId="49739F27" w14:textId="77777777" w:rsidR="00C1394E" w:rsidRDefault="00C1394E" w:rsidP="00C1394E">
            <w:pPr>
              <w:pStyle w:val="Content"/>
              <w:numPr>
                <w:ilvl w:val="0"/>
                <w:numId w:val="3"/>
              </w:numPr>
              <w:rPr>
                <w:b/>
                <w:i/>
                <w:sz w:val="32"/>
              </w:rPr>
            </w:pPr>
            <w:r w:rsidRPr="00BF1AF0">
              <w:rPr>
                <w:b/>
                <w:i/>
                <w:sz w:val="32"/>
              </w:rPr>
              <w:t>Indexing</w:t>
            </w:r>
            <w:r>
              <w:rPr>
                <w:b/>
                <w:i/>
                <w:sz w:val="32"/>
              </w:rPr>
              <w:t xml:space="preserve">: </w:t>
            </w:r>
          </w:p>
          <w:p w14:paraId="73AD7FB8" w14:textId="77777777" w:rsidR="00C1394E" w:rsidRDefault="00C1394E" w:rsidP="00C1394E">
            <w:pPr>
              <w:pStyle w:val="Content"/>
              <w:ind w:left="720"/>
              <w:rPr>
                <w:sz w:val="32"/>
              </w:rPr>
            </w:pPr>
            <w:r>
              <w:rPr>
                <w:sz w:val="32"/>
              </w:rPr>
              <w:t>Indexing is the act of storing data in the elasticsearch. A cluster contains multiple indexes in it. Indexing helps us to search data quickly and efficiently. If indexing concept would not be there then we have to search the entire catalog for getting the search result which we want. It helps to index the data in the catalog, so that data is organized and easily we are able to get the result.</w:t>
            </w:r>
          </w:p>
          <w:p w14:paraId="6209ACE7" w14:textId="77777777" w:rsidR="00C1394E" w:rsidRDefault="00C1394E" w:rsidP="00C1394E">
            <w:pPr>
              <w:pStyle w:val="Content"/>
              <w:ind w:left="720"/>
              <w:rPr>
                <w:sz w:val="32"/>
              </w:rPr>
            </w:pPr>
          </w:p>
          <w:p w14:paraId="283B0BE3" w14:textId="77777777" w:rsidR="00C1394E" w:rsidRPr="004154EC" w:rsidRDefault="00C1394E" w:rsidP="00C1394E">
            <w:pPr>
              <w:pStyle w:val="Content"/>
              <w:numPr>
                <w:ilvl w:val="0"/>
                <w:numId w:val="3"/>
              </w:numPr>
              <w:rPr>
                <w:sz w:val="32"/>
              </w:rPr>
            </w:pPr>
            <w:r>
              <w:rPr>
                <w:b/>
                <w:i/>
                <w:sz w:val="32"/>
              </w:rPr>
              <w:t xml:space="preserve">Type: </w:t>
            </w:r>
          </w:p>
          <w:p w14:paraId="7C43C181" w14:textId="77777777" w:rsidR="00C1394E" w:rsidRPr="00BF1AF0" w:rsidRDefault="00C1394E" w:rsidP="00C1394E">
            <w:pPr>
              <w:pStyle w:val="Content"/>
              <w:ind w:left="720"/>
              <w:rPr>
                <w:sz w:val="32"/>
              </w:rPr>
            </w:pPr>
            <w:r>
              <w:rPr>
                <w:sz w:val="32"/>
              </w:rPr>
              <w:t>In applications we use objects to represent things like a user, comment or an email. Each object belongs to a class that defines the properties or data which is linked or associated with an object. Objects in the user class may have a name, gender, age and an email address.</w:t>
            </w:r>
          </w:p>
          <w:p w14:paraId="6EE6354E" w14:textId="0105F3DB" w:rsidR="00393F50" w:rsidRPr="00393F50" w:rsidRDefault="00393F50" w:rsidP="00393F50">
            <w:pPr>
              <w:pStyle w:val="Content"/>
            </w:pPr>
          </w:p>
        </w:tc>
      </w:tr>
      <w:tr w:rsidR="00DF027C" w14:paraId="10A7E88E" w14:textId="77777777" w:rsidTr="00DF027C">
        <w:trPr>
          <w:trHeight w:val="1899"/>
        </w:trPr>
        <w:tc>
          <w:tcPr>
            <w:tcW w:w="9999" w:type="dxa"/>
            <w:shd w:val="clear" w:color="auto" w:fill="F2F2F2" w:themeFill="background1" w:themeFillShade="F2"/>
            <w:vAlign w:val="center"/>
          </w:tcPr>
          <w:p w14:paraId="2BF27CBB" w14:textId="77777777" w:rsidR="00DF027C" w:rsidRPr="00DF027C" w:rsidRDefault="00DF027C" w:rsidP="00DF027C">
            <w:pPr>
              <w:pStyle w:val="EmphasisText"/>
              <w:jc w:val="center"/>
            </w:pPr>
            <w:r>
              <w:rPr>
                <w:noProof/>
                <w:lang w:val="en-IN" w:eastAsia="en-IN"/>
              </w:rPr>
              <w:lastRenderedPageBreak/>
              <mc:AlternateContent>
                <mc:Choice Requires="wps">
                  <w:drawing>
                    <wp:inline distT="0" distB="0" distL="0" distR="0" wp14:anchorId="356BB55D" wp14:editId="6EA5D0C5">
                      <wp:extent cx="5421630" cy="695325"/>
                      <wp:effectExtent l="0" t="0" r="0" b="0"/>
                      <wp:docPr id="7" name="Text Box 7"/>
                      <wp:cNvGraphicFramePr/>
                      <a:graphic xmlns:a="http://schemas.openxmlformats.org/drawingml/2006/main">
                        <a:graphicData uri="http://schemas.microsoft.com/office/word/2010/wordprocessingShape">
                          <wps:wsp>
                            <wps:cNvSpPr txBox="1"/>
                            <wps:spPr>
                              <a:xfrm>
                                <a:off x="0" y="0"/>
                                <a:ext cx="5421630" cy="695325"/>
                              </a:xfrm>
                              <a:prstGeom prst="rect">
                                <a:avLst/>
                              </a:prstGeom>
                              <a:noFill/>
                              <a:ln w="6350">
                                <a:noFill/>
                              </a:ln>
                            </wps:spPr>
                            <wps:txbx>
                              <w:txbxContent>
                                <w:p w14:paraId="0AE419A4" w14:textId="0D430F66" w:rsidR="00DF027C" w:rsidRPr="009660ED" w:rsidRDefault="009660ED" w:rsidP="00DF027C">
                                  <w:pPr>
                                    <w:jc w:val="center"/>
                                    <w:rPr>
                                      <w:sz w:val="36"/>
                                    </w:rPr>
                                  </w:pPr>
                                  <w:r>
                                    <w:rPr>
                                      <w:sz w:val="36"/>
                                    </w:rPr>
                                    <w:t>“</w:t>
                                  </w:r>
                                  <w:r w:rsidR="00D9043D" w:rsidRPr="009660ED">
                                    <w:rPr>
                                      <w:sz w:val="36"/>
                                    </w:rPr>
                                    <w:t>Indexing speeds up the search process and information retrieval process.</w:t>
                                  </w:r>
                                  <w:r>
                                    <w:rPr>
                                      <w:sz w:val="36"/>
                                    </w:rPr>
                                    <w:t>”</w:t>
                                  </w:r>
                                  <w:r w:rsidR="00D9043D" w:rsidRPr="009660ED">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6BB55D" id="Text Box 7" o:spid="_x0000_s1027" type="#_x0000_t202" style="width:426.9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" filled="f" stroked="f" strokeweight=".5pt">
                      <v:textbox>
                        <w:txbxContent>
                          <w:p w14:paraId="0AE419A4" w14:textId="0D430F66" w:rsidR="00DF027C" w:rsidRPr="009660ED" w:rsidRDefault="009660ED" w:rsidP="00DF027C">
                            <w:pPr>
                              <w:jc w:val="center"/>
                              <w:rPr>
                                <w:sz w:val="36"/>
                              </w:rPr>
                            </w:pPr>
                            <w:r>
                              <w:rPr>
                                <w:sz w:val="36"/>
                              </w:rPr>
                              <w:t>“</w:t>
                            </w:r>
                            <w:r w:rsidR="00D9043D" w:rsidRPr="009660ED">
                              <w:rPr>
                                <w:sz w:val="36"/>
                              </w:rPr>
                              <w:t>Indexing speeds up the search process and information retrieval process.</w:t>
                            </w:r>
                            <w:r>
                              <w:rPr>
                                <w:sz w:val="36"/>
                              </w:rPr>
                              <w:t>”</w:t>
                            </w:r>
                            <w:r w:rsidR="00D9043D" w:rsidRPr="009660ED">
                              <w:rPr>
                                <w:sz w:val="36"/>
                              </w:rPr>
                              <w:t xml:space="preserve"> </w:t>
                            </w:r>
                          </w:p>
                        </w:txbxContent>
                      </v:textbox>
                      <w10:anchorlock/>
                    </v:shape>
                  </w:pict>
                </mc:Fallback>
              </mc:AlternateContent>
            </w:r>
          </w:p>
        </w:tc>
      </w:tr>
      <w:tr w:rsidR="00DF027C" w14:paraId="06D6931C" w14:textId="77777777" w:rsidTr="00DF027C">
        <w:trPr>
          <w:trHeight w:val="5931"/>
        </w:trPr>
        <w:tc>
          <w:tcPr>
            <w:tcW w:w="9999" w:type="dxa"/>
          </w:tcPr>
          <w:p w14:paraId="1491422A" w14:textId="38F5D05C" w:rsidR="00DF027C" w:rsidRDefault="00DF027C" w:rsidP="00DF027C">
            <w:pPr>
              <w:pStyle w:val="EmphasisText"/>
              <w:rPr>
                <w:i/>
                <w:sz w:val="36"/>
              </w:rPr>
            </w:pPr>
          </w:p>
          <w:p w14:paraId="2D951F78" w14:textId="666C34E8" w:rsidR="0015765E" w:rsidRDefault="0015765E" w:rsidP="00DF027C">
            <w:pPr>
              <w:pStyle w:val="Content"/>
              <w:rPr>
                <w:b/>
                <w:sz w:val="36"/>
              </w:rPr>
            </w:pPr>
            <w:r>
              <w:rPr>
                <w:b/>
                <w:sz w:val="36"/>
              </w:rPr>
              <w:t>MongoDB</w:t>
            </w:r>
          </w:p>
          <w:p w14:paraId="60368A10" w14:textId="77777777" w:rsidR="0015765E" w:rsidRDefault="0015765E" w:rsidP="00DF027C">
            <w:pPr>
              <w:pStyle w:val="Content"/>
              <w:rPr>
                <w:b/>
                <w:sz w:val="36"/>
              </w:rPr>
            </w:pPr>
          </w:p>
          <w:p w14:paraId="77FA729F" w14:textId="64DBA296" w:rsidR="0015765E" w:rsidRPr="007B709C" w:rsidRDefault="0015765E" w:rsidP="00DF027C">
            <w:pPr>
              <w:pStyle w:val="Content"/>
            </w:pPr>
            <w:r w:rsidRPr="007B709C">
              <w:t xml:space="preserve">MongoDB is a document database wth scalability and flexibility. </w:t>
            </w:r>
            <w:r w:rsidR="007C4EC8">
              <w:t>It stores data in flexible, J</w:t>
            </w:r>
            <w:r w:rsidRPr="007B709C">
              <w:t xml:space="preserve">SON-like documents meaning fields may vary from document to document </w:t>
            </w:r>
            <w:r w:rsidR="002A0042" w:rsidRPr="007B709C">
              <w:t>and data structure can be change anytime. It document</w:t>
            </w:r>
            <w:r w:rsidR="007B709C" w:rsidRPr="007B709C">
              <w:t xml:space="preserve">s model maps to the objects in </w:t>
            </w:r>
            <w:r w:rsidR="002A0042" w:rsidRPr="007B709C">
              <w:t>our application</w:t>
            </w:r>
            <w:r w:rsidR="007B709C" w:rsidRPr="007B709C">
              <w:t xml:space="preserve"> code which makes data easy to work wi</w:t>
            </w:r>
            <w:r w:rsidR="007B709C">
              <w:t>t</w:t>
            </w:r>
            <w:r w:rsidR="007B709C" w:rsidRPr="007B709C">
              <w:t>h.</w:t>
            </w:r>
            <w:r w:rsidR="002A0042" w:rsidRPr="007B709C">
              <w:t xml:space="preserve"> </w:t>
            </w:r>
            <w:r w:rsidR="007B709C">
              <w:t xml:space="preserve"> Ad hoc queries, indexing and real time aggregation provide us powerful ways to access and analyze our data. It is free and open source which is easily accessible to all the people.</w:t>
            </w:r>
          </w:p>
          <w:p w14:paraId="4CE50553" w14:textId="77777777" w:rsidR="0015765E" w:rsidRDefault="0015765E" w:rsidP="00DF027C">
            <w:pPr>
              <w:pStyle w:val="Content"/>
            </w:pPr>
          </w:p>
          <w:p w14:paraId="5C1A1DF2" w14:textId="77777777" w:rsidR="004E5AF2" w:rsidRPr="004E5AF2" w:rsidRDefault="004E5AF2" w:rsidP="004E5AF2">
            <w:pPr>
              <w:jc w:val="both"/>
              <w:rPr>
                <w:sz w:val="36"/>
              </w:rPr>
            </w:pPr>
            <w:r w:rsidRPr="004E5AF2">
              <w:rPr>
                <w:sz w:val="36"/>
              </w:rPr>
              <w:t>Node.js</w:t>
            </w:r>
          </w:p>
          <w:p w14:paraId="04A8A437" w14:textId="77777777" w:rsidR="004E5AF2" w:rsidRDefault="004E5AF2" w:rsidP="004E5AF2">
            <w:pPr>
              <w:jc w:val="both"/>
              <w:rPr>
                <w:b w:val="0"/>
              </w:rPr>
            </w:pPr>
          </w:p>
          <w:p w14:paraId="1DDE2D7F" w14:textId="5336103F" w:rsidR="004E5AF2" w:rsidRPr="00D575C1" w:rsidRDefault="004E5AF2" w:rsidP="004E5AF2">
            <w:pPr>
              <w:jc w:val="both"/>
              <w:rPr>
                <w:b w:val="0"/>
              </w:rPr>
            </w:pPr>
            <w:r w:rsidRPr="00D575C1">
              <w:rPr>
                <w:b w:val="0"/>
              </w:rPr>
              <w:t>Node.js is an open-source, cross-platform JavaScript run-time environment that executes JavaScript code outside of a browser. JavaScript is used primarily for client-side scripting, in which scripts written in JavaScript are embedded in a webpage's HTML and run client-side by a JavaScript engine in the user's web browser.</w:t>
            </w:r>
          </w:p>
          <w:p w14:paraId="62E55634" w14:textId="77777777" w:rsidR="004E5AF2" w:rsidRDefault="004E5AF2" w:rsidP="00DF027C">
            <w:pPr>
              <w:pStyle w:val="Content"/>
            </w:pPr>
          </w:p>
          <w:p w14:paraId="54B089F3" w14:textId="13A9236B" w:rsidR="004E5AF2" w:rsidRDefault="004E5AF2" w:rsidP="00DF027C">
            <w:pPr>
              <w:pStyle w:val="Content"/>
              <w:rPr>
                <w:b/>
                <w:sz w:val="32"/>
              </w:rPr>
            </w:pPr>
            <w:r w:rsidRPr="004E5AF2">
              <w:rPr>
                <w:b/>
                <w:sz w:val="32"/>
              </w:rPr>
              <w:t>NPM</w:t>
            </w:r>
          </w:p>
          <w:p w14:paraId="2856B409" w14:textId="77777777" w:rsidR="00E50408" w:rsidRDefault="00E50408" w:rsidP="00E50408">
            <w:pPr>
              <w:jc w:val="both"/>
              <w:rPr>
                <w:b w:val="0"/>
              </w:rPr>
            </w:pPr>
            <w:r w:rsidRPr="00D575C1">
              <w:rPr>
                <w:b w:val="0"/>
              </w:rPr>
              <w:t>NPM (short for Node.js package manager)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w:t>
            </w:r>
          </w:p>
          <w:p w14:paraId="62EAE08A" w14:textId="77777777" w:rsidR="00E50408" w:rsidRDefault="00E50408" w:rsidP="00DF027C">
            <w:pPr>
              <w:pStyle w:val="Content"/>
              <w:rPr>
                <w:b/>
                <w:sz w:val="32"/>
              </w:rPr>
            </w:pPr>
          </w:p>
          <w:p w14:paraId="3838F332" w14:textId="0403E2A2" w:rsidR="004E5AF2" w:rsidRPr="00E50408" w:rsidRDefault="004E5AF2" w:rsidP="004E5AF2">
            <w:pPr>
              <w:pStyle w:val="Content"/>
              <w:rPr>
                <w:b/>
                <w:sz w:val="32"/>
              </w:rPr>
            </w:pPr>
            <w:r w:rsidRPr="00E50408">
              <w:rPr>
                <w:b/>
                <w:sz w:val="32"/>
              </w:rPr>
              <w:t>JSON</w:t>
            </w:r>
          </w:p>
          <w:p w14:paraId="49471CB5" w14:textId="2B291A83" w:rsidR="004E5AF2" w:rsidRDefault="004E5AF2" w:rsidP="00E50408">
            <w:pPr>
              <w:pStyle w:val="Content"/>
            </w:pPr>
            <w:r w:rsidRPr="00E50408">
              <w:t>Elasticsearch uses JavaScrpt Object Notation, or JSON, as the serialization format for documents. JSON serialization</w:t>
            </w:r>
            <w:r w:rsidR="00E50408" w:rsidRPr="00E50408">
              <w:t xml:space="preserve"> is supported by most programming language and has become the standard format used by the NOSQL movement. It is simple concise and easy to read.</w:t>
            </w:r>
          </w:p>
          <w:p w14:paraId="21459803" w14:textId="77777777" w:rsidR="00E50408" w:rsidRPr="00E50408" w:rsidRDefault="00E50408" w:rsidP="00E50408">
            <w:pPr>
              <w:pStyle w:val="Content"/>
            </w:pPr>
          </w:p>
          <w:p w14:paraId="23A4100A" w14:textId="7F0533F2" w:rsidR="00DF027C" w:rsidRPr="007B709C" w:rsidRDefault="006E261C" w:rsidP="00DF027C">
            <w:pPr>
              <w:pStyle w:val="Content"/>
              <w:rPr>
                <w:b/>
                <w:sz w:val="32"/>
              </w:rPr>
            </w:pPr>
            <w:r w:rsidRPr="007B709C">
              <w:rPr>
                <w:b/>
                <w:sz w:val="32"/>
              </w:rPr>
              <w:t>Why Elasticsearch??</w:t>
            </w:r>
          </w:p>
          <w:p w14:paraId="775D6654" w14:textId="77777777" w:rsidR="00DF027C" w:rsidRDefault="00DF027C" w:rsidP="00DF027C">
            <w:pPr>
              <w:pStyle w:val="Content"/>
              <w:rPr>
                <w:i/>
                <w:sz w:val="36"/>
              </w:rPr>
            </w:pPr>
          </w:p>
          <w:p w14:paraId="6C00FCED" w14:textId="77777777" w:rsidR="00DF027C" w:rsidRDefault="00DE7A76" w:rsidP="00DF027C">
            <w:pPr>
              <w:pStyle w:val="Content"/>
            </w:pPr>
            <w:r>
              <w:t>Elasticsearch is a NOSQL, distributed full text database which means that ths database is document based instead of using tables or schema, we use documents, many documents.</w:t>
            </w:r>
          </w:p>
          <w:p w14:paraId="1D0351DB" w14:textId="77777777" w:rsidR="00E50408" w:rsidRPr="00E50408" w:rsidRDefault="00E50408" w:rsidP="00E50408">
            <w:pPr>
              <w:pStyle w:val="NormalWeb"/>
              <w:shd w:val="clear" w:color="auto" w:fill="FFFFFF"/>
              <w:spacing w:before="0" w:beforeAutospacing="0" w:after="0" w:afterAutospacing="0" w:line="405" w:lineRule="atLeast"/>
              <w:textAlignment w:val="baseline"/>
              <w:rPr>
                <w:rFonts w:asciiTheme="minorHAnsi" w:hAnsiTheme="minorHAnsi" w:cs="Arial"/>
                <w:color w:val="082A75" w:themeColor="text2"/>
                <w:sz w:val="28"/>
              </w:rPr>
            </w:pPr>
            <w:r w:rsidRPr="00E50408">
              <w:rPr>
                <w:rFonts w:asciiTheme="minorHAnsi" w:hAnsiTheme="minorHAnsi" w:cs="Arial"/>
                <w:color w:val="082A75" w:themeColor="text2"/>
                <w:sz w:val="28"/>
                <w:bdr w:val="none" w:sz="0" w:space="0" w:color="auto" w:frame="1"/>
              </w:rPr>
              <w:t>Elasticsearch has it’s own Query Domain Specific Language, where you specify the query in JSON format. You can also nest other queries based on your need. Real projects require search on different fields by applying some conditions, different weights, recent documents, values of some predefined fields and so on. All such complexity can be expressed through a single query. The query DSL is powerful and designed to handle the real world query complexity through a single query. Elasticsearch APIs are directly related to Lucene and it is using the same as Lucene operations name. Query DSL also using the Lucene TermQuery to execute it.</w:t>
            </w:r>
          </w:p>
          <w:p w14:paraId="05E55D4C" w14:textId="77777777" w:rsidR="00E50408" w:rsidRDefault="00E50408" w:rsidP="00DF027C">
            <w:pPr>
              <w:pStyle w:val="Content"/>
            </w:pPr>
          </w:p>
          <w:p w14:paraId="7CF40129" w14:textId="77777777" w:rsidR="007241EA" w:rsidRDefault="007241EA" w:rsidP="00DF027C">
            <w:pPr>
              <w:pStyle w:val="Content"/>
            </w:pPr>
          </w:p>
          <w:p w14:paraId="13897895" w14:textId="7BEC1133" w:rsidR="007241EA" w:rsidRDefault="007241EA" w:rsidP="007241EA">
            <w:pPr>
              <w:pStyle w:val="Content"/>
              <w:rPr>
                <w:b/>
                <w:sz w:val="32"/>
              </w:rPr>
            </w:pPr>
            <w:r w:rsidRPr="007241EA">
              <w:rPr>
                <w:b/>
                <w:sz w:val="32"/>
              </w:rPr>
              <w:t>Index a  document:</w:t>
            </w:r>
          </w:p>
          <w:p w14:paraId="2A5CD46E" w14:textId="77777777" w:rsidR="007241EA" w:rsidRPr="007241EA" w:rsidRDefault="007241EA" w:rsidP="007241EA">
            <w:pPr>
              <w:pStyle w:val="Content"/>
              <w:rPr>
                <w:b/>
                <w:sz w:val="32"/>
              </w:rPr>
            </w:pPr>
          </w:p>
          <w:p w14:paraId="38A098C3" w14:textId="46E28BFD" w:rsidR="007241EA" w:rsidRDefault="007241EA" w:rsidP="007241EA">
            <w:pPr>
              <w:pStyle w:val="Content"/>
            </w:pPr>
            <w:r>
              <w:t>PUT /myindex</w:t>
            </w:r>
            <w:r>
              <w:t>/employee/1</w:t>
            </w:r>
          </w:p>
          <w:p w14:paraId="041143B7" w14:textId="77777777" w:rsidR="007241EA" w:rsidRDefault="007241EA" w:rsidP="007241EA">
            <w:pPr>
              <w:pStyle w:val="Content"/>
            </w:pPr>
            <w:r>
              <w:t>{</w:t>
            </w:r>
          </w:p>
          <w:p w14:paraId="255F72E9" w14:textId="77777777" w:rsidR="007241EA" w:rsidRDefault="007241EA" w:rsidP="007241EA">
            <w:pPr>
              <w:pStyle w:val="Content"/>
            </w:pPr>
            <w:r>
              <w:t xml:space="preserve">    "first_name" : "John",</w:t>
            </w:r>
          </w:p>
          <w:p w14:paraId="59C82DA8" w14:textId="77777777" w:rsidR="007241EA" w:rsidRDefault="007241EA" w:rsidP="007241EA">
            <w:pPr>
              <w:pStyle w:val="Content"/>
            </w:pPr>
            <w:r>
              <w:t xml:space="preserve">    "last_name" :  "Smith",</w:t>
            </w:r>
          </w:p>
          <w:p w14:paraId="6F8C7E24" w14:textId="77777777" w:rsidR="007241EA" w:rsidRDefault="007241EA" w:rsidP="007241EA">
            <w:pPr>
              <w:pStyle w:val="Content"/>
            </w:pPr>
            <w:r>
              <w:t xml:space="preserve">    "age" :        25,</w:t>
            </w:r>
          </w:p>
          <w:p w14:paraId="7BD00B6F" w14:textId="08006E05" w:rsidR="007241EA" w:rsidRDefault="007241EA" w:rsidP="007241EA">
            <w:pPr>
              <w:pStyle w:val="Content"/>
            </w:pPr>
            <w:r>
              <w:t xml:space="preserve">    "about" : </w:t>
            </w:r>
            <w:r>
              <w:t xml:space="preserve">     "Indexing practice</w:t>
            </w:r>
            <w:r>
              <w:t>",</w:t>
            </w:r>
          </w:p>
          <w:p w14:paraId="775391F0" w14:textId="77777777" w:rsidR="007241EA" w:rsidRDefault="007241EA" w:rsidP="007241EA">
            <w:pPr>
              <w:pStyle w:val="Content"/>
            </w:pPr>
            <w:r>
              <w:t xml:space="preserve">    "interests": [ "sports", "music" ]</w:t>
            </w:r>
          </w:p>
          <w:p w14:paraId="552BA7F0" w14:textId="5C12A4B0" w:rsidR="007241EA" w:rsidRPr="00DE7A76" w:rsidRDefault="007241EA" w:rsidP="007241EA">
            <w:pPr>
              <w:pStyle w:val="Content"/>
            </w:pPr>
            <w:r>
              <w:t>}</w:t>
            </w:r>
          </w:p>
        </w:tc>
      </w:tr>
    </w:tbl>
    <w:p w14:paraId="1F6D257F" w14:textId="77777777" w:rsidR="005C6E5C" w:rsidRDefault="005C6E5C" w:rsidP="00DF027C"/>
    <w:p w14:paraId="70D64261" w14:textId="42FB0BA2" w:rsidR="0087605E" w:rsidRDefault="007241EA" w:rsidP="00DF027C">
      <w:r>
        <w:t>Retrieving a document:</w:t>
      </w:r>
    </w:p>
    <w:p w14:paraId="464E4006" w14:textId="77777777" w:rsidR="007241EA" w:rsidRDefault="007241EA" w:rsidP="00DF027C"/>
    <w:p w14:paraId="2132B216" w14:textId="77777777" w:rsidR="007241EA" w:rsidRDefault="007241EA" w:rsidP="007241EA">
      <w:r>
        <w:t>{</w:t>
      </w:r>
    </w:p>
    <w:p w14:paraId="30E6B921" w14:textId="5E3DDC5F" w:rsidR="007241EA" w:rsidRDefault="007241EA" w:rsidP="007241EA">
      <w:r>
        <w:t xml:space="preserve">  "_index" :   "myindex</w:t>
      </w:r>
      <w:r>
        <w:t>",</w:t>
      </w:r>
    </w:p>
    <w:p w14:paraId="1E58F73D" w14:textId="77777777" w:rsidR="007241EA" w:rsidRDefault="007241EA" w:rsidP="007241EA">
      <w:r>
        <w:t xml:space="preserve">  "_type" :    "employee",</w:t>
      </w:r>
    </w:p>
    <w:p w14:paraId="5611A73D" w14:textId="77777777" w:rsidR="007241EA" w:rsidRDefault="007241EA" w:rsidP="007241EA">
      <w:r>
        <w:t xml:space="preserve">  "_id" :      "1",</w:t>
      </w:r>
    </w:p>
    <w:p w14:paraId="7E49C552" w14:textId="77777777" w:rsidR="007241EA" w:rsidRDefault="007241EA" w:rsidP="007241EA">
      <w:r>
        <w:t xml:space="preserve">  "_version" : 1,</w:t>
      </w:r>
    </w:p>
    <w:p w14:paraId="6F23C5C9" w14:textId="77777777" w:rsidR="007241EA" w:rsidRDefault="007241EA" w:rsidP="007241EA">
      <w:r>
        <w:lastRenderedPageBreak/>
        <w:t xml:space="preserve">  "found" :    true,</w:t>
      </w:r>
    </w:p>
    <w:p w14:paraId="4A67988B" w14:textId="77777777" w:rsidR="007241EA" w:rsidRDefault="007241EA" w:rsidP="007241EA">
      <w:r>
        <w:t xml:space="preserve">  "_source" :  {</w:t>
      </w:r>
    </w:p>
    <w:p w14:paraId="0353F553" w14:textId="2CF0B8A0" w:rsidR="007241EA" w:rsidRDefault="007241EA" w:rsidP="007241EA">
      <w:r>
        <w:t xml:space="preserve">      "first_name" :  "Tom</w:t>
      </w:r>
      <w:r>
        <w:t>",</w:t>
      </w:r>
    </w:p>
    <w:p w14:paraId="46F7290C" w14:textId="5BF54738" w:rsidR="007241EA" w:rsidRDefault="007241EA" w:rsidP="007241EA">
      <w:r>
        <w:t xml:space="preserve">      "last_name" :   "Troy</w:t>
      </w:r>
      <w:r>
        <w:t>",</w:t>
      </w:r>
    </w:p>
    <w:p w14:paraId="12EE9E89" w14:textId="77777777" w:rsidR="007241EA" w:rsidRDefault="007241EA" w:rsidP="007241EA">
      <w:r>
        <w:t xml:space="preserve">      "age" :         25,</w:t>
      </w:r>
    </w:p>
    <w:p w14:paraId="6744AAD6" w14:textId="2942F46E" w:rsidR="007241EA" w:rsidRDefault="007241EA" w:rsidP="007241EA">
      <w:r>
        <w:t xml:space="preserve">      "about" :  </w:t>
      </w:r>
      <w:r>
        <w:t xml:space="preserve">     "I love to reading novels</w:t>
      </w:r>
      <w:r>
        <w:t>",</w:t>
      </w:r>
    </w:p>
    <w:p w14:paraId="505AAF01" w14:textId="77777777" w:rsidR="007241EA" w:rsidRDefault="007241EA" w:rsidP="007241EA">
      <w:r>
        <w:t xml:space="preserve">      "interests":  [ "sports", "music" ]</w:t>
      </w:r>
    </w:p>
    <w:p w14:paraId="41F89C58" w14:textId="77777777" w:rsidR="007241EA" w:rsidRDefault="007241EA" w:rsidP="007241EA">
      <w:r>
        <w:t xml:space="preserve">  }</w:t>
      </w:r>
    </w:p>
    <w:p w14:paraId="33FA1D72" w14:textId="7992B3C8" w:rsidR="007241EA" w:rsidRDefault="007241EA" w:rsidP="007241EA">
      <w:r>
        <w:t>}</w:t>
      </w:r>
    </w:p>
    <w:p w14:paraId="39443767" w14:textId="77777777" w:rsidR="005C6E5C" w:rsidRDefault="005C6E5C" w:rsidP="007241EA"/>
    <w:p w14:paraId="030A0D67" w14:textId="724C2CC9" w:rsidR="005C6E5C" w:rsidRDefault="004E5AF2" w:rsidP="007241EA">
      <w:r>
        <w:t>It is displaying a simple search</w:t>
      </w:r>
    </w:p>
    <w:p w14:paraId="7F7CD033" w14:textId="77777777" w:rsidR="004E5AF2" w:rsidRDefault="004E5AF2" w:rsidP="007241EA"/>
    <w:p w14:paraId="569FB6AB" w14:textId="15F13E07" w:rsidR="005C6E5C" w:rsidRDefault="004E5AF2" w:rsidP="005C6E5C">
      <w:r>
        <w:t xml:space="preserve">GET </w:t>
      </w:r>
      <w:r w:rsidR="005C6E5C">
        <w:t>{</w:t>
      </w:r>
    </w:p>
    <w:p w14:paraId="482F9C02" w14:textId="77777777" w:rsidR="005C6E5C" w:rsidRDefault="005C6E5C" w:rsidP="005C6E5C">
      <w:r>
        <w:t xml:space="preserve">   "took":      6,</w:t>
      </w:r>
    </w:p>
    <w:p w14:paraId="6580DA0E" w14:textId="77777777" w:rsidR="005C6E5C" w:rsidRDefault="005C6E5C" w:rsidP="005C6E5C">
      <w:r>
        <w:t xml:space="preserve">   "timed_out": false,</w:t>
      </w:r>
    </w:p>
    <w:p w14:paraId="1B3A496B" w14:textId="77777777" w:rsidR="005C6E5C" w:rsidRDefault="005C6E5C" w:rsidP="005C6E5C">
      <w:r>
        <w:t xml:space="preserve">   "_shards": { ... },</w:t>
      </w:r>
    </w:p>
    <w:p w14:paraId="261F4ACA" w14:textId="77777777" w:rsidR="005C6E5C" w:rsidRDefault="005C6E5C" w:rsidP="005C6E5C">
      <w:r>
        <w:t xml:space="preserve">   "hits": {</w:t>
      </w:r>
    </w:p>
    <w:p w14:paraId="1984F4B6" w14:textId="77777777" w:rsidR="005C6E5C" w:rsidRDefault="005C6E5C" w:rsidP="005C6E5C">
      <w:r>
        <w:t xml:space="preserve">      "total":      3,</w:t>
      </w:r>
    </w:p>
    <w:p w14:paraId="1CACAEFB" w14:textId="77777777" w:rsidR="005C6E5C" w:rsidRDefault="005C6E5C" w:rsidP="005C6E5C">
      <w:r>
        <w:t xml:space="preserve">      "max_score":  1,</w:t>
      </w:r>
    </w:p>
    <w:p w14:paraId="27C183E4" w14:textId="77777777" w:rsidR="005C6E5C" w:rsidRDefault="005C6E5C" w:rsidP="005C6E5C">
      <w:r>
        <w:t xml:space="preserve">      "hits": [</w:t>
      </w:r>
    </w:p>
    <w:p w14:paraId="45ED77DA" w14:textId="77777777" w:rsidR="005C6E5C" w:rsidRDefault="005C6E5C" w:rsidP="005C6E5C">
      <w:r>
        <w:t xml:space="preserve">         {</w:t>
      </w:r>
    </w:p>
    <w:p w14:paraId="421BBE9C" w14:textId="77777777" w:rsidR="005C6E5C" w:rsidRDefault="005C6E5C" w:rsidP="005C6E5C">
      <w:r>
        <w:t xml:space="preserve">            "_index":         "megacorp",</w:t>
      </w:r>
    </w:p>
    <w:p w14:paraId="3D6C4D66" w14:textId="77777777" w:rsidR="005C6E5C" w:rsidRDefault="005C6E5C" w:rsidP="005C6E5C">
      <w:r>
        <w:t xml:space="preserve">            "_type":          "employee",</w:t>
      </w:r>
    </w:p>
    <w:p w14:paraId="7EE21D04" w14:textId="77777777" w:rsidR="005C6E5C" w:rsidRDefault="005C6E5C" w:rsidP="005C6E5C">
      <w:r>
        <w:t xml:space="preserve">            "_id":            "3",</w:t>
      </w:r>
    </w:p>
    <w:p w14:paraId="43800FEC" w14:textId="77777777" w:rsidR="005C6E5C" w:rsidRDefault="005C6E5C" w:rsidP="005C6E5C">
      <w:r>
        <w:t xml:space="preserve">            "_score":         1,</w:t>
      </w:r>
    </w:p>
    <w:p w14:paraId="22EFB91D" w14:textId="77777777" w:rsidR="005C6E5C" w:rsidRDefault="005C6E5C" w:rsidP="005C6E5C">
      <w:r>
        <w:t xml:space="preserve">            "_source": {</w:t>
      </w:r>
    </w:p>
    <w:p w14:paraId="619D41FC" w14:textId="77777777" w:rsidR="005C6E5C" w:rsidRDefault="005C6E5C" w:rsidP="005C6E5C">
      <w:r>
        <w:t xml:space="preserve">               "first_name":  "Douglas",</w:t>
      </w:r>
    </w:p>
    <w:p w14:paraId="68F94014" w14:textId="77777777" w:rsidR="005C6E5C" w:rsidRDefault="005C6E5C" w:rsidP="005C6E5C">
      <w:r>
        <w:t xml:space="preserve">               "last_name":   "Fir",</w:t>
      </w:r>
    </w:p>
    <w:p w14:paraId="3D1C2FCF" w14:textId="77777777" w:rsidR="005C6E5C" w:rsidRDefault="005C6E5C" w:rsidP="005C6E5C">
      <w:r>
        <w:t xml:space="preserve">               "age":         35,</w:t>
      </w:r>
    </w:p>
    <w:p w14:paraId="7D62EB4B" w14:textId="77777777" w:rsidR="005C6E5C" w:rsidRDefault="005C6E5C" w:rsidP="005C6E5C">
      <w:r>
        <w:t xml:space="preserve">               "about":       "I like to build cabinets",</w:t>
      </w:r>
    </w:p>
    <w:p w14:paraId="56E986F1" w14:textId="77777777" w:rsidR="005C6E5C" w:rsidRDefault="005C6E5C" w:rsidP="005C6E5C">
      <w:r>
        <w:t xml:space="preserve">               "interests": [ "forestry" ]</w:t>
      </w:r>
    </w:p>
    <w:p w14:paraId="57EABE91" w14:textId="77777777" w:rsidR="005C6E5C" w:rsidRDefault="005C6E5C" w:rsidP="005C6E5C">
      <w:r>
        <w:t xml:space="preserve">            }</w:t>
      </w:r>
    </w:p>
    <w:p w14:paraId="639D938B" w14:textId="77777777" w:rsidR="005C6E5C" w:rsidRDefault="005C6E5C" w:rsidP="005C6E5C">
      <w:r>
        <w:lastRenderedPageBreak/>
        <w:t xml:space="preserve">         },</w:t>
      </w:r>
    </w:p>
    <w:p w14:paraId="2F3237A7" w14:textId="77777777" w:rsidR="005C6E5C" w:rsidRDefault="005C6E5C" w:rsidP="005C6E5C">
      <w:r>
        <w:t xml:space="preserve">         {</w:t>
      </w:r>
    </w:p>
    <w:p w14:paraId="348DDAAF" w14:textId="77777777" w:rsidR="005C6E5C" w:rsidRDefault="005C6E5C" w:rsidP="005C6E5C">
      <w:r>
        <w:t xml:space="preserve">            "_index":         "megacorp",</w:t>
      </w:r>
    </w:p>
    <w:p w14:paraId="410B3D52" w14:textId="77777777" w:rsidR="005C6E5C" w:rsidRDefault="005C6E5C" w:rsidP="005C6E5C">
      <w:r>
        <w:t xml:space="preserve">            "_type":          "employee",</w:t>
      </w:r>
    </w:p>
    <w:p w14:paraId="673C5325" w14:textId="77777777" w:rsidR="005C6E5C" w:rsidRDefault="005C6E5C" w:rsidP="005C6E5C">
      <w:r>
        <w:t xml:space="preserve">            "_id":            "1",</w:t>
      </w:r>
    </w:p>
    <w:p w14:paraId="104EA2E9" w14:textId="77777777" w:rsidR="005C6E5C" w:rsidRDefault="005C6E5C" w:rsidP="005C6E5C">
      <w:r>
        <w:t xml:space="preserve">            "_score":         1,</w:t>
      </w:r>
    </w:p>
    <w:p w14:paraId="33CC90C6" w14:textId="77777777" w:rsidR="005C6E5C" w:rsidRDefault="005C6E5C" w:rsidP="005C6E5C">
      <w:r>
        <w:t xml:space="preserve">            "_source": {</w:t>
      </w:r>
    </w:p>
    <w:p w14:paraId="49DAC463" w14:textId="77777777" w:rsidR="005C6E5C" w:rsidRDefault="005C6E5C" w:rsidP="005C6E5C">
      <w:r>
        <w:t xml:space="preserve">               "first_name":  "John",</w:t>
      </w:r>
    </w:p>
    <w:p w14:paraId="68ACD63D" w14:textId="77777777" w:rsidR="005C6E5C" w:rsidRDefault="005C6E5C" w:rsidP="005C6E5C">
      <w:r>
        <w:t xml:space="preserve">               "last_name":   "Smith",</w:t>
      </w:r>
    </w:p>
    <w:p w14:paraId="49A3DEEA" w14:textId="77777777" w:rsidR="005C6E5C" w:rsidRDefault="005C6E5C" w:rsidP="005C6E5C">
      <w:r>
        <w:t xml:space="preserve">               "age":         25,</w:t>
      </w:r>
    </w:p>
    <w:p w14:paraId="2EABA168" w14:textId="77777777" w:rsidR="005C6E5C" w:rsidRDefault="005C6E5C" w:rsidP="005C6E5C">
      <w:r>
        <w:t xml:space="preserve">               "about":       "I love to go rock climbing",</w:t>
      </w:r>
    </w:p>
    <w:p w14:paraId="095BE9ED" w14:textId="77777777" w:rsidR="005C6E5C" w:rsidRDefault="005C6E5C" w:rsidP="005C6E5C">
      <w:r>
        <w:t xml:space="preserve">               "interests": [ "sports", "music" ]</w:t>
      </w:r>
    </w:p>
    <w:p w14:paraId="2629E617" w14:textId="77777777" w:rsidR="005C6E5C" w:rsidRDefault="005C6E5C" w:rsidP="005C6E5C">
      <w:r>
        <w:t xml:space="preserve">            }</w:t>
      </w:r>
    </w:p>
    <w:p w14:paraId="306CD4A7" w14:textId="77777777" w:rsidR="005C6E5C" w:rsidRDefault="005C6E5C" w:rsidP="005C6E5C">
      <w:r>
        <w:t xml:space="preserve">         },</w:t>
      </w:r>
    </w:p>
    <w:p w14:paraId="5A26CB68" w14:textId="77777777" w:rsidR="005C6E5C" w:rsidRDefault="005C6E5C" w:rsidP="005C6E5C">
      <w:r>
        <w:t xml:space="preserve">         {</w:t>
      </w:r>
    </w:p>
    <w:p w14:paraId="1D562C3A" w14:textId="77777777" w:rsidR="005C6E5C" w:rsidRDefault="005C6E5C" w:rsidP="005C6E5C">
      <w:r>
        <w:t xml:space="preserve">            "_index":         "megacorp",</w:t>
      </w:r>
    </w:p>
    <w:p w14:paraId="0DEB5F93" w14:textId="77777777" w:rsidR="005C6E5C" w:rsidRDefault="005C6E5C" w:rsidP="005C6E5C">
      <w:r>
        <w:t xml:space="preserve">            "_type":          "employee",</w:t>
      </w:r>
    </w:p>
    <w:p w14:paraId="19BE4E37" w14:textId="77777777" w:rsidR="005C6E5C" w:rsidRDefault="005C6E5C" w:rsidP="005C6E5C">
      <w:r>
        <w:t xml:space="preserve">            "_id":            "2",</w:t>
      </w:r>
    </w:p>
    <w:p w14:paraId="34CB5638" w14:textId="77777777" w:rsidR="005C6E5C" w:rsidRDefault="005C6E5C" w:rsidP="005C6E5C">
      <w:r>
        <w:t xml:space="preserve">            "_score":         1,</w:t>
      </w:r>
    </w:p>
    <w:p w14:paraId="77B76BB2" w14:textId="77777777" w:rsidR="005C6E5C" w:rsidRDefault="005C6E5C" w:rsidP="005C6E5C">
      <w:r>
        <w:t xml:space="preserve">            "_source": {</w:t>
      </w:r>
    </w:p>
    <w:p w14:paraId="52AB8532" w14:textId="77777777" w:rsidR="005C6E5C" w:rsidRDefault="005C6E5C" w:rsidP="005C6E5C">
      <w:r>
        <w:t xml:space="preserve">               "first_name":  "Jane",</w:t>
      </w:r>
    </w:p>
    <w:p w14:paraId="1921C0FC" w14:textId="77777777" w:rsidR="005C6E5C" w:rsidRDefault="005C6E5C" w:rsidP="005C6E5C">
      <w:r>
        <w:t xml:space="preserve">               "last_name":   "Smith",</w:t>
      </w:r>
    </w:p>
    <w:p w14:paraId="3EF533A7" w14:textId="77777777" w:rsidR="005C6E5C" w:rsidRDefault="005C6E5C" w:rsidP="005C6E5C">
      <w:r>
        <w:t xml:space="preserve">               "age":         32,</w:t>
      </w:r>
    </w:p>
    <w:p w14:paraId="5FCB58AB" w14:textId="77777777" w:rsidR="005C6E5C" w:rsidRDefault="005C6E5C" w:rsidP="005C6E5C">
      <w:r>
        <w:t xml:space="preserve">               "about":       "I like to collect rock albums",</w:t>
      </w:r>
    </w:p>
    <w:p w14:paraId="17159182" w14:textId="77777777" w:rsidR="005C6E5C" w:rsidRDefault="005C6E5C" w:rsidP="005C6E5C">
      <w:r>
        <w:t xml:space="preserve">               "interests": [ "music" ]</w:t>
      </w:r>
    </w:p>
    <w:p w14:paraId="317BE598" w14:textId="77777777" w:rsidR="005C6E5C" w:rsidRDefault="005C6E5C" w:rsidP="005C6E5C">
      <w:r>
        <w:t xml:space="preserve">            }</w:t>
      </w:r>
    </w:p>
    <w:p w14:paraId="7923C8FD" w14:textId="77777777" w:rsidR="005C6E5C" w:rsidRDefault="005C6E5C" w:rsidP="005C6E5C">
      <w:r>
        <w:t xml:space="preserve">         }</w:t>
      </w:r>
    </w:p>
    <w:p w14:paraId="6CE28AC4" w14:textId="77777777" w:rsidR="005C6E5C" w:rsidRDefault="005C6E5C" w:rsidP="005C6E5C">
      <w:r>
        <w:t xml:space="preserve">      ]</w:t>
      </w:r>
    </w:p>
    <w:p w14:paraId="49F280F5" w14:textId="77777777" w:rsidR="005C6E5C" w:rsidRDefault="005C6E5C" w:rsidP="005C6E5C">
      <w:r>
        <w:t xml:space="preserve">   }</w:t>
      </w:r>
    </w:p>
    <w:p w14:paraId="33B0DFDE" w14:textId="774A054D" w:rsidR="005C6E5C" w:rsidRDefault="005C6E5C" w:rsidP="005C6E5C">
      <w:r>
        <w:t>}</w:t>
      </w:r>
    </w:p>
    <w:p w14:paraId="5E60B166" w14:textId="77777777" w:rsidR="0059196B" w:rsidRDefault="0059196B" w:rsidP="005C6E5C"/>
    <w:p w14:paraId="6FCFDB2E" w14:textId="77777777" w:rsidR="0059196B" w:rsidRDefault="0059196B" w:rsidP="005C6E5C">
      <w:pPr>
        <w:rPr>
          <w:sz w:val="32"/>
        </w:rPr>
      </w:pPr>
    </w:p>
    <w:p w14:paraId="3F41725F" w14:textId="60EC6981" w:rsidR="00FD342F" w:rsidRDefault="00FD342F" w:rsidP="005C6E5C">
      <w:pPr>
        <w:rPr>
          <w:sz w:val="32"/>
        </w:rPr>
      </w:pPr>
      <w:r>
        <w:rPr>
          <w:sz w:val="32"/>
        </w:rPr>
        <w:lastRenderedPageBreak/>
        <w:t>About:</w:t>
      </w:r>
    </w:p>
    <w:p w14:paraId="062BFF43" w14:textId="77777777" w:rsidR="00FD342F" w:rsidRDefault="00FD342F" w:rsidP="005C6E5C">
      <w:pPr>
        <w:rPr>
          <w:sz w:val="32"/>
        </w:rPr>
      </w:pPr>
      <w:bookmarkStart w:id="1" w:name="_GoBack"/>
      <w:bookmarkEnd w:id="1"/>
    </w:p>
    <w:p w14:paraId="4CCD745D" w14:textId="77777777" w:rsidR="00FD342F" w:rsidRDefault="00FD342F" w:rsidP="005C6E5C">
      <w:pPr>
        <w:rPr>
          <w:sz w:val="32"/>
        </w:rPr>
      </w:pPr>
    </w:p>
    <w:p w14:paraId="00F5E310" w14:textId="77777777" w:rsidR="00FD342F" w:rsidRDefault="00FD342F" w:rsidP="005C6E5C">
      <w:pPr>
        <w:rPr>
          <w:sz w:val="32"/>
        </w:rPr>
      </w:pPr>
    </w:p>
    <w:p w14:paraId="74149707" w14:textId="77777777" w:rsidR="00FD342F" w:rsidRDefault="00FD342F" w:rsidP="005C6E5C">
      <w:pPr>
        <w:rPr>
          <w:sz w:val="32"/>
        </w:rPr>
      </w:pPr>
    </w:p>
    <w:p w14:paraId="54F2ECEA" w14:textId="77777777" w:rsidR="00FD342F" w:rsidRDefault="00FD342F" w:rsidP="005C6E5C">
      <w:pPr>
        <w:rPr>
          <w:sz w:val="32"/>
        </w:rPr>
      </w:pPr>
    </w:p>
    <w:p w14:paraId="0677BEAE" w14:textId="77777777" w:rsidR="00FD342F" w:rsidRDefault="00FD342F" w:rsidP="005C6E5C">
      <w:pPr>
        <w:rPr>
          <w:sz w:val="32"/>
        </w:rPr>
      </w:pPr>
    </w:p>
    <w:p w14:paraId="3ADABB61" w14:textId="77777777" w:rsidR="00FD342F" w:rsidRDefault="00FD342F" w:rsidP="005C6E5C">
      <w:pPr>
        <w:rPr>
          <w:sz w:val="32"/>
        </w:rPr>
      </w:pPr>
    </w:p>
    <w:p w14:paraId="74534B7B" w14:textId="77777777" w:rsidR="00FD342F" w:rsidRDefault="00FD342F" w:rsidP="005C6E5C">
      <w:pPr>
        <w:rPr>
          <w:sz w:val="32"/>
        </w:rPr>
      </w:pPr>
    </w:p>
    <w:p w14:paraId="3A83A652" w14:textId="77777777" w:rsidR="00FD342F" w:rsidRDefault="00FD342F" w:rsidP="005C6E5C">
      <w:pPr>
        <w:rPr>
          <w:sz w:val="32"/>
        </w:rPr>
      </w:pPr>
    </w:p>
    <w:p w14:paraId="67905C59" w14:textId="77777777" w:rsidR="00FD342F" w:rsidRDefault="00FD342F" w:rsidP="005C6E5C">
      <w:pPr>
        <w:rPr>
          <w:sz w:val="32"/>
        </w:rPr>
      </w:pPr>
    </w:p>
    <w:p w14:paraId="2833A3E4" w14:textId="77777777" w:rsidR="00FD342F" w:rsidRDefault="00FD342F" w:rsidP="005C6E5C">
      <w:pPr>
        <w:rPr>
          <w:sz w:val="32"/>
        </w:rPr>
      </w:pPr>
    </w:p>
    <w:p w14:paraId="60232856" w14:textId="77777777" w:rsidR="00FD342F" w:rsidRDefault="00FD342F" w:rsidP="005C6E5C">
      <w:pPr>
        <w:rPr>
          <w:sz w:val="32"/>
        </w:rPr>
      </w:pPr>
    </w:p>
    <w:p w14:paraId="3FCF4229" w14:textId="77777777" w:rsidR="00FD342F" w:rsidRDefault="00FD342F" w:rsidP="005C6E5C">
      <w:pPr>
        <w:rPr>
          <w:sz w:val="32"/>
        </w:rPr>
      </w:pPr>
    </w:p>
    <w:p w14:paraId="0D29ED59" w14:textId="77777777" w:rsidR="00FD342F" w:rsidRDefault="00FD342F" w:rsidP="005C6E5C">
      <w:pPr>
        <w:rPr>
          <w:sz w:val="32"/>
        </w:rPr>
      </w:pPr>
    </w:p>
    <w:p w14:paraId="1C8329A1" w14:textId="77777777" w:rsidR="00FD342F" w:rsidRDefault="00FD342F" w:rsidP="005C6E5C">
      <w:pPr>
        <w:rPr>
          <w:sz w:val="32"/>
        </w:rPr>
      </w:pPr>
    </w:p>
    <w:p w14:paraId="6EE0C51A" w14:textId="77777777" w:rsidR="00FD342F" w:rsidRDefault="00FD342F" w:rsidP="005C6E5C">
      <w:pPr>
        <w:rPr>
          <w:sz w:val="32"/>
        </w:rPr>
      </w:pPr>
    </w:p>
    <w:p w14:paraId="3FF65874" w14:textId="77777777" w:rsidR="00FD342F" w:rsidRDefault="00FD342F" w:rsidP="005C6E5C">
      <w:pPr>
        <w:rPr>
          <w:sz w:val="32"/>
        </w:rPr>
      </w:pPr>
    </w:p>
    <w:p w14:paraId="68AC2418" w14:textId="77777777" w:rsidR="00FD342F" w:rsidRDefault="00FD342F" w:rsidP="005C6E5C">
      <w:pPr>
        <w:rPr>
          <w:sz w:val="32"/>
        </w:rPr>
      </w:pPr>
    </w:p>
    <w:p w14:paraId="2EF19146" w14:textId="77777777" w:rsidR="00FD342F" w:rsidRDefault="00FD342F" w:rsidP="005C6E5C">
      <w:pPr>
        <w:rPr>
          <w:sz w:val="32"/>
        </w:rPr>
      </w:pPr>
    </w:p>
    <w:p w14:paraId="045EFB22" w14:textId="77777777" w:rsidR="00FD342F" w:rsidRDefault="00FD342F" w:rsidP="005C6E5C">
      <w:pPr>
        <w:rPr>
          <w:sz w:val="32"/>
        </w:rPr>
      </w:pPr>
    </w:p>
    <w:p w14:paraId="4AD4EC84" w14:textId="77777777" w:rsidR="00FD342F" w:rsidRDefault="00FD342F" w:rsidP="005C6E5C">
      <w:pPr>
        <w:rPr>
          <w:sz w:val="32"/>
        </w:rPr>
      </w:pPr>
    </w:p>
    <w:p w14:paraId="65826163" w14:textId="77777777" w:rsidR="00FD342F" w:rsidRDefault="00FD342F" w:rsidP="005C6E5C">
      <w:pPr>
        <w:rPr>
          <w:sz w:val="32"/>
        </w:rPr>
      </w:pPr>
    </w:p>
    <w:p w14:paraId="55DF0036" w14:textId="77777777" w:rsidR="00FD342F" w:rsidRDefault="00FD342F" w:rsidP="005C6E5C">
      <w:pPr>
        <w:rPr>
          <w:sz w:val="32"/>
        </w:rPr>
      </w:pPr>
    </w:p>
    <w:p w14:paraId="6717EB03" w14:textId="77777777" w:rsidR="00FD342F" w:rsidRDefault="00FD342F" w:rsidP="005C6E5C">
      <w:pPr>
        <w:rPr>
          <w:sz w:val="32"/>
        </w:rPr>
      </w:pPr>
    </w:p>
    <w:p w14:paraId="1B9FB24D" w14:textId="77777777" w:rsidR="00FD342F" w:rsidRDefault="00FD342F" w:rsidP="005C6E5C">
      <w:pPr>
        <w:rPr>
          <w:sz w:val="32"/>
        </w:rPr>
      </w:pPr>
    </w:p>
    <w:p w14:paraId="5887F024" w14:textId="77777777" w:rsidR="00FD342F" w:rsidRDefault="00FD342F" w:rsidP="005C6E5C">
      <w:pPr>
        <w:rPr>
          <w:sz w:val="32"/>
        </w:rPr>
      </w:pPr>
    </w:p>
    <w:p w14:paraId="72146972" w14:textId="77777777" w:rsidR="00FD342F" w:rsidRDefault="00FD342F" w:rsidP="005C6E5C">
      <w:pPr>
        <w:rPr>
          <w:sz w:val="32"/>
        </w:rPr>
      </w:pPr>
    </w:p>
    <w:p w14:paraId="141E287D" w14:textId="77777777" w:rsidR="00FD342F" w:rsidRDefault="00FD342F" w:rsidP="005C6E5C">
      <w:pPr>
        <w:rPr>
          <w:sz w:val="32"/>
        </w:rPr>
      </w:pPr>
    </w:p>
    <w:p w14:paraId="3E8272E4" w14:textId="66B6044D" w:rsidR="0059196B" w:rsidRDefault="0059196B" w:rsidP="005C6E5C">
      <w:pPr>
        <w:rPr>
          <w:sz w:val="32"/>
        </w:rPr>
      </w:pPr>
      <w:r>
        <w:rPr>
          <w:sz w:val="32"/>
        </w:rPr>
        <w:t>References:</w:t>
      </w:r>
    </w:p>
    <w:p w14:paraId="1418726B" w14:textId="77777777" w:rsidR="0059196B" w:rsidRDefault="0059196B" w:rsidP="005C6E5C">
      <w:pPr>
        <w:rPr>
          <w:sz w:val="32"/>
        </w:rPr>
      </w:pPr>
    </w:p>
    <w:p w14:paraId="08EA2C58" w14:textId="53BC9460" w:rsidR="0059196B" w:rsidRPr="002B0485" w:rsidRDefault="002B0485" w:rsidP="0059196B">
      <w:pPr>
        <w:pStyle w:val="ListParagraph"/>
        <w:numPr>
          <w:ilvl w:val="0"/>
          <w:numId w:val="4"/>
        </w:numPr>
        <w:rPr>
          <w:i/>
        </w:rPr>
      </w:pPr>
      <w:r>
        <w:t xml:space="preserve">Clinton Gormley, Zachary Tong, </w:t>
      </w:r>
      <w:r w:rsidR="0059196B" w:rsidRPr="002B0485">
        <w:rPr>
          <w:i/>
        </w:rPr>
        <w:t>Elasticsearch: The Definitive Guide</w:t>
      </w:r>
      <w:r>
        <w:rPr>
          <w:i/>
        </w:rPr>
        <w:t xml:space="preserve">, </w:t>
      </w:r>
      <w:r w:rsidRPr="002B0485">
        <w:t>O’Reilly Media</w:t>
      </w:r>
      <w:r>
        <w:t>.</w:t>
      </w:r>
    </w:p>
    <w:p w14:paraId="1C7A4401" w14:textId="2C6EDF48" w:rsidR="002B0485" w:rsidRDefault="0073749F" w:rsidP="0073749F">
      <w:pPr>
        <w:pStyle w:val="ListParagraph"/>
        <w:numPr>
          <w:ilvl w:val="0"/>
          <w:numId w:val="4"/>
        </w:numPr>
      </w:pPr>
      <w:r>
        <w:t xml:space="preserve">Clinton Gormley, </w:t>
      </w:r>
      <w:r w:rsidR="008B2A73" w:rsidRPr="008B2A73">
        <w:rPr>
          <w:i/>
        </w:rPr>
        <w:t>“</w:t>
      </w:r>
      <w:r w:rsidRPr="008B2A73">
        <w:rPr>
          <w:i/>
        </w:rPr>
        <w:t>Elasticsearch- The Definitive Guide</w:t>
      </w:r>
      <w:r w:rsidR="008B2A73" w:rsidRPr="008B2A73">
        <w:rPr>
          <w:i/>
        </w:rPr>
        <w:t>”</w:t>
      </w:r>
      <w:r>
        <w:t xml:space="preserve">, </w:t>
      </w:r>
      <w:r w:rsidRPr="0073749F">
        <w:t>https://www.elastic.co/blog/elasticsearch-definitive-guide</w:t>
      </w:r>
    </w:p>
    <w:p w14:paraId="1319CFCD" w14:textId="397833F4" w:rsidR="0073749F" w:rsidRDefault="0073749F" w:rsidP="0073749F">
      <w:pPr>
        <w:pStyle w:val="ListParagraph"/>
        <w:numPr>
          <w:ilvl w:val="0"/>
          <w:numId w:val="4"/>
        </w:numPr>
      </w:pPr>
      <w:r w:rsidRPr="0073749F">
        <w:t>https://www.elastic.co/guide/en/elasticsearch/reference/current/modules-cluster.html</w:t>
      </w:r>
    </w:p>
    <w:p w14:paraId="536DE950" w14:textId="7B3C2BEA" w:rsidR="0073749F" w:rsidRDefault="008B2A73" w:rsidP="008B2A73">
      <w:pPr>
        <w:pStyle w:val="ListParagraph"/>
        <w:numPr>
          <w:ilvl w:val="0"/>
          <w:numId w:val="4"/>
        </w:numPr>
      </w:pPr>
      <w:r>
        <w:t xml:space="preserve">Morten Ingebrigtsen, </w:t>
      </w:r>
      <w:r w:rsidR="0073749F" w:rsidRPr="0073749F">
        <w:t>https://www.elastic.co/blog/found-indexing-for-beginners-part1</w:t>
      </w:r>
    </w:p>
    <w:p w14:paraId="4E6DB408" w14:textId="513A8AFC" w:rsidR="008B2A73" w:rsidRDefault="008B2A73" w:rsidP="008B2A73">
      <w:pPr>
        <w:pStyle w:val="ListParagraph"/>
        <w:numPr>
          <w:ilvl w:val="0"/>
          <w:numId w:val="4"/>
        </w:numPr>
      </w:pPr>
      <w:r w:rsidRPr="008B2A73">
        <w:t>Zachary Tong</w:t>
      </w:r>
      <w:r>
        <w:t>,</w:t>
      </w:r>
      <w:r w:rsidRPr="008B2A73">
        <w:rPr>
          <w:i/>
        </w:rPr>
        <w:t xml:space="preserve"> </w:t>
      </w:r>
      <w:r>
        <w:rPr>
          <w:i/>
        </w:rPr>
        <w:t>“</w:t>
      </w:r>
      <w:r w:rsidRPr="008B2A73">
        <w:rPr>
          <w:i/>
        </w:rPr>
        <w:t>What is an Elasticsearch Index?</w:t>
      </w:r>
      <w:r>
        <w:rPr>
          <w:i/>
        </w:rPr>
        <w:t>”</w:t>
      </w:r>
      <w:r w:rsidRPr="008B2A73">
        <w:rPr>
          <w:i/>
        </w:rPr>
        <w:t xml:space="preserve"> </w:t>
      </w:r>
      <w:r w:rsidRPr="008B2A73">
        <w:t>https://www.elastic.co/blog/what-is-an-elasticsearch-index</w:t>
      </w:r>
    </w:p>
    <w:p w14:paraId="4763F4A7" w14:textId="593020E6" w:rsidR="008B2A73" w:rsidRPr="008B2A73" w:rsidRDefault="008B2A73" w:rsidP="008B2A73">
      <w:pPr>
        <w:pStyle w:val="ListParagraph"/>
        <w:numPr>
          <w:ilvl w:val="0"/>
          <w:numId w:val="4"/>
        </w:numPr>
        <w:shd w:val="clear" w:color="auto" w:fill="FFFFFF"/>
        <w:rPr>
          <w:rFonts w:ascii="Arial" w:eastAsia="Times New Roman" w:hAnsi="Arial" w:cs="Arial"/>
          <w:b w:val="0"/>
          <w:i/>
          <w:color w:val="333333"/>
          <w:sz w:val="23"/>
          <w:szCs w:val="23"/>
        </w:rPr>
      </w:pPr>
      <w:r>
        <w:t>D. Chen, Y. Chen, B.N. Bronlow, P.P. Kanjamala, C.A. G. Arredono, B.L. RadSpinner, M.A. Ravelling</w:t>
      </w:r>
      <w:r w:rsidRPr="008B2A73">
        <w:rPr>
          <w:i/>
        </w:rPr>
        <w:t>“Real-Time or Near Real-Time Persisting Daily Healthcare Data Into HDFS and ElasticSearch Index Inside a Big Data Platform” IEEE Transactions on Industrial Informatics.</w:t>
      </w:r>
    </w:p>
    <w:p w14:paraId="2D7E70B1" w14:textId="77777777" w:rsidR="0059196B" w:rsidRPr="0059196B" w:rsidRDefault="0059196B" w:rsidP="005C6E5C">
      <w:pPr>
        <w:rPr>
          <w:sz w:val="32"/>
        </w:rPr>
      </w:pPr>
    </w:p>
    <w:sectPr w:rsidR="0059196B" w:rsidRPr="0059196B"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DE9FB" w14:textId="77777777" w:rsidR="004632EC" w:rsidRDefault="004632EC">
      <w:r>
        <w:separator/>
      </w:r>
    </w:p>
    <w:p w14:paraId="23C62085" w14:textId="77777777" w:rsidR="004632EC" w:rsidRDefault="004632EC"/>
  </w:endnote>
  <w:endnote w:type="continuationSeparator" w:id="0">
    <w:p w14:paraId="0E0BCD07" w14:textId="77777777" w:rsidR="004632EC" w:rsidRDefault="004632EC">
      <w:r>
        <w:continuationSeparator/>
      </w:r>
    </w:p>
    <w:p w14:paraId="75C543E2" w14:textId="77777777" w:rsidR="004632EC" w:rsidRDefault="00463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UbuntuMono-Regular">
    <w:altName w:val="Arial Unicode MS"/>
    <w:panose1 w:val="00000000000000000000"/>
    <w:charset w:val="81"/>
    <w:family w:val="modern"/>
    <w:notTrueType/>
    <w:pitch w:val="default"/>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3A25C" w14:textId="4474F45A" w:rsidR="00DF027C" w:rsidRDefault="00162408" w:rsidP="0097716D">
    <w:pPr>
      <w:pStyle w:val="Footer"/>
      <w:jc w:val="right"/>
    </w:pPr>
    <w:r>
      <w:rPr>
        <w:noProof/>
        <w:lang w:val="en-IN" w:eastAsia="en-IN"/>
      </w:rPr>
      <w:drawing>
        <wp:inline distT="0" distB="0" distL="0" distR="0" wp14:anchorId="1B6D4B7F" wp14:editId="2F5A071D">
          <wp:extent cx="1558950" cy="679341"/>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2 JP Tokyo &amp; Co. Changes for Sustainability 様【LOGO】5.png"/>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rsidR="00E61EC3">
      <w:rPr>
        <w:noProof/>
      </w:rPr>
      <w:t>10</w:t>
    </w:r>
    <w:r>
      <w:rPr>
        <w:noProof/>
      </w:rPr>
      <w:fldChar w:fldCharType="end"/>
    </w:r>
    <w:r>
      <w:ptab w:relativeTo="margin" w:alignment="right" w:leader="none"/>
    </w:r>
    <w:r>
      <w:rPr>
        <w:noProof/>
        <w:lang w:val="en-IN" w:eastAsia="en-IN"/>
      </w:rPr>
      <w:drawing>
        <wp:inline distT="0" distB="0" distL="0" distR="0" wp14:anchorId="63AB0FAA" wp14:editId="7C9C50D0">
          <wp:extent cx="1228725" cy="46980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v-rachna-logo.jpg"/>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8AF50" w14:textId="77777777" w:rsidR="004632EC" w:rsidRDefault="004632EC">
      <w:r>
        <w:separator/>
      </w:r>
    </w:p>
    <w:p w14:paraId="505A5DB0" w14:textId="77777777" w:rsidR="004632EC" w:rsidRDefault="004632EC"/>
  </w:footnote>
  <w:footnote w:type="continuationSeparator" w:id="0">
    <w:p w14:paraId="7C84D210" w14:textId="77777777" w:rsidR="004632EC" w:rsidRDefault="004632EC">
      <w:r>
        <w:continuationSeparator/>
      </w:r>
    </w:p>
    <w:p w14:paraId="0E7BB410" w14:textId="77777777" w:rsidR="004632EC" w:rsidRDefault="004632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2E77DD5" w14:textId="77777777" w:rsidTr="00D077E9">
      <w:trPr>
        <w:trHeight w:val="978"/>
      </w:trPr>
      <w:tc>
        <w:tcPr>
          <w:tcW w:w="9990" w:type="dxa"/>
          <w:tcBorders>
            <w:top w:val="nil"/>
            <w:left w:val="nil"/>
            <w:bottom w:val="single" w:sz="36" w:space="0" w:color="34ABA2" w:themeColor="accent3"/>
            <w:right w:val="nil"/>
          </w:tcBorders>
        </w:tcPr>
        <w:p w14:paraId="212566DA" w14:textId="09A38A97" w:rsidR="00D077E9" w:rsidRDefault="00D077E9" w:rsidP="0097716D">
          <w:pPr>
            <w:pStyle w:val="Header"/>
            <w:jc w:val="right"/>
          </w:pPr>
        </w:p>
      </w:tc>
    </w:tr>
  </w:tbl>
  <w:p w14:paraId="75D3168A" w14:textId="77777777"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41C2D"/>
    <w:multiLevelType w:val="hybridMultilevel"/>
    <w:tmpl w:val="6B2AA810"/>
    <w:lvl w:ilvl="0" w:tplc="1A0CAF8E">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63F98"/>
    <w:multiLevelType w:val="hybridMultilevel"/>
    <w:tmpl w:val="FA4AB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E97ECD"/>
    <w:multiLevelType w:val="hybridMultilevel"/>
    <w:tmpl w:val="B60A3538"/>
    <w:lvl w:ilvl="0" w:tplc="F9E688EE">
      <w:start w:val="1"/>
      <w:numFmt w:val="decimal"/>
      <w:lvlText w:val="%1."/>
      <w:lvlJc w:val="left"/>
      <w:pPr>
        <w:ind w:left="720" w:hanging="360"/>
      </w:pPr>
      <w:rPr>
        <w:rFonts w:hint="default"/>
        <w:b/>
        <w:i w:val="0"/>
        <w:color w:val="082A75"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642C5F"/>
    <w:multiLevelType w:val="hybridMultilevel"/>
    <w:tmpl w:val="FB24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08"/>
    <w:rsid w:val="0002482E"/>
    <w:rsid w:val="00050324"/>
    <w:rsid w:val="00062C83"/>
    <w:rsid w:val="00071802"/>
    <w:rsid w:val="000A0150"/>
    <w:rsid w:val="000E3071"/>
    <w:rsid w:val="000E63C9"/>
    <w:rsid w:val="00106F58"/>
    <w:rsid w:val="00130E9D"/>
    <w:rsid w:val="00150A6D"/>
    <w:rsid w:val="0015765E"/>
    <w:rsid w:val="00162408"/>
    <w:rsid w:val="00177E3E"/>
    <w:rsid w:val="00185B35"/>
    <w:rsid w:val="00191534"/>
    <w:rsid w:val="001B0913"/>
    <w:rsid w:val="001C4708"/>
    <w:rsid w:val="001C4E5B"/>
    <w:rsid w:val="001F2BC8"/>
    <w:rsid w:val="001F5F6B"/>
    <w:rsid w:val="00243EBC"/>
    <w:rsid w:val="00246A35"/>
    <w:rsid w:val="00284348"/>
    <w:rsid w:val="002A0042"/>
    <w:rsid w:val="002B0485"/>
    <w:rsid w:val="002F51F5"/>
    <w:rsid w:val="003110AA"/>
    <w:rsid w:val="00312137"/>
    <w:rsid w:val="00330359"/>
    <w:rsid w:val="0033762F"/>
    <w:rsid w:val="00366C7E"/>
    <w:rsid w:val="00384EA3"/>
    <w:rsid w:val="00393F50"/>
    <w:rsid w:val="003A39A1"/>
    <w:rsid w:val="003C2191"/>
    <w:rsid w:val="003D3863"/>
    <w:rsid w:val="003E69E3"/>
    <w:rsid w:val="004110DE"/>
    <w:rsid w:val="004154EC"/>
    <w:rsid w:val="0044085A"/>
    <w:rsid w:val="004632EC"/>
    <w:rsid w:val="004B21A5"/>
    <w:rsid w:val="004E1EF3"/>
    <w:rsid w:val="004E5AF2"/>
    <w:rsid w:val="005037F0"/>
    <w:rsid w:val="00516A86"/>
    <w:rsid w:val="005275F6"/>
    <w:rsid w:val="00543425"/>
    <w:rsid w:val="00572102"/>
    <w:rsid w:val="00577DDF"/>
    <w:rsid w:val="0059196B"/>
    <w:rsid w:val="005C6E5C"/>
    <w:rsid w:val="005E2533"/>
    <w:rsid w:val="005F1BB0"/>
    <w:rsid w:val="00640942"/>
    <w:rsid w:val="00656C4D"/>
    <w:rsid w:val="006C6B1D"/>
    <w:rsid w:val="006E261C"/>
    <w:rsid w:val="006E5716"/>
    <w:rsid w:val="00703A4F"/>
    <w:rsid w:val="007241EA"/>
    <w:rsid w:val="007302B3"/>
    <w:rsid w:val="00730733"/>
    <w:rsid w:val="00730E3A"/>
    <w:rsid w:val="00736AAF"/>
    <w:rsid w:val="0073749F"/>
    <w:rsid w:val="00765B2A"/>
    <w:rsid w:val="00783A34"/>
    <w:rsid w:val="007B709C"/>
    <w:rsid w:val="007C4EC8"/>
    <w:rsid w:val="007C6B52"/>
    <w:rsid w:val="007D16C5"/>
    <w:rsid w:val="007F6C08"/>
    <w:rsid w:val="00862FE4"/>
    <w:rsid w:val="0086389A"/>
    <w:rsid w:val="0087605E"/>
    <w:rsid w:val="00893F23"/>
    <w:rsid w:val="008B1FEE"/>
    <w:rsid w:val="008B2A73"/>
    <w:rsid w:val="008C21CC"/>
    <w:rsid w:val="008F7D96"/>
    <w:rsid w:val="00903C32"/>
    <w:rsid w:val="00916B16"/>
    <w:rsid w:val="009173B9"/>
    <w:rsid w:val="0093335D"/>
    <w:rsid w:val="0093613E"/>
    <w:rsid w:val="00943026"/>
    <w:rsid w:val="00956D63"/>
    <w:rsid w:val="009660ED"/>
    <w:rsid w:val="00966B81"/>
    <w:rsid w:val="0097716D"/>
    <w:rsid w:val="009C7720"/>
    <w:rsid w:val="00A01E39"/>
    <w:rsid w:val="00A23AFA"/>
    <w:rsid w:val="00A31B3E"/>
    <w:rsid w:val="00A45846"/>
    <w:rsid w:val="00A532F3"/>
    <w:rsid w:val="00A643C7"/>
    <w:rsid w:val="00A8489E"/>
    <w:rsid w:val="00A863D6"/>
    <w:rsid w:val="00AC29F3"/>
    <w:rsid w:val="00AC5410"/>
    <w:rsid w:val="00AF0D7C"/>
    <w:rsid w:val="00B231E5"/>
    <w:rsid w:val="00B738A9"/>
    <w:rsid w:val="00BE728E"/>
    <w:rsid w:val="00BE7648"/>
    <w:rsid w:val="00BF1AF0"/>
    <w:rsid w:val="00C02B87"/>
    <w:rsid w:val="00C1394E"/>
    <w:rsid w:val="00C32CA5"/>
    <w:rsid w:val="00C4086D"/>
    <w:rsid w:val="00CA1896"/>
    <w:rsid w:val="00CB5B28"/>
    <w:rsid w:val="00CF5371"/>
    <w:rsid w:val="00D00651"/>
    <w:rsid w:val="00D0323A"/>
    <w:rsid w:val="00D0559F"/>
    <w:rsid w:val="00D077E9"/>
    <w:rsid w:val="00D42CB7"/>
    <w:rsid w:val="00D5413D"/>
    <w:rsid w:val="00D570A9"/>
    <w:rsid w:val="00D70D02"/>
    <w:rsid w:val="00D770C7"/>
    <w:rsid w:val="00D86945"/>
    <w:rsid w:val="00D90290"/>
    <w:rsid w:val="00D9043D"/>
    <w:rsid w:val="00DD0C32"/>
    <w:rsid w:val="00DD152F"/>
    <w:rsid w:val="00DE213F"/>
    <w:rsid w:val="00DE7A76"/>
    <w:rsid w:val="00DF027C"/>
    <w:rsid w:val="00E00A32"/>
    <w:rsid w:val="00E22ACD"/>
    <w:rsid w:val="00E50408"/>
    <w:rsid w:val="00E61EC3"/>
    <w:rsid w:val="00E620B0"/>
    <w:rsid w:val="00E81B40"/>
    <w:rsid w:val="00EF555B"/>
    <w:rsid w:val="00F027BB"/>
    <w:rsid w:val="00F11DCF"/>
    <w:rsid w:val="00F162EA"/>
    <w:rsid w:val="00F226AF"/>
    <w:rsid w:val="00F4073C"/>
    <w:rsid w:val="00F52D27"/>
    <w:rsid w:val="00F61972"/>
    <w:rsid w:val="00F74EB7"/>
    <w:rsid w:val="00F83527"/>
    <w:rsid w:val="00FB6C75"/>
    <w:rsid w:val="00FC6F2E"/>
    <w:rsid w:val="00FD342F"/>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25C5"/>
  <w15:docId w15:val="{0ED0F050-A260-4D25-912A-292BEF91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3E69E3"/>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3E69E3"/>
    <w:pPr>
      <w:spacing w:after="100"/>
    </w:pPr>
  </w:style>
  <w:style w:type="paragraph" w:styleId="TOC2">
    <w:name w:val="toc 2"/>
    <w:basedOn w:val="Normal"/>
    <w:next w:val="Normal"/>
    <w:autoRedefine/>
    <w:uiPriority w:val="39"/>
    <w:unhideWhenUsed/>
    <w:rsid w:val="003E69E3"/>
    <w:pPr>
      <w:spacing w:after="100"/>
      <w:ind w:left="280"/>
    </w:pPr>
  </w:style>
  <w:style w:type="character" w:styleId="Hyperlink">
    <w:name w:val="Hyperlink"/>
    <w:basedOn w:val="DefaultParagraphFont"/>
    <w:uiPriority w:val="99"/>
    <w:unhideWhenUsed/>
    <w:rsid w:val="003E69E3"/>
    <w:rPr>
      <w:color w:val="3592CF" w:themeColor="hyperlink"/>
      <w:u w:val="single"/>
    </w:rPr>
  </w:style>
  <w:style w:type="paragraph" w:styleId="NormalWeb">
    <w:name w:val="Normal (Web)"/>
    <w:basedOn w:val="Normal"/>
    <w:uiPriority w:val="99"/>
    <w:unhideWhenUsed/>
    <w:rsid w:val="00DE7A7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ListParagraph">
    <w:name w:val="List Paragraph"/>
    <w:basedOn w:val="Normal"/>
    <w:uiPriority w:val="34"/>
    <w:unhideWhenUsed/>
    <w:qFormat/>
    <w:rsid w:val="0059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07268">
      <w:bodyDiv w:val="1"/>
      <w:marLeft w:val="0"/>
      <w:marRight w:val="0"/>
      <w:marTop w:val="0"/>
      <w:marBottom w:val="0"/>
      <w:divBdr>
        <w:top w:val="none" w:sz="0" w:space="0" w:color="auto"/>
        <w:left w:val="none" w:sz="0" w:space="0" w:color="auto"/>
        <w:bottom w:val="none" w:sz="0" w:space="0" w:color="auto"/>
        <w:right w:val="none" w:sz="0" w:space="0" w:color="auto"/>
      </w:divBdr>
      <w:divsChild>
        <w:div w:id="635598663">
          <w:marLeft w:val="0"/>
          <w:marRight w:val="0"/>
          <w:marTop w:val="0"/>
          <w:marBottom w:val="0"/>
          <w:divBdr>
            <w:top w:val="none" w:sz="0" w:space="0" w:color="auto"/>
            <w:left w:val="none" w:sz="0" w:space="0" w:color="auto"/>
            <w:bottom w:val="none" w:sz="0" w:space="0" w:color="auto"/>
            <w:right w:val="none" w:sz="0" w:space="0" w:color="auto"/>
          </w:divBdr>
        </w:div>
      </w:divsChild>
    </w:div>
    <w:div w:id="721058708">
      <w:bodyDiv w:val="1"/>
      <w:marLeft w:val="0"/>
      <w:marRight w:val="0"/>
      <w:marTop w:val="0"/>
      <w:marBottom w:val="0"/>
      <w:divBdr>
        <w:top w:val="none" w:sz="0" w:space="0" w:color="auto"/>
        <w:left w:val="none" w:sz="0" w:space="0" w:color="auto"/>
        <w:bottom w:val="none" w:sz="0" w:space="0" w:color="auto"/>
        <w:right w:val="none" w:sz="0" w:space="0" w:color="auto"/>
      </w:divBdr>
    </w:div>
    <w:div w:id="964579070">
      <w:bodyDiv w:val="1"/>
      <w:marLeft w:val="0"/>
      <w:marRight w:val="0"/>
      <w:marTop w:val="0"/>
      <w:marBottom w:val="0"/>
      <w:divBdr>
        <w:top w:val="none" w:sz="0" w:space="0" w:color="auto"/>
        <w:left w:val="none" w:sz="0" w:space="0" w:color="auto"/>
        <w:bottom w:val="none" w:sz="0" w:space="0" w:color="auto"/>
        <w:right w:val="none" w:sz="0" w:space="0" w:color="auto"/>
      </w:divBdr>
      <w:divsChild>
        <w:div w:id="1254314511">
          <w:marLeft w:val="0"/>
          <w:marRight w:val="0"/>
          <w:marTop w:val="0"/>
          <w:marBottom w:val="225"/>
          <w:divBdr>
            <w:top w:val="none" w:sz="0" w:space="0" w:color="auto"/>
            <w:left w:val="single" w:sz="18" w:space="0" w:color="00A9E5"/>
            <w:bottom w:val="none" w:sz="0" w:space="0" w:color="auto"/>
            <w:right w:val="none" w:sz="0" w:space="0" w:color="auto"/>
          </w:divBdr>
        </w:div>
      </w:divsChild>
    </w:div>
    <w:div w:id="1070926147">
      <w:bodyDiv w:val="1"/>
      <w:marLeft w:val="0"/>
      <w:marRight w:val="0"/>
      <w:marTop w:val="0"/>
      <w:marBottom w:val="0"/>
      <w:divBdr>
        <w:top w:val="none" w:sz="0" w:space="0" w:color="auto"/>
        <w:left w:val="none" w:sz="0" w:space="0" w:color="auto"/>
        <w:bottom w:val="none" w:sz="0" w:space="0" w:color="auto"/>
        <w:right w:val="none" w:sz="0" w:space="0" w:color="auto"/>
      </w:divBdr>
      <w:divsChild>
        <w:div w:id="2106147040">
          <w:marLeft w:val="0"/>
          <w:marRight w:val="0"/>
          <w:marTop w:val="0"/>
          <w:marBottom w:val="0"/>
          <w:divBdr>
            <w:top w:val="none" w:sz="0" w:space="0" w:color="auto"/>
            <w:left w:val="none" w:sz="0" w:space="0" w:color="auto"/>
            <w:bottom w:val="none" w:sz="0" w:space="0" w:color="auto"/>
            <w:right w:val="none" w:sz="0" w:space="0" w:color="auto"/>
          </w:divBdr>
          <w:divsChild>
            <w:div w:id="6945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8496">
      <w:bodyDiv w:val="1"/>
      <w:marLeft w:val="0"/>
      <w:marRight w:val="0"/>
      <w:marTop w:val="0"/>
      <w:marBottom w:val="0"/>
      <w:divBdr>
        <w:top w:val="none" w:sz="0" w:space="0" w:color="auto"/>
        <w:left w:val="none" w:sz="0" w:space="0" w:color="auto"/>
        <w:bottom w:val="none" w:sz="0" w:space="0" w:color="auto"/>
        <w:right w:val="none" w:sz="0" w:space="0" w:color="auto"/>
      </w:divBdr>
      <w:divsChild>
        <w:div w:id="1396077805">
          <w:marLeft w:val="0"/>
          <w:marRight w:val="0"/>
          <w:marTop w:val="0"/>
          <w:marBottom w:val="225"/>
          <w:divBdr>
            <w:top w:val="none" w:sz="0" w:space="0" w:color="auto"/>
            <w:left w:val="single" w:sz="18" w:space="0" w:color="00A9E5"/>
            <w:bottom w:val="none" w:sz="0" w:space="0" w:color="auto"/>
            <w:right w:val="none" w:sz="0" w:space="0" w:color="auto"/>
          </w:divBdr>
        </w:div>
      </w:divsChild>
    </w:div>
    <w:div w:id="173881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AC27A4" w:rsidRDefault="00AC27A4">
          <w:pPr>
            <w:pStyle w:val="FD5F0CD5D5D04CF993CF98341E3C36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22</w:t>
          </w:r>
          <w:r w:rsidRPr="00D86945">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AC27A4" w:rsidRDefault="00AC27A4">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AC27A4" w:rsidRDefault="00AC27A4">
          <w:pPr>
            <w:pStyle w:val="38BA83ADABD242B19E5F58C0E408ADD9"/>
          </w:pPr>
          <w:r>
            <w:t>Your Name</w:t>
          </w:r>
        </w:p>
      </w:docPartBody>
    </w:docPart>
    <w:docPart>
      <w:docPartPr>
        <w:name w:val="83AB29AB0B804083B7012B544DBA2BCB"/>
        <w:category>
          <w:name w:val="General"/>
          <w:gallery w:val="placeholder"/>
        </w:category>
        <w:types>
          <w:type w:val="bbPlcHdr"/>
        </w:types>
        <w:behaviors>
          <w:behavior w:val="content"/>
        </w:behaviors>
        <w:guid w:val="{714C2032-9318-449F-9A45-3302809F133E}"/>
      </w:docPartPr>
      <w:docPartBody>
        <w:p w:rsidR="00632B02" w:rsidRDefault="00DE16F6" w:rsidP="00DE16F6">
          <w:pPr>
            <w:pStyle w:val="83AB29AB0B804083B7012B544DBA2BCB"/>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UbuntuMono-Regular">
    <w:altName w:val="Arial Unicode MS"/>
    <w:panose1 w:val="00000000000000000000"/>
    <w:charset w:val="81"/>
    <w:family w:val="modern"/>
    <w:notTrueType/>
    <w:pitch w:val="default"/>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A4"/>
    <w:rsid w:val="00100320"/>
    <w:rsid w:val="00114E9B"/>
    <w:rsid w:val="00632B02"/>
    <w:rsid w:val="00AC27A4"/>
    <w:rsid w:val="00D60F62"/>
    <w:rsid w:val="00DE1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FD5F0CD5D5D04CF993CF98341E3C3625">
    <w:name w:val="FD5F0CD5D5D04CF993CF98341E3C3625"/>
  </w:style>
  <w:style w:type="paragraph" w:customStyle="1" w:styleId="6DDFE393A25440F983E748E422AC2DE8">
    <w:name w:val="6DDFE393A25440F983E748E422AC2DE8"/>
  </w:style>
  <w:style w:type="paragraph" w:customStyle="1" w:styleId="38BA83ADABD242B19E5F58C0E408ADD9">
    <w:name w:val="38BA83ADABD242B19E5F58C0E408ADD9"/>
  </w:style>
  <w:style w:type="paragraph" w:customStyle="1" w:styleId="637F7B07EA1A4EE487F0AB2F341EA5B4">
    <w:name w:val="637F7B07EA1A4EE487F0AB2F341EA5B4"/>
  </w:style>
  <w:style w:type="paragraph" w:customStyle="1" w:styleId="8909E07E43DE4ED99828E04AD3BB2F39">
    <w:name w:val="8909E07E43DE4ED99828E04AD3BB2F39"/>
  </w:style>
  <w:style w:type="paragraph" w:customStyle="1" w:styleId="5D9CEDA9FB9F48FA820B248AD8581973">
    <w:name w:val="5D9CEDA9FB9F48FA820B248AD8581973"/>
  </w:style>
  <w:style w:type="paragraph" w:customStyle="1" w:styleId="CF399FF118914122A5C7D84E6DE093B4">
    <w:name w:val="CF399FF118914122A5C7D84E6DE093B4"/>
  </w:style>
  <w:style w:type="paragraph" w:customStyle="1" w:styleId="A4F66DC272284A39B7F756880858BB78">
    <w:name w:val="A4F66DC272284A39B7F756880858BB78"/>
  </w:style>
  <w:style w:type="paragraph" w:customStyle="1" w:styleId="887FBBCBE86640CCBB8DF74A3A2080B8">
    <w:name w:val="887FBBCBE86640CCBB8DF74A3A2080B8"/>
    <w:rsid w:val="00114E9B"/>
  </w:style>
  <w:style w:type="paragraph" w:customStyle="1" w:styleId="83AB29AB0B804083B7012B544DBA2BCB">
    <w:name w:val="83AB29AB0B804083B7012B544DBA2BCB"/>
    <w:rsid w:val="00DE16F6"/>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Stuti Mehra
Reviewed by: Rajesh Nath, Ms. Charu Virmani, Ms. Bindiya Ahuja</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EC9D82600E124EAE0FA188E684C09D" ma:contentTypeVersion="9" ma:contentTypeDescription="Create a new document." ma:contentTypeScope="" ma:versionID="2bea53d09770e635ce8cd83c736594bd">
  <xsd:schema xmlns:xsd="http://www.w3.org/2001/XMLSchema" xmlns:xs="http://www.w3.org/2001/XMLSchema" xmlns:p="http://schemas.microsoft.com/office/2006/metadata/properties" xmlns:ns2="9da69110-5409-4e92-be76-6d3d1d916b93" xmlns:ns3="97c3c57a-7bc7-40e1-97a2-cb26290855d5" targetNamespace="http://schemas.microsoft.com/office/2006/metadata/properties" ma:root="true" ma:fieldsID="757f8fe93e2ad4349ee25041227df146" ns2:_="" ns3:_="">
    <xsd:import namespace="9da69110-5409-4e92-be76-6d3d1d916b93"/>
    <xsd:import namespace="97c3c57a-7bc7-40e1-97a2-cb26290855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9110-5409-4e92-be76-6d3d1d916b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3c57a-7bc7-40e1-97a2-cb26290855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26FC5-42C7-4B05-993A-A5ECAE753F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A2D1FB-17D9-45D9-8005-95FAB020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69110-5409-4e92-be76-6d3d1d916b93"/>
    <ds:schemaRef ds:uri="97c3c57a-7bc7-40e1-97a2-cb2629085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323E7E-29A7-49F9-9CB7-7ADDF3595E72}">
  <ds:schemaRefs>
    <ds:schemaRef ds:uri="http://schemas.microsoft.com/sharepoint/v3/contenttype/forms"/>
  </ds:schemaRefs>
</ds:datastoreItem>
</file>

<file path=customXml/itemProps5.xml><?xml version="1.0" encoding="utf-8"?>
<ds:datastoreItem xmlns:ds="http://schemas.openxmlformats.org/officeDocument/2006/customXml" ds:itemID="{D31DE2A9-68D8-4CDE-A542-F9573D0AF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3</TotalTime>
  <Pages>11</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stuti mehra</cp:lastModifiedBy>
  <cp:revision>2</cp:revision>
  <cp:lastPrinted>2006-08-01T17:47:00Z</cp:lastPrinted>
  <dcterms:created xsi:type="dcterms:W3CDTF">2019-02-02T13:57:00Z</dcterms:created>
  <dcterms:modified xsi:type="dcterms:W3CDTF">2019-02-02T13:57:00Z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ies>
</file>