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19DFE" w14:textId="6FC9099C" w:rsidR="00D077E9" w:rsidRPr="0095429B" w:rsidRDefault="009F4606" w:rsidP="00FD7CB9">
      <w:pPr>
        <w:rPr>
          <w:color w:val="061F57" w:themeColor="text2" w:themeShade="BF"/>
        </w:rPr>
      </w:pPr>
      <w:r w:rsidRPr="0095429B">
        <w:rPr>
          <w:noProof/>
          <w:color w:val="061F57" w:themeColor="text2" w:themeShade="BF"/>
        </w:rPr>
        <mc:AlternateContent>
          <mc:Choice Requires="wps">
            <w:drawing>
              <wp:inline distT="0" distB="0" distL="0" distR="0" wp14:anchorId="0E829C23" wp14:editId="55CBE9AA">
                <wp:extent cx="3448050" cy="2152650"/>
                <wp:effectExtent l="0" t="0" r="0" b="0"/>
                <wp:docPr id="8" name="Text Box 8"/>
                <wp:cNvGraphicFramePr/>
                <a:graphic xmlns:a="http://schemas.openxmlformats.org/drawingml/2006/main">
                  <a:graphicData uri="http://schemas.microsoft.com/office/word/2010/wordprocessingShape">
                    <wps:wsp>
                      <wps:cNvSpPr txBox="1"/>
                      <wps:spPr>
                        <a:xfrm>
                          <a:off x="0" y="0"/>
                          <a:ext cx="3448050" cy="2152650"/>
                        </a:xfrm>
                        <a:prstGeom prst="rect">
                          <a:avLst/>
                        </a:prstGeom>
                        <a:noFill/>
                        <a:ln w="6350">
                          <a:noFill/>
                        </a:ln>
                      </wps:spPr>
                      <wps:txbx>
                        <w:txbxContent>
                          <w:p w14:paraId="3755C676" w14:textId="70AB5CA1" w:rsidR="00BF29CE" w:rsidRPr="009F4606" w:rsidRDefault="009F4606" w:rsidP="009F4606">
                            <w:pPr>
                              <w:pStyle w:val="Title"/>
                              <w:spacing w:after="0"/>
                              <w:rPr>
                                <w:rFonts w:ascii="Arial" w:hAnsi="Arial" w:cs="Arial"/>
                                <w:sz w:val="48"/>
                                <w:szCs w:val="44"/>
                              </w:rPr>
                            </w:pPr>
                            <w:r w:rsidRPr="009F4606">
                              <w:rPr>
                                <w:rFonts w:ascii="Arial" w:hAnsi="Arial" w:cs="Arial"/>
                                <w:sz w:val="48"/>
                                <w:szCs w:val="44"/>
                              </w:rPr>
                              <w:t>Develop Elasticsearch based data model and automated catalog import pipeline</w:t>
                            </w:r>
                          </w:p>
                          <w:p w14:paraId="59ECE2E3" w14:textId="77777777" w:rsidR="009F4606" w:rsidRPr="009F4606" w:rsidRDefault="009F4606" w:rsidP="009F4606">
                            <w:pPr>
                              <w:pStyle w:val="Title"/>
                              <w:spacing w:after="0"/>
                              <w:rPr>
                                <w:sz w:val="96"/>
                                <w:szCs w:val="44"/>
                              </w:rPr>
                            </w:pPr>
                            <w:r w:rsidRPr="009F4606">
                              <w:rPr>
                                <w:sz w:val="96"/>
                                <w:szCs w:val="44"/>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E829C23" id="_x0000_t202" coordsize="21600,21600" o:spt="202" path="m,l,21600r21600,l21600,xe">
                <v:stroke joinstyle="miter"/>
                <v:path gradientshapeok="t" o:connecttype="rect"/>
              </v:shapetype>
              <v:shape id="Text Box 8" o:spid="_x0000_s1026" type="#_x0000_t202" style="width:271.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" filled="f" stroked="f" strokeweight=".5pt">
                <v:textbox>
                  <w:txbxContent>
                    <w:p w14:paraId="3755C676" w14:textId="70AB5CA1" w:rsidR="00BF29CE" w:rsidRPr="009F4606" w:rsidRDefault="009F4606" w:rsidP="009F4606">
                      <w:pPr>
                        <w:pStyle w:val="Title"/>
                        <w:spacing w:after="0"/>
                        <w:rPr>
                          <w:rFonts w:ascii="Arial" w:hAnsi="Arial" w:cs="Arial"/>
                          <w:sz w:val="48"/>
                          <w:szCs w:val="44"/>
                        </w:rPr>
                      </w:pPr>
                      <w:r w:rsidRPr="009F4606">
                        <w:rPr>
                          <w:rFonts w:ascii="Arial" w:hAnsi="Arial" w:cs="Arial"/>
                          <w:sz w:val="48"/>
                          <w:szCs w:val="44"/>
                        </w:rPr>
                        <w:t>Develop Elasticsearch based data model and automated catalog import pipeline</w:t>
                      </w:r>
                    </w:p>
                    <w:p w14:paraId="59ECE2E3" w14:textId="77777777" w:rsidR="009F4606" w:rsidRPr="009F4606" w:rsidRDefault="009F4606" w:rsidP="009F4606">
                      <w:pPr>
                        <w:pStyle w:val="Title"/>
                        <w:spacing w:after="0"/>
                        <w:rPr>
                          <w:sz w:val="96"/>
                          <w:szCs w:val="44"/>
                        </w:rPr>
                      </w:pPr>
                      <w:r w:rsidRPr="009F4606">
                        <w:rPr>
                          <w:sz w:val="96"/>
                          <w:szCs w:val="44"/>
                        </w:rPr>
                        <w:t>2018</w:t>
                      </w:r>
                    </w:p>
                  </w:txbxContent>
                </v:textbox>
                <w10:anchorlock/>
              </v:shape>
            </w:pict>
          </mc:Fallback>
        </mc:AlternateContent>
      </w:r>
      <w:r w:rsidRPr="0095429B">
        <w:rPr>
          <w:noProof/>
          <w:color w:val="061F57" w:themeColor="text2" w:themeShade="BF"/>
        </w:rPr>
        <mc:AlternateContent>
          <mc:Choice Requires="wps">
            <w:drawing>
              <wp:anchor distT="0" distB="0" distL="114300" distR="114300" simplePos="0" relativeHeight="251660288" behindDoc="1" locked="0" layoutInCell="1" allowOverlap="1" wp14:anchorId="06A6B069" wp14:editId="32562591">
                <wp:simplePos x="0" y="0"/>
                <wp:positionH relativeFrom="column">
                  <wp:posOffset>-209550</wp:posOffset>
                </wp:positionH>
                <wp:positionV relativeFrom="page">
                  <wp:posOffset>895350</wp:posOffset>
                </wp:positionV>
                <wp:extent cx="3938905" cy="813435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134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BDCF7" id="Rectangle 3" o:spid="_x0000_s1026" alt="white rectangle for text on cover" style="position:absolute;margin-left:-16.5pt;margin-top:70.5pt;width:310.15pt;height:6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" fillcolor="white [3212]" stroked="f" strokeweight="2pt">
                <w10:wrap anchory="page"/>
              </v:rect>
            </w:pict>
          </mc:Fallback>
        </mc:AlternateContent>
      </w:r>
      <w:r w:rsidR="00D077E9" w:rsidRPr="0095429B">
        <w:rPr>
          <w:noProof/>
          <w:color w:val="061F57" w:themeColor="text2" w:themeShade="BF"/>
        </w:rPr>
        <w:drawing>
          <wp:anchor distT="0" distB="0" distL="114300" distR="114300" simplePos="0" relativeHeight="251658240" behindDoc="1" locked="0" layoutInCell="1" allowOverlap="1" wp14:anchorId="66BD7FB1" wp14:editId="0ED89E4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95429B" w:rsidRPr="0095429B" w14:paraId="5CCD9EA7" w14:textId="77777777" w:rsidTr="009F4606">
        <w:trPr>
          <w:trHeight w:val="140"/>
        </w:trPr>
        <w:tc>
          <w:tcPr>
            <w:tcW w:w="5580" w:type="dxa"/>
            <w:tcBorders>
              <w:top w:val="nil"/>
              <w:left w:val="nil"/>
              <w:bottom w:val="nil"/>
              <w:right w:val="nil"/>
            </w:tcBorders>
          </w:tcPr>
          <w:p w14:paraId="5DF36098" w14:textId="77777777" w:rsidR="00D077E9" w:rsidRPr="0095429B" w:rsidRDefault="00D077E9" w:rsidP="00FD7CB9">
            <w:pPr>
              <w:rPr>
                <w:color w:val="061F57" w:themeColor="text2" w:themeShade="BF"/>
              </w:rPr>
            </w:pPr>
            <w:r w:rsidRPr="0095429B">
              <w:rPr>
                <w:noProof/>
                <w:color w:val="061F57" w:themeColor="text2" w:themeShade="BF"/>
              </w:rPr>
              <mc:AlternateContent>
                <mc:Choice Requires="wps">
                  <w:drawing>
                    <wp:inline distT="0" distB="0" distL="0" distR="0" wp14:anchorId="377154B5" wp14:editId="11CB66AB">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D75F6A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95429B" w:rsidRPr="0095429B" w14:paraId="274D5777" w14:textId="77777777" w:rsidTr="009F4606">
        <w:trPr>
          <w:trHeight w:val="6483"/>
        </w:trPr>
        <w:tc>
          <w:tcPr>
            <w:tcW w:w="5580" w:type="dxa"/>
            <w:tcBorders>
              <w:top w:val="nil"/>
              <w:left w:val="nil"/>
              <w:bottom w:val="nil"/>
              <w:right w:val="nil"/>
            </w:tcBorders>
          </w:tcPr>
          <w:p w14:paraId="574C5B09" w14:textId="77777777" w:rsidR="00D077E9" w:rsidRPr="0095429B" w:rsidRDefault="00D077E9" w:rsidP="00FD7CB9">
            <w:pPr>
              <w:rPr>
                <w:noProof/>
                <w:color w:val="061F57" w:themeColor="text2" w:themeShade="BF"/>
              </w:rPr>
            </w:pPr>
          </w:p>
        </w:tc>
      </w:tr>
      <w:tr w:rsidR="0095429B" w:rsidRPr="0095429B" w14:paraId="5490CC7D" w14:textId="77777777" w:rsidTr="009F4606">
        <w:trPr>
          <w:trHeight w:val="2397"/>
        </w:trPr>
        <w:tc>
          <w:tcPr>
            <w:tcW w:w="5580" w:type="dxa"/>
            <w:tcBorders>
              <w:top w:val="nil"/>
              <w:left w:val="nil"/>
              <w:bottom w:val="nil"/>
              <w:right w:val="nil"/>
            </w:tcBorders>
          </w:tcPr>
          <w:sdt>
            <w:sdtPr>
              <w:rPr>
                <w:color w:val="061F57" w:themeColor="text2" w:themeShade="BF"/>
              </w:rPr>
              <w:id w:val="1080870105"/>
              <w:placeholder>
                <w:docPart w:val="FD5F0CD5D5D04CF993CF98341E3C3625"/>
              </w:placeholder>
              <w15:appearance w15:val="hidden"/>
            </w:sdtPr>
            <w:sdtEndPr/>
            <w:sdtContent>
              <w:p w14:paraId="5D2138FC" w14:textId="1C52A5B5" w:rsidR="00D077E9" w:rsidRPr="0095429B" w:rsidRDefault="00D077E9" w:rsidP="00FD7CB9">
                <w:pPr>
                  <w:rPr>
                    <w:color w:val="061F57" w:themeColor="text2" w:themeShade="BF"/>
                  </w:rPr>
                </w:pPr>
                <w:r w:rsidRPr="0095429B">
                  <w:rPr>
                    <w:rStyle w:val="SubtitleChar"/>
                    <w:b w:val="0"/>
                    <w:color w:val="061F57" w:themeColor="text2" w:themeShade="BF"/>
                  </w:rPr>
                  <w:fldChar w:fldCharType="begin"/>
                </w:r>
                <w:r w:rsidRPr="0095429B">
                  <w:rPr>
                    <w:rStyle w:val="SubtitleChar"/>
                    <w:b w:val="0"/>
                    <w:color w:val="061F57" w:themeColor="text2" w:themeShade="BF"/>
                  </w:rPr>
                  <w:instrText xml:space="preserve"> DATE  \@ "MMMM d"  \* MERGEFORMAT </w:instrText>
                </w:r>
                <w:r w:rsidRPr="0095429B">
                  <w:rPr>
                    <w:rStyle w:val="SubtitleChar"/>
                    <w:b w:val="0"/>
                    <w:color w:val="061F57" w:themeColor="text2" w:themeShade="BF"/>
                  </w:rPr>
                  <w:fldChar w:fldCharType="separate"/>
                </w:r>
                <w:r w:rsidR="00F62D86">
                  <w:rPr>
                    <w:rStyle w:val="SubtitleChar"/>
                    <w:b w:val="0"/>
                    <w:noProof/>
                    <w:color w:val="061F57" w:themeColor="text2" w:themeShade="BF"/>
                  </w:rPr>
                  <w:t>March 26</w:t>
                </w:r>
                <w:r w:rsidRPr="0095429B">
                  <w:rPr>
                    <w:rStyle w:val="SubtitleChar"/>
                    <w:b w:val="0"/>
                    <w:color w:val="061F57" w:themeColor="text2" w:themeShade="BF"/>
                  </w:rPr>
                  <w:fldChar w:fldCharType="end"/>
                </w:r>
              </w:p>
            </w:sdtContent>
          </w:sdt>
          <w:p w14:paraId="5E9403B2" w14:textId="77777777" w:rsidR="00D077E9" w:rsidRPr="0095429B" w:rsidRDefault="00D077E9" w:rsidP="00FD7CB9">
            <w:pPr>
              <w:rPr>
                <w:noProof/>
                <w:color w:val="061F57" w:themeColor="text2" w:themeShade="BF"/>
                <w:sz w:val="10"/>
                <w:szCs w:val="10"/>
              </w:rPr>
            </w:pPr>
            <w:r w:rsidRPr="0095429B">
              <w:rPr>
                <w:noProof/>
                <w:color w:val="061F57" w:themeColor="text2" w:themeShade="BF"/>
                <w:sz w:val="10"/>
                <w:szCs w:val="10"/>
              </w:rPr>
              <mc:AlternateContent>
                <mc:Choice Requires="wps">
                  <w:drawing>
                    <wp:inline distT="0" distB="0" distL="0" distR="0" wp14:anchorId="432E6977" wp14:editId="6690CEAC">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641729"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6F5EAFEF" w14:textId="77777777" w:rsidR="00D077E9" w:rsidRPr="0095429B" w:rsidRDefault="00D077E9" w:rsidP="00FD7CB9">
            <w:pPr>
              <w:rPr>
                <w:noProof/>
                <w:color w:val="061F57" w:themeColor="text2" w:themeShade="BF"/>
                <w:sz w:val="10"/>
                <w:szCs w:val="10"/>
              </w:rPr>
            </w:pPr>
          </w:p>
          <w:p w14:paraId="1E904FB9" w14:textId="77777777" w:rsidR="00D077E9" w:rsidRPr="0095429B" w:rsidRDefault="00D077E9" w:rsidP="00FD7CB9">
            <w:pPr>
              <w:rPr>
                <w:noProof/>
                <w:color w:val="061F57" w:themeColor="text2" w:themeShade="BF"/>
                <w:sz w:val="10"/>
                <w:szCs w:val="10"/>
              </w:rPr>
            </w:pPr>
          </w:p>
          <w:p w14:paraId="214F3544" w14:textId="77777777" w:rsidR="00D077E9" w:rsidRPr="0095429B" w:rsidRDefault="00105F84" w:rsidP="00FD7CB9">
            <w:pPr>
              <w:rPr>
                <w:color w:val="061F57" w:themeColor="text2" w:themeShade="BF"/>
              </w:rPr>
            </w:pPr>
            <w:sdt>
              <w:sdtPr>
                <w:rPr>
                  <w:color w:val="061F57" w:themeColor="text2" w:themeShade="BF"/>
                </w:rPr>
                <w:id w:val="-1740469667"/>
                <w:placeholder>
                  <w:docPart w:val="6DDFE393A25440F983E748E422AC2DE8"/>
                </w:placeholder>
                <w15:appearance w15:val="hidden"/>
              </w:sdtPr>
              <w:sdtEndPr/>
              <w:sdtContent>
                <w:r w:rsidR="001C4708" w:rsidRPr="0095429B">
                  <w:rPr>
                    <w:color w:val="061F57" w:themeColor="text2" w:themeShade="BF"/>
                  </w:rPr>
                  <w:t>A joint paper by JP Tokyo &amp; Co and MRIIRS</w:t>
                </w:r>
              </w:sdtContent>
            </w:sdt>
          </w:p>
          <w:p w14:paraId="76BB28FF" w14:textId="55D0F4FF" w:rsidR="00D077E9" w:rsidRPr="0095429B" w:rsidRDefault="00D077E9" w:rsidP="00FD7CB9">
            <w:pPr>
              <w:rPr>
                <w:color w:val="061F57" w:themeColor="text2" w:themeShade="BF"/>
              </w:rPr>
            </w:pPr>
            <w:r w:rsidRPr="0095429B">
              <w:rPr>
                <w:color w:val="061F57" w:themeColor="text2" w:themeShade="BF"/>
              </w:rPr>
              <w:t xml:space="preserve">Authored by: </w:t>
            </w:r>
            <w:sdt>
              <w:sdtPr>
                <w:rPr>
                  <w:color w:val="061F57" w:themeColor="text2" w:themeShade="BF"/>
                </w:rPr>
                <w:alias w:val="Your Name"/>
                <w:tag w:val="Your Name"/>
                <w:id w:val="-180584491"/>
                <w:placeholder>
                  <w:docPart w:val="38BA83ADABD242B19E5F58C0E408ADD9"/>
                </w:placeholder>
                <w:dataBinding w:prefixMappings="xmlns:ns0='http://schemas.microsoft.com/office/2006/coverPageProps' " w:xpath="/ns0:CoverPageProperties[1]/ns0:CompanyFax[1]" w:storeItemID="{55AF091B-3C7A-41E3-B477-F2FDAA23CFDA}"/>
                <w15:appearance w15:val="hidden"/>
                <w:text w:multiLine="1"/>
              </w:sdtPr>
              <w:sdtEndPr/>
              <w:sdtContent>
                <w:r w:rsidR="00C66E97" w:rsidRPr="0095429B">
                  <w:rPr>
                    <w:color w:val="061F57" w:themeColor="text2" w:themeShade="BF"/>
                  </w:rPr>
                  <w:t>Somya Dwivedi</w:t>
                </w:r>
                <w:r w:rsidR="00AD0169" w:rsidRPr="0095429B">
                  <w:rPr>
                    <w:color w:val="061F57" w:themeColor="text2" w:themeShade="BF"/>
                  </w:rPr>
                  <w:br/>
                  <w:t>Reviewed by: Rajesh Nath, Dr.</w:t>
                </w:r>
                <w:r w:rsidR="00C66E97" w:rsidRPr="0095429B">
                  <w:rPr>
                    <w:color w:val="061F57" w:themeColor="text2" w:themeShade="BF"/>
                  </w:rPr>
                  <w:t xml:space="preserve"> </w:t>
                </w:r>
                <w:r w:rsidR="00AD0169" w:rsidRPr="0095429B">
                  <w:rPr>
                    <w:color w:val="061F57" w:themeColor="text2" w:themeShade="BF"/>
                  </w:rPr>
                  <w:t>Madhulika</w:t>
                </w:r>
              </w:sdtContent>
            </w:sdt>
          </w:p>
          <w:p w14:paraId="0520C0CB" w14:textId="77777777" w:rsidR="00D077E9" w:rsidRPr="0095429B" w:rsidRDefault="00D077E9" w:rsidP="00FD7CB9">
            <w:pPr>
              <w:rPr>
                <w:noProof/>
                <w:color w:val="061F57" w:themeColor="text2" w:themeShade="BF"/>
                <w:sz w:val="10"/>
                <w:szCs w:val="10"/>
              </w:rPr>
            </w:pPr>
          </w:p>
        </w:tc>
      </w:tr>
    </w:tbl>
    <w:p w14:paraId="5201BFB6" w14:textId="22D8CEAA" w:rsidR="00D077E9" w:rsidRPr="0095429B" w:rsidRDefault="00D077E9" w:rsidP="00FD7CB9">
      <w:pPr>
        <w:spacing w:after="200"/>
        <w:jc w:val="both"/>
        <w:rPr>
          <w:color w:val="061F57" w:themeColor="text2" w:themeShade="BF"/>
        </w:rPr>
      </w:pPr>
      <w:r w:rsidRPr="0095429B">
        <w:rPr>
          <w:noProof/>
          <w:color w:val="061F57" w:themeColor="text2" w:themeShade="BF"/>
        </w:rPr>
        <mc:AlternateContent>
          <mc:Choice Requires="wps">
            <w:drawing>
              <wp:anchor distT="0" distB="0" distL="114300" distR="114300" simplePos="0" relativeHeight="251659264" behindDoc="1" locked="0" layoutInCell="1" allowOverlap="1" wp14:anchorId="320EE15B" wp14:editId="562BC7E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881036"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Pr="0095429B">
        <w:rPr>
          <w:color w:val="061F57" w:themeColor="text2" w:themeShade="BF"/>
        </w:rPr>
        <w:br w:type="page"/>
      </w:r>
    </w:p>
    <w:sdt>
      <w:sdtPr>
        <w:rPr>
          <w:rFonts w:asciiTheme="minorHAnsi" w:eastAsiaTheme="minorEastAsia" w:hAnsiTheme="minorHAnsi" w:cstheme="minorBidi"/>
          <w:b/>
          <w:color w:val="061F57" w:themeColor="text2" w:themeShade="BF"/>
          <w:sz w:val="28"/>
          <w:szCs w:val="22"/>
        </w:rPr>
        <w:id w:val="-235008146"/>
        <w:docPartObj>
          <w:docPartGallery w:val="Table of Contents"/>
          <w:docPartUnique/>
        </w:docPartObj>
      </w:sdtPr>
      <w:sdtEndPr>
        <w:rPr>
          <w:bCs/>
          <w:noProof/>
        </w:rPr>
      </w:sdtEndPr>
      <w:sdtContent>
        <w:p w14:paraId="73224AEB" w14:textId="77777777"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Contents</w:t>
          </w:r>
        </w:p>
        <w:p w14:paraId="05A11827" w14:textId="08BD6CEE"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1.)</w:t>
          </w:r>
          <w:r w:rsidRPr="0095429B">
            <w:rPr>
              <w:rFonts w:asciiTheme="minorHAnsi" w:eastAsiaTheme="minorEastAsia" w:hAnsiTheme="minorHAnsi" w:cstheme="minorBidi"/>
              <w:b/>
              <w:color w:val="061F57" w:themeColor="text2" w:themeShade="BF"/>
              <w:sz w:val="28"/>
              <w:szCs w:val="22"/>
            </w:rPr>
            <w:tab/>
            <w:t>Introduction</w:t>
          </w:r>
          <w:r w:rsidR="00BF29CE">
            <w:rPr>
              <w:rFonts w:asciiTheme="minorHAnsi" w:eastAsiaTheme="minorEastAsia" w:hAnsiTheme="minorHAnsi" w:cstheme="minorBidi"/>
              <w:b/>
              <w:color w:val="061F57" w:themeColor="text2" w:themeShade="BF"/>
              <w:sz w:val="28"/>
              <w:szCs w:val="22"/>
            </w:rPr>
            <w:t>…………………………………</w:t>
          </w:r>
          <w:r w:rsidRPr="0095429B">
            <w:rPr>
              <w:rFonts w:asciiTheme="minorHAnsi" w:eastAsiaTheme="minorEastAsia" w:hAnsiTheme="minorHAnsi" w:cstheme="minorBidi"/>
              <w:b/>
              <w:color w:val="061F57" w:themeColor="text2" w:themeShade="BF"/>
              <w:sz w:val="28"/>
              <w:szCs w:val="22"/>
            </w:rPr>
            <w:t>………………………………………………………….3</w:t>
          </w:r>
        </w:p>
        <w:p w14:paraId="10285089" w14:textId="6AFD6685"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2.)</w:t>
          </w:r>
          <w:r w:rsidRPr="0095429B">
            <w:rPr>
              <w:rFonts w:asciiTheme="minorHAnsi" w:eastAsiaTheme="minorEastAsia" w:hAnsiTheme="minorHAnsi" w:cstheme="minorBidi"/>
              <w:b/>
              <w:color w:val="061F57" w:themeColor="text2" w:themeShade="BF"/>
              <w:sz w:val="28"/>
              <w:szCs w:val="22"/>
            </w:rPr>
            <w:tab/>
            <w:t>Description, Platforms and Technologies…….……………………………………………</w:t>
          </w:r>
          <w:r w:rsidR="000420A8">
            <w:rPr>
              <w:rFonts w:asciiTheme="minorHAnsi" w:eastAsiaTheme="minorEastAsia" w:hAnsiTheme="minorHAnsi" w:cstheme="minorBidi"/>
              <w:b/>
              <w:color w:val="061F57" w:themeColor="text2" w:themeShade="BF"/>
              <w:sz w:val="28"/>
              <w:szCs w:val="22"/>
            </w:rPr>
            <w:t>4</w:t>
          </w:r>
        </w:p>
        <w:p w14:paraId="75A64C5E" w14:textId="05D42CEA"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3.)</w:t>
          </w:r>
          <w:r w:rsidRPr="0095429B">
            <w:rPr>
              <w:rFonts w:asciiTheme="minorHAnsi" w:eastAsiaTheme="minorEastAsia" w:hAnsiTheme="minorHAnsi" w:cstheme="minorBidi"/>
              <w:b/>
              <w:color w:val="061F57" w:themeColor="text2" w:themeShade="BF"/>
              <w:sz w:val="28"/>
              <w:szCs w:val="22"/>
            </w:rPr>
            <w:tab/>
            <w:t>Findings and verification….……………………………………………………………………….</w:t>
          </w:r>
          <w:r w:rsidR="000420A8">
            <w:rPr>
              <w:rFonts w:asciiTheme="minorHAnsi" w:eastAsiaTheme="minorEastAsia" w:hAnsiTheme="minorHAnsi" w:cstheme="minorBidi"/>
              <w:b/>
              <w:color w:val="061F57" w:themeColor="text2" w:themeShade="BF"/>
              <w:sz w:val="28"/>
              <w:szCs w:val="22"/>
            </w:rPr>
            <w:t>6</w:t>
          </w:r>
        </w:p>
        <w:p w14:paraId="07CC9F9F" w14:textId="2141E897"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4.)</w:t>
          </w:r>
          <w:r w:rsidRPr="0095429B">
            <w:rPr>
              <w:rFonts w:asciiTheme="minorHAnsi" w:eastAsiaTheme="minorEastAsia" w:hAnsiTheme="minorHAnsi" w:cstheme="minorBidi"/>
              <w:b/>
              <w:color w:val="061F57" w:themeColor="text2" w:themeShade="BF"/>
              <w:sz w:val="28"/>
              <w:szCs w:val="22"/>
            </w:rPr>
            <w:tab/>
            <w:t>About……………………………………………………………………………………………………….</w:t>
          </w:r>
          <w:r w:rsidR="000420A8">
            <w:rPr>
              <w:rFonts w:asciiTheme="minorHAnsi" w:eastAsiaTheme="minorEastAsia" w:hAnsiTheme="minorHAnsi" w:cstheme="minorBidi"/>
              <w:b/>
              <w:color w:val="061F57" w:themeColor="text2" w:themeShade="BF"/>
              <w:sz w:val="28"/>
              <w:szCs w:val="22"/>
            </w:rPr>
            <w:t>7</w:t>
          </w:r>
        </w:p>
        <w:p w14:paraId="501458C6" w14:textId="5BB5FCDF"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5.)</w:t>
          </w:r>
          <w:r w:rsidRPr="0095429B">
            <w:rPr>
              <w:rFonts w:asciiTheme="minorHAnsi" w:eastAsiaTheme="minorEastAsia" w:hAnsiTheme="minorHAnsi" w:cstheme="minorBidi"/>
              <w:b/>
              <w:color w:val="061F57" w:themeColor="text2" w:themeShade="BF"/>
              <w:sz w:val="28"/>
              <w:szCs w:val="22"/>
            </w:rPr>
            <w:tab/>
            <w:t>Project artifacts….……………………………………………………………………………………</w:t>
          </w:r>
          <w:r w:rsidR="000420A8">
            <w:rPr>
              <w:rFonts w:asciiTheme="minorHAnsi" w:eastAsiaTheme="minorEastAsia" w:hAnsiTheme="minorHAnsi" w:cstheme="minorBidi"/>
              <w:b/>
              <w:color w:val="061F57" w:themeColor="text2" w:themeShade="BF"/>
              <w:sz w:val="28"/>
              <w:szCs w:val="22"/>
            </w:rPr>
            <w:t>.8</w:t>
          </w:r>
        </w:p>
        <w:p w14:paraId="379E7EBE" w14:textId="2D31C88F" w:rsidR="00565955" w:rsidRPr="0095429B" w:rsidRDefault="00565955" w:rsidP="00FD7CB9">
          <w:pPr>
            <w:pStyle w:val="TOCHeading"/>
            <w:jc w:val="both"/>
            <w:rPr>
              <w:rFonts w:asciiTheme="minorHAnsi" w:eastAsiaTheme="minorEastAsia" w:hAnsiTheme="minorHAnsi" w:cstheme="minorBidi"/>
              <w:b/>
              <w:color w:val="061F57" w:themeColor="text2" w:themeShade="BF"/>
              <w:sz w:val="28"/>
              <w:szCs w:val="22"/>
            </w:rPr>
          </w:pPr>
          <w:r w:rsidRPr="0095429B">
            <w:rPr>
              <w:rFonts w:asciiTheme="minorHAnsi" w:eastAsiaTheme="minorEastAsia" w:hAnsiTheme="minorHAnsi" w:cstheme="minorBidi"/>
              <w:b/>
              <w:color w:val="061F57" w:themeColor="text2" w:themeShade="BF"/>
              <w:sz w:val="28"/>
              <w:szCs w:val="22"/>
            </w:rPr>
            <w:t>6.)</w:t>
          </w:r>
          <w:r w:rsidRPr="0095429B">
            <w:rPr>
              <w:rFonts w:asciiTheme="minorHAnsi" w:eastAsiaTheme="minorEastAsia" w:hAnsiTheme="minorHAnsi" w:cstheme="minorBidi"/>
              <w:b/>
              <w:color w:val="061F57" w:themeColor="text2" w:themeShade="BF"/>
              <w:sz w:val="28"/>
              <w:szCs w:val="22"/>
            </w:rPr>
            <w:tab/>
            <w:t>References………………………………………………………………………………………………1</w:t>
          </w:r>
          <w:r w:rsidR="003A14BF">
            <w:rPr>
              <w:rFonts w:asciiTheme="minorHAnsi" w:eastAsiaTheme="minorEastAsia" w:hAnsiTheme="minorHAnsi" w:cstheme="minorBidi"/>
              <w:b/>
              <w:color w:val="061F57" w:themeColor="text2" w:themeShade="BF"/>
              <w:sz w:val="28"/>
              <w:szCs w:val="22"/>
            </w:rPr>
            <w:t>0</w:t>
          </w:r>
        </w:p>
        <w:p w14:paraId="6F438F1D" w14:textId="452D1E2E" w:rsidR="00565955" w:rsidRPr="0095429B" w:rsidRDefault="00565955" w:rsidP="00FD7CB9">
          <w:pPr>
            <w:pStyle w:val="TOCHeading"/>
            <w:jc w:val="both"/>
            <w:rPr>
              <w:color w:val="061F57" w:themeColor="text2" w:themeShade="BF"/>
            </w:rPr>
          </w:pPr>
        </w:p>
        <w:p w14:paraId="0DD635DD" w14:textId="219EFD12" w:rsidR="003E69E3" w:rsidRPr="0095429B" w:rsidRDefault="00105F84" w:rsidP="00FD7CB9">
          <w:pPr>
            <w:jc w:val="both"/>
            <w:rPr>
              <w:color w:val="061F57" w:themeColor="text2" w:themeShade="BF"/>
            </w:rPr>
          </w:pPr>
        </w:p>
      </w:sdtContent>
    </w:sdt>
    <w:p w14:paraId="2FBA388D" w14:textId="734D0460" w:rsidR="003E69E3" w:rsidRPr="0095429B" w:rsidRDefault="003E69E3" w:rsidP="00FD7CB9">
      <w:pPr>
        <w:spacing w:after="200"/>
        <w:jc w:val="both"/>
        <w:rPr>
          <w:color w:val="061F57" w:themeColor="text2" w:themeShade="BF"/>
        </w:rPr>
      </w:pPr>
      <w:r w:rsidRPr="0095429B">
        <w:rPr>
          <w:color w:val="061F57" w:themeColor="text2" w:themeShade="BF"/>
        </w:rPr>
        <w:br w:type="page"/>
      </w:r>
    </w:p>
    <w:p w14:paraId="2C5A362D" w14:textId="15D3F2F8" w:rsidR="006D220D" w:rsidRPr="0095429B" w:rsidRDefault="006D220D" w:rsidP="00C061E8">
      <w:pPr>
        <w:pStyle w:val="Heading1"/>
        <w:spacing w:before="0" w:after="0"/>
        <w:jc w:val="both"/>
        <w:rPr>
          <w:u w:val="single"/>
        </w:rPr>
      </w:pPr>
      <w:r w:rsidRPr="0095429B">
        <w:rPr>
          <w:u w:val="single"/>
        </w:rPr>
        <w:lastRenderedPageBreak/>
        <w:t>Introduction</w:t>
      </w:r>
    </w:p>
    <w:tbl>
      <w:tblPr>
        <w:tblpPr w:leftFromText="180" w:rightFromText="180" w:vertAnchor="text" w:horzAnchor="page" w:tblpX="631" w:tblpY="133"/>
        <w:tblW w:w="10620" w:type="dxa"/>
        <w:tblCellMar>
          <w:left w:w="0" w:type="dxa"/>
          <w:right w:w="0" w:type="dxa"/>
        </w:tblCellMar>
        <w:tblLook w:val="0000" w:firstRow="0" w:lastRow="0" w:firstColumn="0" w:lastColumn="0" w:noHBand="0" w:noVBand="0"/>
      </w:tblPr>
      <w:tblGrid>
        <w:gridCol w:w="10620"/>
      </w:tblGrid>
      <w:tr w:rsidR="0095429B" w:rsidRPr="0095429B" w14:paraId="7ADCD4B1" w14:textId="77777777" w:rsidTr="00C061E8">
        <w:tc>
          <w:tcPr>
            <w:tcW w:w="10620" w:type="dxa"/>
          </w:tcPr>
          <w:p w14:paraId="51E54494" w14:textId="7503ECA6" w:rsidR="00A00F85" w:rsidRPr="0095429B" w:rsidRDefault="006D220D" w:rsidP="00A00F85">
            <w:pPr>
              <w:pStyle w:val="Heading2"/>
              <w:keepNext w:val="0"/>
              <w:spacing w:after="120"/>
              <w:jc w:val="both"/>
              <w:rPr>
                <w:color w:val="061F57" w:themeColor="text2" w:themeShade="BF"/>
                <w:sz w:val="28"/>
                <w:szCs w:val="28"/>
              </w:rPr>
            </w:pPr>
            <w:bookmarkStart w:id="0" w:name="_Toc527993528"/>
            <w:commentRangeStart w:id="1"/>
            <w:r w:rsidRPr="0095429B">
              <w:rPr>
                <w:color w:val="061F57" w:themeColor="text2" w:themeShade="BF"/>
                <w:sz w:val="28"/>
                <w:szCs w:val="28"/>
              </w:rPr>
              <w:t xml:space="preserve">This White Paper is for informational purposes only which is adhered to indexing the product catalogs in the </w:t>
            </w:r>
            <w:r w:rsidR="00647EDF">
              <w:rPr>
                <w:color w:val="061F57" w:themeColor="text2" w:themeShade="BF"/>
                <w:sz w:val="28"/>
                <w:szCs w:val="28"/>
              </w:rPr>
              <w:t>E</w:t>
            </w:r>
            <w:r w:rsidRPr="0095429B">
              <w:rPr>
                <w:color w:val="061F57" w:themeColor="text2" w:themeShade="BF"/>
                <w:sz w:val="28"/>
                <w:szCs w:val="28"/>
              </w:rPr>
              <w:t xml:space="preserve">lasticsearch instance </w:t>
            </w:r>
            <w:proofErr w:type="gramStart"/>
            <w:r w:rsidRPr="0095429B">
              <w:rPr>
                <w:color w:val="061F57" w:themeColor="text2" w:themeShade="BF"/>
                <w:sz w:val="28"/>
                <w:szCs w:val="28"/>
              </w:rPr>
              <w:t>so as to</w:t>
            </w:r>
            <w:proofErr w:type="gramEnd"/>
            <w:r w:rsidRPr="0095429B">
              <w:rPr>
                <w:color w:val="061F57" w:themeColor="text2" w:themeShade="BF"/>
                <w:sz w:val="28"/>
                <w:szCs w:val="28"/>
              </w:rPr>
              <w:t xml:space="preserve"> obtain the search query result information in this document.</w:t>
            </w:r>
            <w:commentRangeEnd w:id="1"/>
            <w:r w:rsidR="00F62D86">
              <w:rPr>
                <w:rStyle w:val="CommentReference"/>
                <w:rFonts w:eastAsiaTheme="minorEastAsia" w:cstheme="minorBidi"/>
                <w:b/>
              </w:rPr>
              <w:commentReference w:id="1"/>
            </w:r>
          </w:p>
          <w:p w14:paraId="071793E0" w14:textId="77777777" w:rsidR="00E4063B" w:rsidRPr="0095429B" w:rsidRDefault="00983AEC" w:rsidP="00E4063B">
            <w:pPr>
              <w:spacing w:after="120"/>
              <w:jc w:val="both"/>
              <w:rPr>
                <w:rFonts w:eastAsiaTheme="majorEastAsia" w:cstheme="majorBidi"/>
                <w:b w:val="0"/>
                <w:color w:val="061F57" w:themeColor="text2" w:themeShade="BF"/>
                <w:szCs w:val="28"/>
              </w:rPr>
            </w:pPr>
            <w:commentRangeStart w:id="2"/>
            <w:r w:rsidRPr="0095429B">
              <w:rPr>
                <w:rFonts w:eastAsiaTheme="majorEastAsia" w:cstheme="majorBidi"/>
                <w:b w:val="0"/>
                <w:color w:val="061F57" w:themeColor="text2" w:themeShade="BF"/>
                <w:szCs w:val="28"/>
              </w:rPr>
              <w:t xml:space="preserve">Products </w:t>
            </w:r>
            <w:r w:rsidR="00AB35F6" w:rsidRPr="0095429B">
              <w:rPr>
                <w:rFonts w:eastAsiaTheme="majorEastAsia" w:cstheme="majorBidi"/>
                <w:b w:val="0"/>
                <w:color w:val="061F57" w:themeColor="text2" w:themeShade="BF"/>
                <w:szCs w:val="28"/>
              </w:rPr>
              <w:t>comprising</w:t>
            </w:r>
            <w:r w:rsidRPr="0095429B">
              <w:rPr>
                <w:rFonts w:eastAsiaTheme="majorEastAsia" w:cstheme="majorBidi"/>
                <w:b w:val="0"/>
                <w:color w:val="061F57" w:themeColor="text2" w:themeShade="BF"/>
                <w:szCs w:val="28"/>
              </w:rPr>
              <w:t xml:space="preserve"> e-commerce and search engines with huge databases </w:t>
            </w:r>
            <w:r w:rsidR="00AB35F6" w:rsidRPr="0095429B">
              <w:rPr>
                <w:rFonts w:eastAsiaTheme="majorEastAsia" w:cstheme="majorBidi"/>
                <w:b w:val="0"/>
                <w:color w:val="061F57" w:themeColor="text2" w:themeShade="BF"/>
                <w:szCs w:val="28"/>
              </w:rPr>
              <w:t>usually</w:t>
            </w:r>
            <w:r w:rsidRPr="0095429B">
              <w:rPr>
                <w:rFonts w:eastAsiaTheme="majorEastAsia" w:cstheme="majorBidi"/>
                <w:b w:val="0"/>
                <w:color w:val="061F57" w:themeColor="text2" w:themeShade="BF"/>
                <w:szCs w:val="28"/>
              </w:rPr>
              <w:t xml:space="preserve"> fac</w:t>
            </w:r>
            <w:r w:rsidR="00AB35F6" w:rsidRPr="0095429B">
              <w:rPr>
                <w:rFonts w:eastAsiaTheme="majorEastAsia" w:cstheme="majorBidi"/>
                <w:b w:val="0"/>
                <w:color w:val="061F57" w:themeColor="text2" w:themeShade="BF"/>
                <w:szCs w:val="28"/>
              </w:rPr>
              <w:t>e</w:t>
            </w:r>
            <w:r w:rsidRPr="0095429B">
              <w:rPr>
                <w:rFonts w:eastAsiaTheme="majorEastAsia" w:cstheme="majorBidi"/>
                <w:b w:val="0"/>
                <w:color w:val="061F57" w:themeColor="text2" w:themeShade="BF"/>
                <w:szCs w:val="28"/>
              </w:rPr>
              <w:t xml:space="preserve"> issues such as product information retrieval taking too long. This leads to poor user experience and in turn</w:t>
            </w:r>
            <w:r w:rsidR="00AB35F6" w:rsidRPr="0095429B">
              <w:rPr>
                <w:rFonts w:eastAsiaTheme="majorEastAsia" w:cstheme="majorBidi"/>
                <w:b w:val="0"/>
                <w:color w:val="061F57" w:themeColor="text2" w:themeShade="BF"/>
                <w:szCs w:val="28"/>
              </w:rPr>
              <w:t>,</w:t>
            </w:r>
            <w:r w:rsidRPr="0095429B">
              <w:rPr>
                <w:rFonts w:eastAsiaTheme="majorEastAsia" w:cstheme="majorBidi"/>
                <w:b w:val="0"/>
                <w:color w:val="061F57" w:themeColor="text2" w:themeShade="BF"/>
                <w:szCs w:val="28"/>
              </w:rPr>
              <w:t xml:space="preserve"> turns off potential customers.</w:t>
            </w:r>
            <w:r w:rsidR="001D7C9B" w:rsidRPr="0095429B">
              <w:rPr>
                <w:rFonts w:eastAsiaTheme="majorEastAsia" w:cstheme="majorBidi"/>
                <w:b w:val="0"/>
                <w:color w:val="061F57" w:themeColor="text2" w:themeShade="BF"/>
                <w:szCs w:val="28"/>
              </w:rPr>
              <w:t xml:space="preserve"> This issue can be solved by Elasticsearch as it provides simplicity in building filters, facets and aggregation. It also has incredibly </w:t>
            </w:r>
            <w:r w:rsidR="00AB35F6" w:rsidRPr="0095429B">
              <w:rPr>
                <w:rFonts w:eastAsiaTheme="majorEastAsia" w:cstheme="majorBidi"/>
                <w:b w:val="0"/>
                <w:color w:val="061F57" w:themeColor="text2" w:themeShade="BF"/>
                <w:szCs w:val="28"/>
              </w:rPr>
              <w:t xml:space="preserve">fast response time, easy to maintain and provides easy analysis of product performance. </w:t>
            </w:r>
            <w:commentRangeEnd w:id="2"/>
            <w:r w:rsidR="00EA0808">
              <w:rPr>
                <w:rStyle w:val="CommentReference"/>
              </w:rPr>
              <w:commentReference w:id="2"/>
            </w:r>
          </w:p>
          <w:p w14:paraId="2125764A" w14:textId="77777777" w:rsidR="00E4063B" w:rsidRPr="0095429B" w:rsidRDefault="00337A5B" w:rsidP="00E4063B">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 xml:space="preserve">Elasticsearch is </w:t>
            </w:r>
            <w:r w:rsidR="00FD7CB9" w:rsidRPr="0095429B">
              <w:rPr>
                <w:rFonts w:eastAsiaTheme="majorEastAsia" w:cstheme="majorBidi"/>
                <w:b w:val="0"/>
                <w:color w:val="061F57" w:themeColor="text2" w:themeShade="BF"/>
                <w:szCs w:val="28"/>
              </w:rPr>
              <w:t>the most popular</w:t>
            </w:r>
            <w:r w:rsidRPr="0095429B">
              <w:rPr>
                <w:rFonts w:eastAsiaTheme="majorEastAsia" w:cstheme="majorBidi"/>
                <w:b w:val="0"/>
                <w:color w:val="061F57" w:themeColor="text2" w:themeShade="BF"/>
                <w:szCs w:val="28"/>
              </w:rPr>
              <w:t xml:space="preserve"> open source search engine generally used for the purpose of full-text search and to perform analytics on huge volume, high velocity and variety of data.</w:t>
            </w:r>
            <w:r w:rsidR="00C41CCD" w:rsidRPr="0095429B">
              <w:rPr>
                <w:rFonts w:eastAsiaTheme="majorEastAsia" w:cstheme="majorBidi"/>
                <w:b w:val="0"/>
                <w:color w:val="061F57" w:themeColor="text2" w:themeShade="BF"/>
                <w:szCs w:val="28"/>
              </w:rPr>
              <w:t xml:space="preserve"> It is developed alongside a data-collection and log-parsing engine called Logstash, and an analytics and visualization platform called Kibana. The three products are designed for use as an integrated solution, known as the "Elastic Stack" (formerly the "ELK stack").</w:t>
            </w:r>
            <w:r w:rsidR="00E4063B" w:rsidRPr="0095429B">
              <w:rPr>
                <w:rFonts w:eastAsiaTheme="majorEastAsia" w:cstheme="majorBidi"/>
                <w:b w:val="0"/>
                <w:color w:val="061F57" w:themeColor="text2" w:themeShade="BF"/>
                <w:szCs w:val="28"/>
              </w:rPr>
              <w:t xml:space="preserve"> </w:t>
            </w:r>
          </w:p>
          <w:p w14:paraId="5B8FBAD0" w14:textId="72938A17" w:rsidR="00E4063B" w:rsidRPr="0095429B" w:rsidRDefault="00C41CCD" w:rsidP="00E4063B">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Elasticsearch uses Lucene and tries to make all its features available through the JSON and Java API. It supports faceting and percolating, which can be useful for notifying if new documents match for registered queries.</w:t>
            </w:r>
            <w:r w:rsidR="00E4063B" w:rsidRPr="0095429B">
              <w:rPr>
                <w:b w:val="0"/>
                <w:color w:val="061F57" w:themeColor="text2" w:themeShade="BF"/>
              </w:rPr>
              <w:t xml:space="preserve"> FSCrawler is also used to index the documents (like PDF). It uses local file system crawling to index new files, update existing files and remove old files. It also has a REST interface which helps us to upload the documents to Elasticsearch.</w:t>
            </w:r>
            <w:r w:rsidRPr="0095429B">
              <w:rPr>
                <w:rFonts w:eastAsiaTheme="majorEastAsia" w:cstheme="majorBidi"/>
                <w:b w:val="0"/>
                <w:color w:val="061F57" w:themeColor="text2" w:themeShade="BF"/>
                <w:szCs w:val="28"/>
              </w:rPr>
              <w:t xml:space="preserve"> </w:t>
            </w:r>
          </w:p>
          <w:p w14:paraId="3DB7E625" w14:textId="50C2C86C" w:rsidR="00337A5B" w:rsidRPr="0095429B" w:rsidRDefault="00337A5B" w:rsidP="00C41CCD">
            <w:pPr>
              <w:spacing w:after="120"/>
              <w:jc w:val="both"/>
              <w:rPr>
                <w:rFonts w:eastAsiaTheme="majorEastAsia" w:cstheme="majorBidi"/>
                <w:b w:val="0"/>
                <w:color w:val="061F57" w:themeColor="text2" w:themeShade="BF"/>
                <w:szCs w:val="28"/>
              </w:rPr>
            </w:pPr>
            <w:r w:rsidRPr="0095429B">
              <w:rPr>
                <w:rFonts w:eastAsiaTheme="majorEastAsia" w:cstheme="majorBidi"/>
                <w:b w:val="0"/>
                <w:color w:val="061F57" w:themeColor="text2" w:themeShade="BF"/>
                <w:szCs w:val="28"/>
              </w:rPr>
              <w:t>Here, we aim to develop an Elasticsearch based data model which can automatically import the catalogs (primarily PDFs), index them and make them searchable. The main step</w:t>
            </w:r>
            <w:r w:rsidR="00FD7CB9" w:rsidRPr="0095429B">
              <w:rPr>
                <w:rFonts w:eastAsiaTheme="majorEastAsia" w:cstheme="majorBidi"/>
                <w:b w:val="0"/>
                <w:color w:val="061F57" w:themeColor="text2" w:themeShade="BF"/>
                <w:szCs w:val="28"/>
              </w:rPr>
              <w:t>s</w:t>
            </w:r>
            <w:r w:rsidRPr="0095429B">
              <w:rPr>
                <w:rFonts w:eastAsiaTheme="majorEastAsia" w:cstheme="majorBidi"/>
                <w:b w:val="0"/>
                <w:color w:val="061F57" w:themeColor="text2" w:themeShade="BF"/>
                <w:szCs w:val="28"/>
              </w:rPr>
              <w:t xml:space="preserve"> involved in the development of this project are as follows:</w:t>
            </w:r>
          </w:p>
          <w:p w14:paraId="5304F9B9"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Develop Elasticsearch data model to store various types of Product Catalogs</w:t>
            </w:r>
          </w:p>
          <w:p w14:paraId="00ED17B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Product Catalogs can be in various file formats, primarily in PDF</w:t>
            </w:r>
          </w:p>
          <w:p w14:paraId="22B34B01"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Product Catalogs can be in different languages, primarily in Japanese and English. Product catalogs can have text, hyperlinks, images, icons etc.</w:t>
            </w:r>
          </w:p>
          <w:p w14:paraId="53512D72"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data input pipeline to automatically input product catalogs and make them indexed and searchable. This should be operable in the form of batch programs.</w:t>
            </w:r>
          </w:p>
          <w:p w14:paraId="6C4949B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basic data classification algorithms and programs. Also create basic page index and page location mapping algorithms and programs</w:t>
            </w:r>
          </w:p>
          <w:p w14:paraId="529DC4CD"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Create data model for storing output of Data Classification algorithms</w:t>
            </w:r>
          </w:p>
          <w:p w14:paraId="0993C5B7"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lastRenderedPageBreak/>
              <w:t>Create data model for storing output of Data Cleansing algorithms</w:t>
            </w:r>
          </w:p>
          <w:p w14:paraId="0514BDC6"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 xml:space="preserve">Create data model for storing output of </w:t>
            </w:r>
            <w:commentRangeStart w:id="3"/>
            <w:r w:rsidRPr="0095429B">
              <w:rPr>
                <w:rFonts w:eastAsiaTheme="majorEastAsia" w:cstheme="majorBidi"/>
                <w:color w:val="061F57" w:themeColor="text2" w:themeShade="BF"/>
                <w:sz w:val="28"/>
                <w:szCs w:val="28"/>
              </w:rPr>
              <w:t xml:space="preserve">data validation </w:t>
            </w:r>
            <w:commentRangeEnd w:id="3"/>
            <w:r w:rsidR="00D12FCE">
              <w:rPr>
                <w:rStyle w:val="CommentReference"/>
                <w:rFonts w:eastAsiaTheme="minorEastAsia"/>
                <w:b/>
                <w:color w:val="082A75" w:themeColor="text2"/>
              </w:rPr>
              <w:commentReference w:id="3"/>
            </w:r>
            <w:r w:rsidRPr="0095429B">
              <w:rPr>
                <w:rFonts w:eastAsiaTheme="majorEastAsia" w:cstheme="majorBidi"/>
                <w:color w:val="061F57" w:themeColor="text2" w:themeShade="BF"/>
                <w:sz w:val="28"/>
                <w:szCs w:val="28"/>
              </w:rPr>
              <w:t>algorithms</w:t>
            </w:r>
          </w:p>
          <w:p w14:paraId="07C10291" w14:textId="77777777" w:rsidR="00337A5B" w:rsidRPr="0095429B" w:rsidRDefault="00337A5B" w:rsidP="00FD7CB9">
            <w:pPr>
              <w:pStyle w:val="ListParagraph"/>
              <w:numPr>
                <w:ilvl w:val="0"/>
                <w:numId w:val="12"/>
              </w:numPr>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 xml:space="preserve">Create data model for storing output of </w:t>
            </w:r>
            <w:commentRangeStart w:id="4"/>
            <w:r w:rsidRPr="0095429B">
              <w:rPr>
                <w:rFonts w:eastAsiaTheme="majorEastAsia" w:cstheme="majorBidi"/>
                <w:color w:val="061F57" w:themeColor="text2" w:themeShade="BF"/>
                <w:sz w:val="28"/>
                <w:szCs w:val="28"/>
              </w:rPr>
              <w:t xml:space="preserve">data filtering </w:t>
            </w:r>
            <w:commentRangeEnd w:id="4"/>
            <w:r w:rsidR="00D12FCE">
              <w:rPr>
                <w:rStyle w:val="CommentReference"/>
                <w:rFonts w:eastAsiaTheme="minorEastAsia"/>
                <w:b/>
                <w:color w:val="082A75" w:themeColor="text2"/>
              </w:rPr>
              <w:commentReference w:id="4"/>
            </w:r>
            <w:r w:rsidRPr="0095429B">
              <w:rPr>
                <w:rFonts w:eastAsiaTheme="majorEastAsia" w:cstheme="majorBidi"/>
                <w:color w:val="061F57" w:themeColor="text2" w:themeShade="BF"/>
                <w:sz w:val="28"/>
                <w:szCs w:val="28"/>
              </w:rPr>
              <w:t>algorithms</w:t>
            </w:r>
          </w:p>
          <w:p w14:paraId="128C198B" w14:textId="77777777" w:rsidR="00337A5B" w:rsidRPr="0095429B" w:rsidRDefault="00337A5B" w:rsidP="00FD7CB9">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Imported catalog data must be indexed and must be quickly searchable (search time reduction and efficiency)</w:t>
            </w:r>
          </w:p>
          <w:p w14:paraId="23BCAB0F" w14:textId="77777777" w:rsidR="00337A5B" w:rsidRPr="0095429B" w:rsidRDefault="00337A5B" w:rsidP="00FD7CB9">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All output data of above algorithms must be quickly searchable (search time reduction and efficiency)</w:t>
            </w:r>
          </w:p>
          <w:p w14:paraId="37BA22FB" w14:textId="08BAB224" w:rsidR="00E4063B" w:rsidRPr="0095429B" w:rsidRDefault="00337A5B" w:rsidP="00E4063B">
            <w:pPr>
              <w:pStyle w:val="ListParagraph"/>
              <w:numPr>
                <w:ilvl w:val="0"/>
                <w:numId w:val="12"/>
              </w:numPr>
              <w:ind w:hanging="450"/>
              <w:jc w:val="both"/>
              <w:rPr>
                <w:rFonts w:eastAsiaTheme="majorEastAsia" w:cstheme="majorBidi"/>
                <w:color w:val="061F57" w:themeColor="text2" w:themeShade="BF"/>
                <w:sz w:val="28"/>
                <w:szCs w:val="28"/>
              </w:rPr>
            </w:pPr>
            <w:r w:rsidRPr="0095429B">
              <w:rPr>
                <w:rFonts w:eastAsiaTheme="majorEastAsia" w:cstheme="majorBidi"/>
                <w:color w:val="061F57" w:themeColor="text2" w:themeShade="BF"/>
                <w:sz w:val="28"/>
                <w:szCs w:val="28"/>
              </w:rPr>
              <w:t>Do performance improvements of data models based on benchmarking results shared by other project teams</w:t>
            </w:r>
            <w:bookmarkEnd w:id="0"/>
          </w:p>
        </w:tc>
      </w:tr>
    </w:tbl>
    <w:p w14:paraId="3F0CFC11" w14:textId="77777777" w:rsidR="005E4B12" w:rsidRPr="0095429B" w:rsidRDefault="000A529D" w:rsidP="00C061E8">
      <w:pPr>
        <w:pStyle w:val="Heading1"/>
        <w:tabs>
          <w:tab w:val="left" w:pos="3600"/>
        </w:tabs>
        <w:spacing w:before="0" w:after="0"/>
        <w:jc w:val="both"/>
        <w:rPr>
          <w:u w:val="single"/>
        </w:rPr>
      </w:pPr>
      <w:commentRangeStart w:id="5"/>
      <w:r w:rsidRPr="0095429B">
        <w:rPr>
          <w:u w:val="single"/>
        </w:rPr>
        <w:lastRenderedPageBreak/>
        <w:t>Description</w:t>
      </w:r>
      <w:commentRangeEnd w:id="5"/>
      <w:r w:rsidR="00D336DB">
        <w:rPr>
          <w:rStyle w:val="CommentReference"/>
          <w:rFonts w:asciiTheme="minorHAnsi" w:eastAsiaTheme="minorEastAsia" w:hAnsiTheme="minorHAnsi" w:cstheme="minorBidi"/>
          <w:color w:val="082A75" w:themeColor="text2"/>
          <w:kern w:val="0"/>
        </w:rPr>
        <w:commentReference w:id="5"/>
      </w:r>
    </w:p>
    <w:tbl>
      <w:tblPr>
        <w:tblStyle w:val="TableGrid"/>
        <w:tblW w:w="108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46"/>
        <w:gridCol w:w="117"/>
      </w:tblGrid>
      <w:tr w:rsidR="0095429B" w:rsidRPr="0095429B" w14:paraId="67F0B968" w14:textId="77777777" w:rsidTr="008C0B71">
        <w:trPr>
          <w:gridAfter w:val="1"/>
          <w:wAfter w:w="236" w:type="dxa"/>
        </w:trPr>
        <w:tc>
          <w:tcPr>
            <w:tcW w:w="10627" w:type="dxa"/>
          </w:tcPr>
          <w:p w14:paraId="1905B1BC" w14:textId="27A984BA" w:rsidR="005E4B12" w:rsidRPr="0095429B" w:rsidRDefault="005E4B12" w:rsidP="005E4B12">
            <w:pPr>
              <w:jc w:val="both"/>
              <w:rPr>
                <w:b w:val="0"/>
                <w:color w:val="061F57" w:themeColor="text2" w:themeShade="BF"/>
              </w:rPr>
            </w:pPr>
            <w:r w:rsidRPr="0095429B">
              <w:rPr>
                <w:b w:val="0"/>
                <w:color w:val="061F57" w:themeColor="text2" w:themeShade="BF"/>
              </w:rPr>
              <w:t>Elasticsearch being a document-oriented database</w:t>
            </w:r>
            <w:r w:rsidR="00C061E8" w:rsidRPr="0095429B">
              <w:rPr>
                <w:b w:val="0"/>
                <w:color w:val="061F57" w:themeColor="text2" w:themeShade="BF"/>
              </w:rPr>
              <w:t xml:space="preserve"> is</w:t>
            </w:r>
            <w:r w:rsidRPr="0095429B">
              <w:rPr>
                <w:b w:val="0"/>
                <w:color w:val="061F57" w:themeColor="text2" w:themeShade="BF"/>
              </w:rPr>
              <w:t xml:space="preserve"> designed to store, retrieve and manage document oriented or semi-structured data.</w:t>
            </w:r>
            <w:r w:rsidR="00C061E8" w:rsidRPr="0095429B">
              <w:rPr>
                <w:b w:val="0"/>
                <w:color w:val="061F57" w:themeColor="text2" w:themeShade="BF"/>
              </w:rPr>
              <w:t xml:space="preserve"> It </w:t>
            </w:r>
            <w:r w:rsidRPr="0095429B">
              <w:rPr>
                <w:b w:val="0"/>
                <w:color w:val="061F57" w:themeColor="text2" w:themeShade="BF"/>
              </w:rPr>
              <w:t>uses Lucene Standard</w:t>
            </w:r>
            <w:r w:rsidR="00597EB8" w:rsidRPr="0095429B">
              <w:rPr>
                <w:b w:val="0"/>
                <w:color w:val="061F57" w:themeColor="text2" w:themeShade="BF"/>
              </w:rPr>
              <w:t>-</w:t>
            </w:r>
            <w:r w:rsidRPr="0095429B">
              <w:rPr>
                <w:b w:val="0"/>
                <w:color w:val="061F57" w:themeColor="text2" w:themeShade="BF"/>
              </w:rPr>
              <w:t xml:space="preserve">Analyzer </w:t>
            </w:r>
            <w:r w:rsidR="00E4063B" w:rsidRPr="0095429B">
              <w:rPr>
                <w:b w:val="0"/>
                <w:color w:val="061F57" w:themeColor="text2" w:themeShade="BF"/>
              </w:rPr>
              <w:t>to</w:t>
            </w:r>
            <w:r w:rsidRPr="0095429B">
              <w:rPr>
                <w:b w:val="0"/>
                <w:color w:val="061F57" w:themeColor="text2" w:themeShade="BF"/>
              </w:rPr>
              <w:t xml:space="preserve"> inde</w:t>
            </w:r>
            <w:r w:rsidR="00E4063B" w:rsidRPr="0095429B">
              <w:rPr>
                <w:b w:val="0"/>
                <w:color w:val="061F57" w:themeColor="text2" w:themeShade="BF"/>
              </w:rPr>
              <w:t>x</w:t>
            </w:r>
            <w:r w:rsidRPr="0095429B">
              <w:rPr>
                <w:b w:val="0"/>
                <w:color w:val="061F57" w:themeColor="text2" w:themeShade="BF"/>
              </w:rPr>
              <w:t xml:space="preserve"> for automatic </w:t>
            </w:r>
            <w:r w:rsidR="00C061E8" w:rsidRPr="0095429B">
              <w:rPr>
                <w:b w:val="0"/>
                <w:color w:val="061F57" w:themeColor="text2" w:themeShade="BF"/>
              </w:rPr>
              <w:t>category</w:t>
            </w:r>
            <w:r w:rsidRPr="0095429B">
              <w:rPr>
                <w:b w:val="0"/>
                <w:color w:val="061F57" w:themeColor="text2" w:themeShade="BF"/>
              </w:rPr>
              <w:t xml:space="preserve"> guessing and </w:t>
            </w:r>
            <w:r w:rsidR="00E4063B" w:rsidRPr="0095429B">
              <w:rPr>
                <w:b w:val="0"/>
                <w:color w:val="061F57" w:themeColor="text2" w:themeShade="BF"/>
              </w:rPr>
              <w:t>high</w:t>
            </w:r>
            <w:r w:rsidRPr="0095429B">
              <w:rPr>
                <w:b w:val="0"/>
                <w:color w:val="061F57" w:themeColor="text2" w:themeShade="BF"/>
              </w:rPr>
              <w:t xml:space="preserve"> precision.</w:t>
            </w:r>
          </w:p>
          <w:p w14:paraId="0A8042CE" w14:textId="2FA304D8" w:rsidR="005E4B12" w:rsidRPr="0095429B" w:rsidRDefault="005E4B12" w:rsidP="005E4B12">
            <w:pPr>
              <w:jc w:val="both"/>
              <w:rPr>
                <w:b w:val="0"/>
                <w:color w:val="061F57" w:themeColor="text2" w:themeShade="BF"/>
              </w:rPr>
            </w:pPr>
            <w:r w:rsidRPr="0095429B">
              <w:rPr>
                <w:b w:val="0"/>
                <w:color w:val="061F57" w:themeColor="text2" w:themeShade="BF"/>
              </w:rPr>
              <w:t xml:space="preserve">Every feature of Elasticsearch is </w:t>
            </w:r>
            <w:r w:rsidR="00C061E8" w:rsidRPr="0095429B">
              <w:rPr>
                <w:b w:val="0"/>
                <w:color w:val="061F57" w:themeColor="text2" w:themeShade="BF"/>
              </w:rPr>
              <w:t>uncovered</w:t>
            </w:r>
            <w:r w:rsidRPr="0095429B">
              <w:rPr>
                <w:b w:val="0"/>
                <w:color w:val="061F57" w:themeColor="text2" w:themeShade="BF"/>
              </w:rPr>
              <w:t xml:space="preserve"> as a REST API</w:t>
            </w:r>
            <w:r w:rsidR="00E4063B" w:rsidRPr="0095429B">
              <w:rPr>
                <w:b w:val="0"/>
                <w:color w:val="061F57" w:themeColor="text2" w:themeShade="BF"/>
              </w:rPr>
              <w:t>:</w:t>
            </w:r>
          </w:p>
          <w:p w14:paraId="758F9394"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Index API – Used to document the Index</w:t>
            </w:r>
          </w:p>
          <w:p w14:paraId="201D7E31"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Get API – Used to retrieve the document</w:t>
            </w:r>
          </w:p>
          <w:p w14:paraId="267EE728"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Search API – Used to submit your query and get the result</w:t>
            </w:r>
          </w:p>
          <w:p w14:paraId="6D76BCB3" w14:textId="77777777" w:rsidR="005E4B12" w:rsidRPr="0095429B" w:rsidRDefault="005E4B12" w:rsidP="008C1C97">
            <w:pPr>
              <w:numPr>
                <w:ilvl w:val="0"/>
                <w:numId w:val="13"/>
              </w:numPr>
              <w:jc w:val="both"/>
              <w:rPr>
                <w:b w:val="0"/>
                <w:color w:val="061F57" w:themeColor="text2" w:themeShade="BF"/>
              </w:rPr>
            </w:pPr>
            <w:r w:rsidRPr="0095429B">
              <w:rPr>
                <w:b w:val="0"/>
                <w:color w:val="061F57" w:themeColor="text2" w:themeShade="BF"/>
              </w:rPr>
              <w:t>Put Mapping API – Used to override default choices and define our own mapping</w:t>
            </w:r>
          </w:p>
          <w:p w14:paraId="6AA3722D" w14:textId="205B3B35" w:rsidR="005E4B12" w:rsidRPr="0095429B" w:rsidRDefault="005E4B12" w:rsidP="00E4063B">
            <w:pPr>
              <w:tabs>
                <w:tab w:val="left" w:pos="3385"/>
              </w:tabs>
              <w:jc w:val="both"/>
              <w:rPr>
                <w:b w:val="0"/>
                <w:color w:val="061F57" w:themeColor="text2" w:themeShade="BF"/>
              </w:rPr>
            </w:pPr>
          </w:p>
          <w:p w14:paraId="6ADDAD78" w14:textId="151BF3E5" w:rsidR="005E4B12" w:rsidRDefault="00E4063B" w:rsidP="005E4B12">
            <w:pPr>
              <w:jc w:val="both"/>
              <w:rPr>
                <w:b w:val="0"/>
                <w:color w:val="061F57" w:themeColor="text2" w:themeShade="BF"/>
              </w:rPr>
            </w:pPr>
            <w:r w:rsidRPr="0095429B">
              <w:rPr>
                <w:b w:val="0"/>
                <w:color w:val="061F57" w:themeColor="text2" w:themeShade="BF"/>
              </w:rPr>
              <w:t>Another important feature is the</w:t>
            </w:r>
            <w:r w:rsidR="005E4B12" w:rsidRPr="0095429B">
              <w:rPr>
                <w:b w:val="0"/>
                <w:color w:val="061F57" w:themeColor="text2" w:themeShade="BF"/>
              </w:rPr>
              <w:t xml:space="preserve"> Ingest API</w:t>
            </w:r>
            <w:r w:rsidRPr="0095429B">
              <w:rPr>
                <w:b w:val="0"/>
                <w:color w:val="061F57" w:themeColor="text2" w:themeShade="BF"/>
              </w:rPr>
              <w:t xml:space="preserve"> which</w:t>
            </w:r>
            <w:r w:rsidR="005E4B12" w:rsidRPr="0095429B">
              <w:rPr>
                <w:b w:val="0"/>
                <w:color w:val="061F57" w:themeColor="text2" w:themeShade="BF"/>
              </w:rPr>
              <w:t xml:space="preserve"> permits data manipulation and enhancement by configuring a pipeline through which every document is subject to pass. This pipeline is created with a set of processors</w:t>
            </w:r>
            <w:r w:rsidRPr="0095429B">
              <w:rPr>
                <w:b w:val="0"/>
                <w:color w:val="061F57" w:themeColor="text2" w:themeShade="BF"/>
              </w:rPr>
              <w:t xml:space="preserve">, </w:t>
            </w:r>
            <w:r w:rsidR="005E4B12" w:rsidRPr="0095429B">
              <w:rPr>
                <w:b w:val="0"/>
                <w:color w:val="061F57" w:themeColor="text2" w:themeShade="BF"/>
              </w:rPr>
              <w:t xml:space="preserve">each of which do specific tasks that enrich our data. Ingest aims to deliver a lightweight solution for preprocessing and enriching documents within Elasticsearch itself before they are indexed. It interrupts the indexing requests, transforms the documents and passes it back for indexing. The source field must be a base64 encoded binary. To avoid the overhead of converting back and forth between base64, we </w:t>
            </w:r>
            <w:r w:rsidR="008C1C97">
              <w:rPr>
                <w:b w:val="0"/>
                <w:color w:val="061F57" w:themeColor="text2" w:themeShade="BF"/>
              </w:rPr>
              <w:t>used base64 python library</w:t>
            </w:r>
            <w:r w:rsidR="005E4B12" w:rsidRPr="0095429B">
              <w:rPr>
                <w:b w:val="0"/>
                <w:color w:val="061F57" w:themeColor="text2" w:themeShade="BF"/>
              </w:rPr>
              <w:t xml:space="preserve"> which automatically does the work</w:t>
            </w:r>
            <w:r w:rsidRPr="0095429B">
              <w:rPr>
                <w:b w:val="0"/>
                <w:color w:val="061F57" w:themeColor="text2" w:themeShade="BF"/>
              </w:rPr>
              <w:t>.</w:t>
            </w:r>
          </w:p>
          <w:p w14:paraId="7A09F026" w14:textId="77777777" w:rsidR="009443BC" w:rsidRDefault="009443BC" w:rsidP="005E4B12">
            <w:pPr>
              <w:jc w:val="both"/>
              <w:rPr>
                <w:b w:val="0"/>
                <w:color w:val="061F57" w:themeColor="text2" w:themeShade="BF"/>
              </w:rPr>
            </w:pPr>
          </w:p>
          <w:p w14:paraId="28905043" w14:textId="40F589B2" w:rsidR="009443BC" w:rsidRDefault="009443BC" w:rsidP="005E4B12">
            <w:pPr>
              <w:jc w:val="both"/>
              <w:rPr>
                <w:b w:val="0"/>
                <w:color w:val="061F57" w:themeColor="text2" w:themeShade="BF"/>
              </w:rPr>
            </w:pPr>
            <w:commentRangeStart w:id="6"/>
            <w:r>
              <w:rPr>
                <w:b w:val="0"/>
                <w:color w:val="061F57" w:themeColor="text2" w:themeShade="BF"/>
              </w:rPr>
              <w:t xml:space="preserve">Steps to configure FSCrawler </w:t>
            </w:r>
            <w:r w:rsidR="00782A1C">
              <w:rPr>
                <w:b w:val="0"/>
                <w:color w:val="061F57" w:themeColor="text2" w:themeShade="BF"/>
              </w:rPr>
              <w:t>after downloading Elasticsearch 6.4.2</w:t>
            </w:r>
            <w:commentRangeEnd w:id="6"/>
            <w:r w:rsidR="00D12FCE">
              <w:rPr>
                <w:rStyle w:val="CommentReference"/>
              </w:rPr>
              <w:commentReference w:id="6"/>
            </w:r>
            <w:r w:rsidR="00782A1C">
              <w:rPr>
                <w:b w:val="0"/>
                <w:color w:val="061F57" w:themeColor="text2" w:themeShade="BF"/>
              </w:rPr>
              <w:t>-</w:t>
            </w:r>
          </w:p>
          <w:p w14:paraId="1E3163B2" w14:textId="77777777" w:rsidR="009443BC" w:rsidRPr="009443BC" w:rsidRDefault="009443BC" w:rsidP="009443BC">
            <w:pPr>
              <w:jc w:val="both"/>
              <w:rPr>
                <w:b w:val="0"/>
                <w:color w:val="061F57" w:themeColor="text2" w:themeShade="BF"/>
              </w:rPr>
            </w:pPr>
            <w:r w:rsidRPr="009443BC">
              <w:rPr>
                <w:b w:val="0"/>
                <w:color w:val="061F57" w:themeColor="text2" w:themeShade="BF"/>
              </w:rPr>
              <w:t>1. Create a folder C:\tmp\jp</w:t>
            </w:r>
          </w:p>
          <w:p w14:paraId="67CA7200" w14:textId="77777777" w:rsidR="009443BC" w:rsidRPr="009443BC" w:rsidRDefault="009443BC" w:rsidP="009443BC">
            <w:pPr>
              <w:jc w:val="both"/>
              <w:rPr>
                <w:b w:val="0"/>
                <w:color w:val="061F57" w:themeColor="text2" w:themeShade="BF"/>
              </w:rPr>
            </w:pPr>
            <w:r w:rsidRPr="009443BC">
              <w:rPr>
                <w:b w:val="0"/>
                <w:color w:val="061F57" w:themeColor="text2" w:themeShade="BF"/>
              </w:rPr>
              <w:t>2. Download all the unprotected PDFs to this folder</w:t>
            </w:r>
          </w:p>
          <w:p w14:paraId="5C845363" w14:textId="12570F79" w:rsidR="009443BC" w:rsidRPr="009443BC" w:rsidRDefault="009443BC" w:rsidP="009443BC">
            <w:pPr>
              <w:jc w:val="both"/>
              <w:rPr>
                <w:b w:val="0"/>
                <w:color w:val="061F57" w:themeColor="text2" w:themeShade="BF"/>
              </w:rPr>
            </w:pPr>
            <w:r w:rsidRPr="009443BC">
              <w:rPr>
                <w:b w:val="0"/>
                <w:color w:val="061F57" w:themeColor="text2" w:themeShade="BF"/>
              </w:rPr>
              <w:t>3. Download FSCrawler-2.</w:t>
            </w:r>
            <w:r w:rsidR="00782A1C">
              <w:rPr>
                <w:b w:val="0"/>
                <w:color w:val="061F57" w:themeColor="text2" w:themeShade="BF"/>
              </w:rPr>
              <w:t>5</w:t>
            </w:r>
            <w:r w:rsidRPr="009443BC">
              <w:rPr>
                <w:b w:val="0"/>
                <w:color w:val="061F57" w:themeColor="text2" w:themeShade="BF"/>
              </w:rPr>
              <w:t xml:space="preserve"> from GitHub to the above tmp folder</w:t>
            </w:r>
          </w:p>
          <w:p w14:paraId="5B7FD5FA" w14:textId="77777777" w:rsidR="009443BC" w:rsidRPr="009443BC" w:rsidRDefault="009443BC" w:rsidP="009443BC">
            <w:pPr>
              <w:jc w:val="both"/>
              <w:rPr>
                <w:b w:val="0"/>
                <w:color w:val="061F57" w:themeColor="text2" w:themeShade="BF"/>
              </w:rPr>
            </w:pPr>
            <w:r w:rsidRPr="009443BC">
              <w:rPr>
                <w:b w:val="0"/>
                <w:color w:val="061F57" w:themeColor="text2" w:themeShade="BF"/>
              </w:rPr>
              <w:t>4. Open cmd and set directory as C:\tmp\fscrawler-2.3\bin</w:t>
            </w:r>
          </w:p>
          <w:p w14:paraId="5240CFEE" w14:textId="77777777" w:rsidR="009443BC" w:rsidRPr="009443BC" w:rsidRDefault="009443BC" w:rsidP="009443BC">
            <w:pPr>
              <w:jc w:val="both"/>
              <w:rPr>
                <w:b w:val="0"/>
                <w:color w:val="061F57" w:themeColor="text2" w:themeShade="BF"/>
              </w:rPr>
            </w:pPr>
            <w:r w:rsidRPr="009443BC">
              <w:rPr>
                <w:b w:val="0"/>
                <w:color w:val="061F57" w:themeColor="text2" w:themeShade="BF"/>
              </w:rPr>
              <w:t xml:space="preserve">5. Run the command as&gt; fscrawler --config_dir ./jp catalogs </w:t>
            </w:r>
          </w:p>
          <w:p w14:paraId="1B75BDD2" w14:textId="77777777" w:rsidR="009443BC" w:rsidRPr="009443BC" w:rsidRDefault="009443BC" w:rsidP="009443BC">
            <w:pPr>
              <w:jc w:val="both"/>
              <w:rPr>
                <w:b w:val="0"/>
                <w:color w:val="061F57" w:themeColor="text2" w:themeShade="BF"/>
              </w:rPr>
            </w:pPr>
            <w:r w:rsidRPr="009443BC">
              <w:rPr>
                <w:b w:val="0"/>
                <w:color w:val="061F57" w:themeColor="text2" w:themeShade="BF"/>
              </w:rPr>
              <w:t xml:space="preserve">6. After running type y </w:t>
            </w:r>
          </w:p>
          <w:p w14:paraId="0EFFEB65" w14:textId="77777777" w:rsidR="009443BC" w:rsidRPr="009443BC" w:rsidRDefault="009443BC" w:rsidP="009443BC">
            <w:pPr>
              <w:jc w:val="both"/>
              <w:rPr>
                <w:b w:val="0"/>
                <w:color w:val="061F57" w:themeColor="text2" w:themeShade="BF"/>
              </w:rPr>
            </w:pPr>
            <w:r w:rsidRPr="009443BC">
              <w:rPr>
                <w:b w:val="0"/>
                <w:color w:val="061F57" w:themeColor="text2" w:themeShade="BF"/>
              </w:rPr>
              <w:lastRenderedPageBreak/>
              <w:t>7. Now go to "bin\jp\catalogs\_settings" and change the URL as "C:\\tmp\\jp"</w:t>
            </w:r>
          </w:p>
          <w:p w14:paraId="0AF64DD2" w14:textId="6B05793E" w:rsidR="009443BC" w:rsidRPr="009443BC" w:rsidRDefault="0067741D" w:rsidP="009443BC">
            <w:pPr>
              <w:jc w:val="both"/>
              <w:rPr>
                <w:b w:val="0"/>
                <w:color w:val="061F57" w:themeColor="text2" w:themeShade="BF"/>
              </w:rPr>
            </w:pPr>
            <w:r>
              <w:rPr>
                <w:b w:val="0"/>
                <w:color w:val="061F57" w:themeColor="text2" w:themeShade="BF"/>
              </w:rPr>
              <w:t>8</w:t>
            </w:r>
            <w:r w:rsidR="009443BC" w:rsidRPr="009443BC">
              <w:rPr>
                <w:b w:val="0"/>
                <w:color w:val="061F57" w:themeColor="text2" w:themeShade="BF"/>
              </w:rPr>
              <w:t>. Now again run the command as&gt; fscrawler --config_dir ./jp catalogs --loop 1</w:t>
            </w:r>
          </w:p>
          <w:p w14:paraId="41192D3F" w14:textId="77777777" w:rsidR="0067741D" w:rsidRDefault="0067741D" w:rsidP="009443BC">
            <w:pPr>
              <w:jc w:val="both"/>
              <w:rPr>
                <w:b w:val="0"/>
                <w:color w:val="061F57" w:themeColor="text2" w:themeShade="BF"/>
              </w:rPr>
            </w:pPr>
          </w:p>
          <w:p w14:paraId="69C6FAF8" w14:textId="14C0A0BE" w:rsidR="009443BC" w:rsidRDefault="002129C6" w:rsidP="009443BC">
            <w:pPr>
              <w:jc w:val="both"/>
              <w:rPr>
                <w:b w:val="0"/>
                <w:color w:val="061F57" w:themeColor="text2" w:themeShade="BF"/>
              </w:rPr>
            </w:pPr>
            <w:r>
              <w:rPr>
                <w:b w:val="0"/>
                <w:color w:val="061F57" w:themeColor="text2" w:themeShade="BF"/>
              </w:rPr>
              <w:t>The</w:t>
            </w:r>
            <w:r w:rsidR="009443BC" w:rsidRPr="009443BC">
              <w:rPr>
                <w:b w:val="0"/>
                <w:color w:val="061F57" w:themeColor="text2" w:themeShade="BF"/>
              </w:rPr>
              <w:t xml:space="preserve"> files are indexed now, use the python source code</w:t>
            </w:r>
            <w:r>
              <w:rPr>
                <w:b w:val="0"/>
                <w:color w:val="061F57" w:themeColor="text2" w:themeShade="BF"/>
              </w:rPr>
              <w:t xml:space="preserve"> [github link]</w:t>
            </w:r>
            <w:r w:rsidR="009443BC" w:rsidRPr="009443BC">
              <w:rPr>
                <w:b w:val="0"/>
                <w:color w:val="061F57" w:themeColor="text2" w:themeShade="BF"/>
              </w:rPr>
              <w:t xml:space="preserve"> to run Elasticsearch and test the queries.</w:t>
            </w:r>
          </w:p>
          <w:p w14:paraId="0791245E" w14:textId="77777777" w:rsidR="0067741D" w:rsidRPr="0095429B" w:rsidRDefault="0067741D" w:rsidP="009443BC">
            <w:pPr>
              <w:jc w:val="both"/>
              <w:rPr>
                <w:b w:val="0"/>
                <w:color w:val="061F57" w:themeColor="text2" w:themeShade="BF"/>
              </w:rPr>
            </w:pPr>
          </w:p>
          <w:p w14:paraId="0E096588" w14:textId="04AA079B" w:rsidR="00E4063B" w:rsidRDefault="00E4063B" w:rsidP="005E4B12">
            <w:pPr>
              <w:jc w:val="both"/>
              <w:rPr>
                <w:b w:val="0"/>
                <w:color w:val="061F57" w:themeColor="text2" w:themeShade="BF"/>
              </w:rPr>
            </w:pPr>
            <w:r w:rsidRPr="0095429B">
              <w:rPr>
                <w:noProof/>
                <w:color w:val="061F57" w:themeColor="text2" w:themeShade="BF"/>
              </w:rPr>
              <w:drawing>
                <wp:inline distT="0" distB="0" distL="0" distR="0" wp14:anchorId="6A30F124" wp14:editId="5398AC4F">
                  <wp:extent cx="4915372" cy="3903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9855" cy="3930643"/>
                          </a:xfrm>
                          <a:prstGeom prst="rect">
                            <a:avLst/>
                          </a:prstGeom>
                          <a:noFill/>
                          <a:ln>
                            <a:noFill/>
                          </a:ln>
                        </pic:spPr>
                      </pic:pic>
                    </a:graphicData>
                  </a:graphic>
                </wp:inline>
              </w:drawing>
            </w:r>
          </w:p>
          <w:p w14:paraId="09F2732B" w14:textId="77777777" w:rsidR="0067741D" w:rsidRPr="0095429B" w:rsidRDefault="0067741D" w:rsidP="005E4B12">
            <w:pPr>
              <w:jc w:val="both"/>
              <w:rPr>
                <w:b w:val="0"/>
                <w:color w:val="061F57" w:themeColor="text2" w:themeShade="BF"/>
              </w:rPr>
            </w:pPr>
          </w:p>
          <w:p w14:paraId="75A1C9EF" w14:textId="4C95AA79" w:rsidR="004024EB" w:rsidRDefault="0095429B" w:rsidP="005E4B12">
            <w:pPr>
              <w:jc w:val="both"/>
              <w:rPr>
                <w:color w:val="061F57" w:themeColor="text2" w:themeShade="BF"/>
              </w:rPr>
            </w:pPr>
            <w:r w:rsidRPr="0095429B">
              <w:rPr>
                <w:color w:val="061F57" w:themeColor="text2" w:themeShade="BF"/>
              </w:rPr>
              <w:t>Platform and technologies</w:t>
            </w:r>
            <w:r>
              <w:rPr>
                <w:color w:val="061F57" w:themeColor="text2" w:themeShade="BF"/>
              </w:rPr>
              <w:t>-</w:t>
            </w:r>
          </w:p>
          <w:p w14:paraId="24B9D494" w14:textId="77777777" w:rsidR="008C1C97" w:rsidRDefault="008C1C97" w:rsidP="005E4B12">
            <w:pPr>
              <w:jc w:val="both"/>
              <w:rPr>
                <w:color w:val="061F57" w:themeColor="text2" w:themeShade="BF"/>
              </w:rPr>
            </w:pPr>
          </w:p>
          <w:p w14:paraId="4189431B" w14:textId="2EBF9027" w:rsidR="0095429B" w:rsidRDefault="004024EB" w:rsidP="005E4B12">
            <w:pPr>
              <w:jc w:val="both"/>
              <w:rPr>
                <w:b w:val="0"/>
                <w:color w:val="061F57" w:themeColor="text2" w:themeShade="BF"/>
              </w:rPr>
            </w:pPr>
            <w:commentRangeStart w:id="7"/>
            <w:r>
              <w:rPr>
                <w:b w:val="0"/>
                <w:color w:val="061F57" w:themeColor="text2" w:themeShade="BF"/>
              </w:rPr>
              <w:t>The p</w:t>
            </w:r>
            <w:r w:rsidR="00316204">
              <w:rPr>
                <w:b w:val="0"/>
                <w:color w:val="061F57" w:themeColor="text2" w:themeShade="BF"/>
              </w:rPr>
              <w:t xml:space="preserve">latforms </w:t>
            </w:r>
            <w:commentRangeEnd w:id="7"/>
            <w:r w:rsidR="002F382D">
              <w:rPr>
                <w:rStyle w:val="CommentReference"/>
              </w:rPr>
              <w:commentReference w:id="7"/>
            </w:r>
            <w:r w:rsidR="00316204">
              <w:rPr>
                <w:b w:val="0"/>
                <w:color w:val="061F57" w:themeColor="text2" w:themeShade="BF"/>
              </w:rPr>
              <w:t>and technologies used in this project are-</w:t>
            </w:r>
          </w:p>
          <w:p w14:paraId="0609F3C6" w14:textId="6186A9C0" w:rsidR="00316204" w:rsidRP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Elasticsearch 6.4.2 - one of the powerful open source search engine</w:t>
            </w:r>
          </w:p>
          <w:p w14:paraId="2C99D10A" w14:textId="5DDC03EF" w:rsid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FSCrawler 2.5 – open source tool to index binary documents</w:t>
            </w:r>
          </w:p>
          <w:p w14:paraId="5C8FD538" w14:textId="79E44258" w:rsidR="008C1C97" w:rsidRPr="008C1C97" w:rsidRDefault="008C1C97" w:rsidP="008C1C97">
            <w:pPr>
              <w:pStyle w:val="ListParagraph"/>
              <w:numPr>
                <w:ilvl w:val="0"/>
                <w:numId w:val="13"/>
              </w:numPr>
              <w:spacing w:after="0" w:line="276" w:lineRule="auto"/>
              <w:rPr>
                <w:color w:val="061F57" w:themeColor="text2" w:themeShade="BF"/>
                <w:sz w:val="28"/>
              </w:rPr>
            </w:pPr>
            <w:r w:rsidRPr="008C1C97">
              <w:rPr>
                <w:color w:val="061F57" w:themeColor="text2" w:themeShade="BF"/>
                <w:sz w:val="28"/>
              </w:rPr>
              <w:t>cURL</w:t>
            </w:r>
            <w:r>
              <w:rPr>
                <w:color w:val="061F57" w:themeColor="text2" w:themeShade="BF"/>
                <w:sz w:val="28"/>
              </w:rPr>
              <w:t>-</w:t>
            </w:r>
            <w:r w:rsidRPr="008C1C97">
              <w:rPr>
                <w:color w:val="061F57" w:themeColor="text2" w:themeShade="BF"/>
                <w:sz w:val="28"/>
              </w:rPr>
              <w:t xml:space="preserve"> a PC programming venture giving a library and command line tool for exchanging information utilizing different conventions.</w:t>
            </w:r>
          </w:p>
          <w:p w14:paraId="58B1EFD9" w14:textId="5382684D" w:rsidR="00316204" w:rsidRPr="00316204" w:rsidRDefault="00316204" w:rsidP="008C1C97">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Ingest API</w:t>
            </w:r>
            <w:r w:rsidR="002129C6">
              <w:rPr>
                <w:color w:val="061F57" w:themeColor="text2" w:themeShade="BF"/>
                <w:sz w:val="28"/>
              </w:rPr>
              <w:t xml:space="preserve"> - </w:t>
            </w:r>
            <w:r w:rsidR="002129C6" w:rsidRPr="002129C6">
              <w:rPr>
                <w:color w:val="061F57" w:themeColor="text2" w:themeShade="BF"/>
                <w:sz w:val="28"/>
              </w:rPr>
              <w:t>permits data manipulation and enhancement by configuring a pipeline</w:t>
            </w:r>
          </w:p>
          <w:p w14:paraId="54F84A05" w14:textId="77777777" w:rsidR="00C061E8" w:rsidRDefault="00316204" w:rsidP="005E4B12">
            <w:pPr>
              <w:pStyle w:val="ListParagraph"/>
              <w:numPr>
                <w:ilvl w:val="0"/>
                <w:numId w:val="13"/>
              </w:numPr>
              <w:spacing w:line="240" w:lineRule="auto"/>
              <w:jc w:val="both"/>
              <w:rPr>
                <w:color w:val="061F57" w:themeColor="text2" w:themeShade="BF"/>
                <w:sz w:val="28"/>
              </w:rPr>
            </w:pPr>
            <w:r w:rsidRPr="00316204">
              <w:rPr>
                <w:color w:val="061F57" w:themeColor="text2" w:themeShade="BF"/>
                <w:sz w:val="28"/>
              </w:rPr>
              <w:t xml:space="preserve">Jupyter notebook (python 3.6) </w:t>
            </w:r>
          </w:p>
          <w:p w14:paraId="520D6BE3" w14:textId="71BA3017" w:rsidR="002129C6" w:rsidRPr="002129C6" w:rsidRDefault="002129C6" w:rsidP="005E4B12">
            <w:pPr>
              <w:pStyle w:val="ListParagraph"/>
              <w:numPr>
                <w:ilvl w:val="0"/>
                <w:numId w:val="13"/>
              </w:numPr>
              <w:spacing w:line="240" w:lineRule="auto"/>
              <w:jc w:val="both"/>
              <w:rPr>
                <w:color w:val="061F57" w:themeColor="text2" w:themeShade="BF"/>
                <w:sz w:val="28"/>
              </w:rPr>
            </w:pPr>
            <w:r>
              <w:rPr>
                <w:color w:val="061F57" w:themeColor="text2" w:themeShade="BF"/>
                <w:sz w:val="28"/>
              </w:rPr>
              <w:t>Python libraries – elasticsearch, base64, sys, json, requests</w:t>
            </w:r>
          </w:p>
        </w:tc>
      </w:tr>
      <w:tr w:rsidR="00897687" w:rsidRPr="00A2661E" w14:paraId="6A3E5201" w14:textId="77777777" w:rsidTr="008C0B71">
        <w:trPr>
          <w:gridAfter w:val="1"/>
          <w:wAfter w:w="236" w:type="dxa"/>
        </w:trPr>
        <w:tc>
          <w:tcPr>
            <w:tcW w:w="10627" w:type="dxa"/>
          </w:tcPr>
          <w:p w14:paraId="128DFF43" w14:textId="2B7A30D4" w:rsidR="007025A4" w:rsidRDefault="000A529D" w:rsidP="00C061E8">
            <w:pPr>
              <w:pStyle w:val="Heading1"/>
              <w:spacing w:before="0" w:after="0"/>
              <w:jc w:val="both"/>
              <w:outlineLvl w:val="0"/>
              <w:rPr>
                <w:rFonts w:asciiTheme="minorHAnsi" w:eastAsiaTheme="minorEastAsia" w:hAnsiTheme="minorHAnsi" w:cstheme="minorHAnsi"/>
                <w:b w:val="0"/>
                <w:sz w:val="28"/>
                <w:szCs w:val="22"/>
              </w:rPr>
            </w:pPr>
            <w:r w:rsidRPr="0095429B">
              <w:rPr>
                <w:rFonts w:eastAsiaTheme="minorEastAsia" w:cstheme="majorHAnsi"/>
                <w:szCs w:val="22"/>
                <w:u w:val="single"/>
              </w:rPr>
              <w:lastRenderedPageBreak/>
              <w:t xml:space="preserve">Findings and verification </w:t>
            </w:r>
          </w:p>
          <w:p w14:paraId="42AB23FE" w14:textId="77777777" w:rsidR="008C0B71" w:rsidRDefault="008C0B71" w:rsidP="00C061E8">
            <w:pPr>
              <w:pStyle w:val="Heading1"/>
              <w:spacing w:before="0" w:after="0"/>
              <w:jc w:val="both"/>
              <w:outlineLvl w:val="0"/>
              <w:rPr>
                <w:rFonts w:asciiTheme="minorHAnsi" w:eastAsiaTheme="minorEastAsia" w:hAnsiTheme="minorHAnsi" w:cstheme="minorHAnsi"/>
                <w:b w:val="0"/>
                <w:sz w:val="28"/>
                <w:szCs w:val="22"/>
              </w:rPr>
            </w:pPr>
          </w:p>
          <w:p w14:paraId="2619B545" w14:textId="09B011E5" w:rsidR="00897687" w:rsidRPr="00A2661E" w:rsidRDefault="00A2661E" w:rsidP="00C061E8">
            <w:pPr>
              <w:pStyle w:val="Heading1"/>
              <w:spacing w:before="0" w:after="0"/>
              <w:jc w:val="both"/>
              <w:outlineLvl w:val="0"/>
              <w:rPr>
                <w:rFonts w:asciiTheme="minorHAnsi" w:eastAsiaTheme="minorEastAsia" w:hAnsiTheme="minorHAnsi" w:cstheme="minorHAnsi"/>
                <w:b w:val="0"/>
                <w:sz w:val="28"/>
                <w:szCs w:val="22"/>
              </w:rPr>
            </w:pPr>
            <w:commentRangeStart w:id="8"/>
            <w:r w:rsidRPr="00A2661E">
              <w:rPr>
                <w:rFonts w:asciiTheme="minorHAnsi" w:eastAsiaTheme="minorEastAsia" w:hAnsiTheme="minorHAnsi" w:cstheme="minorHAnsi"/>
                <w:b w:val="0"/>
                <w:sz w:val="28"/>
                <w:szCs w:val="22"/>
              </w:rPr>
              <w:t>The findings of this project are as follows:</w:t>
            </w:r>
          </w:p>
          <w:p w14:paraId="7FF5CBB7" w14:textId="63A0AE36" w:rsidR="00A2661E" w:rsidRDefault="00A2661E" w:rsidP="00A2661E">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protected catalog pdfs were successfully unprotected by saving them to google drive and again downloading them</w:t>
            </w:r>
          </w:p>
          <w:p w14:paraId="26483984" w14:textId="32C42D97" w:rsidR="00A2661E" w:rsidRDefault="00A2661E" w:rsidP="00A2661E">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task of downloading and unprotecting the catalogs</w:t>
            </w:r>
            <w:r w:rsidR="00A11191">
              <w:rPr>
                <w:rFonts w:asciiTheme="minorHAnsi" w:eastAsiaTheme="minorEastAsia" w:hAnsiTheme="minorHAnsi" w:cstheme="minorHAnsi"/>
                <w:b w:val="0"/>
                <w:sz w:val="28"/>
                <w:szCs w:val="22"/>
              </w:rPr>
              <w:t xml:space="preserve"> was automated using the UIPath tool</w:t>
            </w:r>
          </w:p>
          <w:p w14:paraId="6DB318C5"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catalogs were successfully indexed using FSCrawler and imported into the Elasticsearch instance</w:t>
            </w:r>
          </w:p>
          <w:p w14:paraId="5ED27236"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default indexing mechanism by FSCrawler wasn’t very efficient in terms of search query results</w:t>
            </w:r>
          </w:p>
          <w:p w14:paraId="2010CA8F" w14:textId="77777777" w:rsidR="00A11191"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catalogs were successfully indexed using Ingest pipeline and customizing the fields by curl commands</w:t>
            </w:r>
          </w:p>
          <w:p w14:paraId="241E2438" w14:textId="77777777" w:rsidR="009B611E" w:rsidRDefault="00A11191" w:rsidP="00A11191">
            <w:pPr>
              <w:pStyle w:val="Heading1"/>
              <w:numPr>
                <w:ilvl w:val="0"/>
                <w:numId w:val="16"/>
              </w:numPr>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search query results were now more efficient</w:t>
            </w:r>
            <w:r w:rsidR="00296C01">
              <w:rPr>
                <w:rFonts w:asciiTheme="minorHAnsi" w:eastAsiaTheme="minorEastAsia" w:hAnsiTheme="minorHAnsi" w:cstheme="minorHAnsi"/>
                <w:b w:val="0"/>
                <w:sz w:val="28"/>
                <w:szCs w:val="22"/>
              </w:rPr>
              <w:t xml:space="preserve"> in Elasticsearch </w:t>
            </w:r>
            <w:commentRangeEnd w:id="8"/>
            <w:r w:rsidR="00D336DB">
              <w:rPr>
                <w:rStyle w:val="CommentReference"/>
                <w:rFonts w:asciiTheme="minorHAnsi" w:eastAsiaTheme="minorEastAsia" w:hAnsiTheme="minorHAnsi" w:cstheme="minorBidi"/>
                <w:color w:val="082A75" w:themeColor="text2"/>
                <w:kern w:val="0"/>
              </w:rPr>
              <w:commentReference w:id="8"/>
            </w:r>
          </w:p>
          <w:p w14:paraId="352D8C3B" w14:textId="77777777" w:rsidR="009B611E" w:rsidRDefault="009B611E" w:rsidP="009B611E">
            <w:pPr>
              <w:pStyle w:val="Content"/>
              <w:rPr>
                <w:rFonts w:cstheme="minorHAnsi"/>
                <w:color w:val="061F57" w:themeColor="text2" w:themeShade="BF"/>
                <w:kern w:val="28"/>
              </w:rPr>
            </w:pPr>
          </w:p>
          <w:p w14:paraId="2D137152" w14:textId="4AA42944" w:rsidR="009B611E" w:rsidRDefault="009B611E" w:rsidP="009B611E">
            <w:pPr>
              <w:pStyle w:val="Content"/>
              <w:rPr>
                <w:rFonts w:cstheme="minorHAnsi"/>
                <w:color w:val="061F57" w:themeColor="text2" w:themeShade="BF"/>
                <w:kern w:val="28"/>
              </w:rPr>
            </w:pPr>
            <w:r>
              <w:rPr>
                <w:rFonts w:cstheme="minorHAnsi"/>
                <w:color w:val="061F57" w:themeColor="text2" w:themeShade="BF"/>
                <w:kern w:val="28"/>
              </w:rPr>
              <w:t>At each step t</w:t>
            </w:r>
            <w:r w:rsidRPr="009B611E">
              <w:rPr>
                <w:rFonts w:cstheme="minorHAnsi"/>
                <w:color w:val="061F57" w:themeColor="text2" w:themeShade="BF"/>
                <w:kern w:val="28"/>
              </w:rPr>
              <w:t xml:space="preserve">he </w:t>
            </w:r>
            <w:r>
              <w:rPr>
                <w:rFonts w:cstheme="minorHAnsi"/>
                <w:color w:val="061F57" w:themeColor="text2" w:themeShade="BF"/>
                <w:kern w:val="28"/>
              </w:rPr>
              <w:t xml:space="preserve">project </w:t>
            </w:r>
            <w:r w:rsidRPr="009B611E">
              <w:rPr>
                <w:rFonts w:cstheme="minorHAnsi"/>
                <w:color w:val="061F57" w:themeColor="text2" w:themeShade="BF"/>
                <w:kern w:val="28"/>
              </w:rPr>
              <w:t xml:space="preserve">was </w:t>
            </w:r>
            <w:r>
              <w:rPr>
                <w:rFonts w:cstheme="minorHAnsi"/>
                <w:color w:val="061F57" w:themeColor="text2" w:themeShade="BF"/>
                <w:kern w:val="28"/>
              </w:rPr>
              <w:t>under</w:t>
            </w:r>
            <w:r w:rsidRPr="009B611E">
              <w:rPr>
                <w:rFonts w:cstheme="minorHAnsi"/>
                <w:color w:val="061F57" w:themeColor="text2" w:themeShade="BF"/>
                <w:kern w:val="28"/>
              </w:rPr>
              <w:t xml:space="preserve"> constant supervision </w:t>
            </w:r>
            <w:r w:rsidR="007025A4">
              <w:rPr>
                <w:rFonts w:cstheme="minorHAnsi"/>
                <w:color w:val="061F57" w:themeColor="text2" w:themeShade="BF"/>
                <w:kern w:val="28"/>
              </w:rPr>
              <w:t xml:space="preserve">and guidance </w:t>
            </w:r>
            <w:r w:rsidRPr="009B611E">
              <w:rPr>
                <w:rFonts w:cstheme="minorHAnsi"/>
                <w:color w:val="061F57" w:themeColor="text2" w:themeShade="BF"/>
                <w:kern w:val="28"/>
              </w:rPr>
              <w:t xml:space="preserve">of our mentors and </w:t>
            </w:r>
            <w:r>
              <w:rPr>
                <w:rFonts w:cstheme="minorHAnsi"/>
                <w:color w:val="061F57" w:themeColor="text2" w:themeShade="BF"/>
                <w:kern w:val="28"/>
              </w:rPr>
              <w:t>other group members</w:t>
            </w:r>
            <w:r w:rsidRPr="009B611E">
              <w:rPr>
                <w:rFonts w:cstheme="minorHAnsi"/>
                <w:color w:val="061F57" w:themeColor="text2" w:themeShade="BF"/>
                <w:kern w:val="28"/>
              </w:rPr>
              <w:t xml:space="preserve">. </w:t>
            </w:r>
            <w:r>
              <w:rPr>
                <w:rFonts w:cstheme="minorHAnsi"/>
                <w:color w:val="061F57" w:themeColor="text2" w:themeShade="BF"/>
                <w:kern w:val="28"/>
              </w:rPr>
              <w:t>P</w:t>
            </w:r>
            <w:r w:rsidRPr="009B611E">
              <w:rPr>
                <w:rFonts w:cstheme="minorHAnsi"/>
                <w:color w:val="061F57" w:themeColor="text2" w:themeShade="BF"/>
                <w:kern w:val="28"/>
              </w:rPr>
              <w:t xml:space="preserve">eriodic updates were provided to the mentors </w:t>
            </w:r>
            <w:r>
              <w:rPr>
                <w:rFonts w:cstheme="minorHAnsi"/>
                <w:color w:val="061F57" w:themeColor="text2" w:themeShade="BF"/>
                <w:kern w:val="28"/>
              </w:rPr>
              <w:t>from MRIIRS and JP Tokyo and co. which were also verified at each step</w:t>
            </w:r>
            <w:r w:rsidR="007025A4">
              <w:rPr>
                <w:rFonts w:cstheme="minorHAnsi"/>
                <w:color w:val="061F57" w:themeColor="text2" w:themeShade="BF"/>
                <w:kern w:val="28"/>
              </w:rPr>
              <w:t>. The implementation of the project was also verified by the peer members and mentors.</w:t>
            </w:r>
          </w:p>
          <w:p w14:paraId="16CFE7C1" w14:textId="77777777" w:rsidR="00A472C8" w:rsidRDefault="00A472C8" w:rsidP="009B611E">
            <w:pPr>
              <w:pStyle w:val="Content"/>
              <w:rPr>
                <w:rFonts w:cstheme="minorHAnsi"/>
                <w:color w:val="061F57" w:themeColor="text2" w:themeShade="BF"/>
                <w:kern w:val="28"/>
              </w:rPr>
            </w:pPr>
          </w:p>
          <w:p w14:paraId="47A39956" w14:textId="6EC152C2" w:rsidR="002129C6" w:rsidRPr="00A472C8" w:rsidRDefault="00474398" w:rsidP="00A472C8">
            <w:pPr>
              <w:pStyle w:val="Content"/>
              <w:rPr>
                <w:rFonts w:cstheme="minorHAnsi"/>
                <w:color w:val="061F57" w:themeColor="text2" w:themeShade="BF"/>
                <w:kern w:val="28"/>
              </w:rPr>
            </w:pPr>
            <w:r>
              <w:rPr>
                <w:noProof/>
              </w:rPr>
              <w:drawing>
                <wp:inline distT="0" distB="0" distL="0" distR="0" wp14:anchorId="229E8EFC" wp14:editId="127313DF">
                  <wp:extent cx="6687116" cy="36788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7115" b="21767"/>
                          <a:stretch/>
                        </pic:blipFill>
                        <pic:spPr bwMode="auto">
                          <a:xfrm>
                            <a:off x="0" y="0"/>
                            <a:ext cx="6778838" cy="3729325"/>
                          </a:xfrm>
                          <a:prstGeom prst="rect">
                            <a:avLst/>
                          </a:prstGeom>
                          <a:ln>
                            <a:noFill/>
                          </a:ln>
                          <a:extLst>
                            <a:ext uri="{53640926-AAD7-44D8-BBD7-CCE9431645EC}">
                              <a14:shadowObscured xmlns:a14="http://schemas.microsoft.com/office/drawing/2010/main"/>
                            </a:ext>
                          </a:extLst>
                        </pic:spPr>
                      </pic:pic>
                    </a:graphicData>
                  </a:graphic>
                </wp:inline>
              </w:drawing>
            </w:r>
          </w:p>
        </w:tc>
      </w:tr>
      <w:tr w:rsidR="007025A4" w:rsidRPr="00B965D2" w14:paraId="081B2C2E" w14:textId="77777777" w:rsidTr="008C0B71">
        <w:tblPrEx>
          <w:tblCellMar>
            <w:left w:w="115" w:type="dxa"/>
            <w:right w:w="115" w:type="dxa"/>
          </w:tblCellMar>
        </w:tblPrEx>
        <w:trPr>
          <w:gridAfter w:val="1"/>
          <w:wAfter w:w="236" w:type="dxa"/>
          <w:trHeight w:val="12942"/>
        </w:trPr>
        <w:tc>
          <w:tcPr>
            <w:tcW w:w="10627" w:type="dxa"/>
          </w:tcPr>
          <w:p w14:paraId="1F8D0944" w14:textId="77777777" w:rsidR="00565412" w:rsidRDefault="000A529D" w:rsidP="00565412">
            <w:pPr>
              <w:pStyle w:val="Heading1"/>
              <w:spacing w:before="0" w:after="0"/>
              <w:ind w:left="360"/>
              <w:jc w:val="both"/>
              <w:outlineLvl w:val="0"/>
              <w:rPr>
                <w:rFonts w:eastAsiaTheme="minorEastAsia" w:cstheme="majorHAnsi"/>
                <w:szCs w:val="22"/>
                <w:u w:val="single"/>
              </w:rPr>
            </w:pPr>
            <w:r w:rsidRPr="0095429B">
              <w:rPr>
                <w:rFonts w:eastAsiaTheme="minorEastAsia" w:cstheme="majorHAnsi"/>
                <w:szCs w:val="22"/>
                <w:u w:val="single"/>
              </w:rPr>
              <w:lastRenderedPageBreak/>
              <w:t>About</w:t>
            </w:r>
          </w:p>
          <w:p w14:paraId="61E0718D" w14:textId="1AFAB8B7" w:rsidR="007025A4" w:rsidRDefault="00B965D2" w:rsidP="00565412">
            <w:pPr>
              <w:pStyle w:val="Heading1"/>
              <w:numPr>
                <w:ilvl w:val="0"/>
                <w:numId w:val="24"/>
              </w:numPr>
              <w:spacing w:before="0" w:after="0"/>
              <w:jc w:val="both"/>
              <w:outlineLvl w:val="0"/>
              <w:rPr>
                <w:rFonts w:asciiTheme="minorHAnsi" w:eastAsiaTheme="minorEastAsia" w:hAnsiTheme="minorHAnsi" w:cstheme="minorHAnsi"/>
                <w:b w:val="0"/>
                <w:sz w:val="28"/>
                <w:szCs w:val="22"/>
              </w:rPr>
            </w:pPr>
            <w:r w:rsidRPr="00B965D2">
              <w:rPr>
                <w:rFonts w:asciiTheme="minorHAnsi" w:eastAsiaTheme="minorEastAsia" w:hAnsiTheme="minorHAnsi" w:cstheme="minorHAnsi"/>
                <w:b w:val="0"/>
                <w:sz w:val="28"/>
                <w:szCs w:val="22"/>
              </w:rPr>
              <w:t>Contributor</w:t>
            </w:r>
            <w:r>
              <w:rPr>
                <w:rFonts w:asciiTheme="minorHAnsi" w:eastAsiaTheme="minorEastAsia" w:hAnsiTheme="minorHAnsi" w:cstheme="minorHAnsi"/>
                <w:b w:val="0"/>
                <w:sz w:val="28"/>
                <w:szCs w:val="22"/>
              </w:rPr>
              <w:t>- Somya Dwivedi</w:t>
            </w:r>
          </w:p>
          <w:p w14:paraId="689AC894" w14:textId="5678DBDC" w:rsidR="00B965D2" w:rsidRPr="00B965D2" w:rsidRDefault="00BF29CE" w:rsidP="00B965D2">
            <w:pPr>
              <w:pStyle w:val="Heading1"/>
              <w:spacing w:before="0" w:after="0"/>
              <w:jc w:val="both"/>
              <w:outlineLvl w:val="0"/>
              <w:rPr>
                <w:rFonts w:asciiTheme="minorHAnsi" w:eastAsiaTheme="minorEastAsia" w:hAnsiTheme="minorHAnsi" w:cstheme="minorHAnsi"/>
                <w:b w:val="0"/>
                <w:sz w:val="28"/>
                <w:szCs w:val="22"/>
              </w:rPr>
            </w:pPr>
            <w:r>
              <w:rPr>
                <w:noProof/>
              </w:rPr>
              <w:drawing>
                <wp:anchor distT="0" distB="0" distL="114300" distR="114300" simplePos="0" relativeHeight="251661312" behindDoc="0" locked="0" layoutInCell="1" allowOverlap="1" wp14:anchorId="4D3723AE" wp14:editId="4C636E1A">
                  <wp:simplePos x="0" y="0"/>
                  <wp:positionH relativeFrom="column">
                    <wp:posOffset>193675</wp:posOffset>
                  </wp:positionH>
                  <wp:positionV relativeFrom="paragraph">
                    <wp:posOffset>75565</wp:posOffset>
                  </wp:positionV>
                  <wp:extent cx="3067050" cy="346646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018" r="18232"/>
                          <a:stretch/>
                        </pic:blipFill>
                        <pic:spPr bwMode="auto">
                          <a:xfrm>
                            <a:off x="0" y="0"/>
                            <a:ext cx="3067050" cy="3466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FF8F76" w14:textId="77777777" w:rsidR="009F4606" w:rsidRDefault="009F4606" w:rsidP="00C061E8">
            <w:pPr>
              <w:pStyle w:val="Heading1"/>
              <w:spacing w:before="0" w:after="0"/>
              <w:jc w:val="both"/>
              <w:outlineLvl w:val="0"/>
              <w:rPr>
                <w:rFonts w:asciiTheme="minorHAnsi" w:eastAsiaTheme="minorEastAsia" w:hAnsiTheme="minorHAnsi" w:cstheme="minorHAnsi"/>
                <w:b w:val="0"/>
                <w:sz w:val="36"/>
                <w:szCs w:val="22"/>
              </w:rPr>
            </w:pPr>
          </w:p>
          <w:p w14:paraId="091AC072" w14:textId="77777777" w:rsidR="009F4606" w:rsidRDefault="009F4606" w:rsidP="00C061E8">
            <w:pPr>
              <w:pStyle w:val="Heading1"/>
              <w:spacing w:before="0" w:after="0"/>
              <w:jc w:val="both"/>
              <w:outlineLvl w:val="0"/>
              <w:rPr>
                <w:rFonts w:asciiTheme="minorHAnsi" w:eastAsiaTheme="minorEastAsia" w:hAnsiTheme="minorHAnsi" w:cstheme="minorHAnsi"/>
                <w:b w:val="0"/>
                <w:sz w:val="36"/>
                <w:szCs w:val="22"/>
              </w:rPr>
            </w:pPr>
          </w:p>
          <w:p w14:paraId="147EDCFC" w14:textId="62558F1B" w:rsidR="00B965D2" w:rsidRPr="009F4606" w:rsidRDefault="00B965D2" w:rsidP="00C061E8">
            <w:pPr>
              <w:pStyle w:val="Heading1"/>
              <w:spacing w:before="0" w:after="0"/>
              <w:jc w:val="both"/>
              <w:outlineLvl w:val="0"/>
              <w:rPr>
                <w:rFonts w:asciiTheme="minorHAnsi" w:eastAsiaTheme="minorEastAsia" w:hAnsiTheme="minorHAnsi" w:cstheme="minorHAnsi"/>
                <w:b w:val="0"/>
                <w:sz w:val="36"/>
                <w:szCs w:val="22"/>
              </w:rPr>
            </w:pPr>
            <w:r w:rsidRPr="009F4606">
              <w:rPr>
                <w:rFonts w:asciiTheme="minorHAnsi" w:eastAsiaTheme="minorEastAsia" w:hAnsiTheme="minorHAnsi" w:cstheme="minorHAnsi"/>
                <w:b w:val="0"/>
                <w:sz w:val="36"/>
                <w:szCs w:val="22"/>
              </w:rPr>
              <w:t>“A data science and machine learning enthusiast</w:t>
            </w:r>
            <w:r w:rsidR="007A4F47" w:rsidRPr="009F4606">
              <w:rPr>
                <w:rFonts w:asciiTheme="minorHAnsi" w:eastAsiaTheme="minorEastAsia" w:hAnsiTheme="minorHAnsi" w:cstheme="minorHAnsi"/>
                <w:b w:val="0"/>
                <w:sz w:val="36"/>
                <w:szCs w:val="22"/>
              </w:rPr>
              <w:t xml:space="preserve">, passionate about learning new things and applying them </w:t>
            </w:r>
            <w:r w:rsidR="009F4606" w:rsidRPr="009F4606">
              <w:rPr>
                <w:rFonts w:asciiTheme="minorHAnsi" w:eastAsiaTheme="minorEastAsia" w:hAnsiTheme="minorHAnsi" w:cstheme="minorHAnsi"/>
                <w:b w:val="0"/>
                <w:sz w:val="36"/>
                <w:szCs w:val="22"/>
              </w:rPr>
              <w:t>practically”</w:t>
            </w:r>
          </w:p>
          <w:p w14:paraId="27D4352A" w14:textId="28607483" w:rsidR="00B965D2" w:rsidRDefault="00B965D2" w:rsidP="00C061E8">
            <w:pPr>
              <w:pStyle w:val="Heading1"/>
              <w:spacing w:before="0" w:after="0"/>
              <w:jc w:val="both"/>
              <w:outlineLvl w:val="0"/>
              <w:rPr>
                <w:rFonts w:asciiTheme="minorHAnsi" w:eastAsiaTheme="minorEastAsia" w:hAnsiTheme="minorHAnsi" w:cstheme="minorHAnsi"/>
                <w:b w:val="0"/>
                <w:sz w:val="28"/>
                <w:szCs w:val="22"/>
              </w:rPr>
            </w:pPr>
          </w:p>
          <w:p w14:paraId="2D3BB16B" w14:textId="77777777" w:rsidR="00BF29CE" w:rsidRDefault="00BF29CE" w:rsidP="00A35B47">
            <w:pPr>
              <w:jc w:val="both"/>
              <w:rPr>
                <w:rFonts w:cstheme="minorHAnsi"/>
                <w:color w:val="061F57" w:themeColor="text2" w:themeShade="BF"/>
                <w:kern w:val="28"/>
              </w:rPr>
            </w:pPr>
          </w:p>
          <w:p w14:paraId="10E23506" w14:textId="43E116FD" w:rsidR="00A35B47" w:rsidRPr="00A35B47" w:rsidRDefault="00A35B47" w:rsidP="00A35B47">
            <w:pPr>
              <w:jc w:val="both"/>
              <w:rPr>
                <w:rFonts w:cstheme="minorHAnsi"/>
                <w:b w:val="0"/>
                <w:color w:val="061F57" w:themeColor="text2" w:themeShade="BF"/>
                <w:kern w:val="28"/>
              </w:rPr>
            </w:pPr>
            <w:r w:rsidRPr="00A35B47">
              <w:rPr>
                <w:rFonts w:cstheme="minorHAnsi"/>
                <w:color w:val="061F57" w:themeColor="text2" w:themeShade="BF"/>
                <w:kern w:val="28"/>
              </w:rPr>
              <w:t>Areas of Interest:</w:t>
            </w:r>
            <w:r w:rsidRPr="00A35B47">
              <w:rPr>
                <w:rFonts w:cstheme="minorHAnsi"/>
                <w:b w:val="0"/>
                <w:color w:val="061F57" w:themeColor="text2" w:themeShade="BF"/>
                <w:kern w:val="28"/>
              </w:rPr>
              <w:t xml:space="preserve"> Data Science, Machine learning, Big</w:t>
            </w:r>
            <w:r w:rsidR="00BF29CE">
              <w:rPr>
                <w:rFonts w:cstheme="minorHAnsi"/>
                <w:b w:val="0"/>
                <w:color w:val="061F57" w:themeColor="text2" w:themeShade="BF"/>
                <w:kern w:val="28"/>
              </w:rPr>
              <w:t xml:space="preserve"> D</w:t>
            </w:r>
            <w:r w:rsidRPr="00A35B47">
              <w:rPr>
                <w:rFonts w:cstheme="minorHAnsi"/>
                <w:b w:val="0"/>
                <w:color w:val="061F57" w:themeColor="text2" w:themeShade="BF"/>
                <w:kern w:val="28"/>
              </w:rPr>
              <w:t>ata Analytics, Business Intelligence</w:t>
            </w:r>
          </w:p>
          <w:p w14:paraId="1F9FFA51" w14:textId="6F4D382E" w:rsidR="00A35B47" w:rsidRDefault="00A35B47" w:rsidP="00A35B47">
            <w:pPr>
              <w:jc w:val="both"/>
              <w:rPr>
                <w:rFonts w:cstheme="minorHAnsi"/>
                <w:b w:val="0"/>
                <w:color w:val="061F57" w:themeColor="text2" w:themeShade="BF"/>
                <w:kern w:val="28"/>
              </w:rPr>
            </w:pPr>
            <w:r w:rsidRPr="00A35B47">
              <w:rPr>
                <w:rFonts w:cstheme="minorHAnsi"/>
                <w:color w:val="061F57" w:themeColor="text2" w:themeShade="BF"/>
                <w:kern w:val="28"/>
              </w:rPr>
              <w:t>Languages:</w:t>
            </w:r>
            <w:r w:rsidRPr="00A35B47">
              <w:rPr>
                <w:rFonts w:cstheme="minorHAnsi"/>
                <w:b w:val="0"/>
                <w:color w:val="061F57" w:themeColor="text2" w:themeShade="BF"/>
                <w:kern w:val="28"/>
              </w:rPr>
              <w:t xml:space="preserve"> C, C++, Python, R, Java, HTML, CSS, SQL</w:t>
            </w:r>
          </w:p>
          <w:p w14:paraId="2C0C33D5" w14:textId="77777777" w:rsidR="00B965D2" w:rsidRPr="00A35B47" w:rsidRDefault="00B965D2" w:rsidP="00C061E8">
            <w:pPr>
              <w:pStyle w:val="Heading1"/>
              <w:spacing w:before="0" w:after="0"/>
              <w:jc w:val="both"/>
              <w:outlineLvl w:val="0"/>
              <w:rPr>
                <w:rFonts w:asciiTheme="minorHAnsi" w:eastAsiaTheme="minorEastAsia" w:hAnsiTheme="minorHAnsi" w:cstheme="minorHAnsi"/>
                <w:b w:val="0"/>
                <w:sz w:val="28"/>
                <w:szCs w:val="22"/>
              </w:rPr>
            </w:pPr>
          </w:p>
          <w:p w14:paraId="67356992" w14:textId="09D4AA57"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Research fellowship under Research Cluster of Computing (MRIIRS)</w:t>
            </w:r>
          </w:p>
          <w:p w14:paraId="4EEDD422" w14:textId="7C9B2708" w:rsidR="00821491" w:rsidRP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1st position for aptitude in Zenith-2018</w:t>
            </w:r>
          </w:p>
          <w:p w14:paraId="14F00494" w14:textId="3E9776FD"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3rd position in paper presentation hackathon on IBM ICE day 2018</w:t>
            </w:r>
          </w:p>
          <w:p w14:paraId="53BCA844" w14:textId="4CB14F69" w:rsid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Research paper accepted in EECCMC</w:t>
            </w:r>
            <w:r w:rsidR="00A35B47">
              <w:rPr>
                <w:rFonts w:eastAsiaTheme="minorEastAsia" w:cstheme="minorHAnsi"/>
                <w:color w:val="061F57" w:themeColor="text2" w:themeShade="BF"/>
                <w:kern w:val="28"/>
                <w:sz w:val="28"/>
              </w:rPr>
              <w:t xml:space="preserve">-2018 </w:t>
            </w:r>
          </w:p>
          <w:p w14:paraId="49404FA7" w14:textId="34906E3B" w:rsidR="00A35B47" w:rsidRPr="00821491" w:rsidRDefault="00A35B47"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Pr>
                <w:rFonts w:eastAsiaTheme="minorEastAsia" w:cstheme="minorHAnsi"/>
                <w:color w:val="061F57" w:themeColor="text2" w:themeShade="BF"/>
                <w:kern w:val="28"/>
                <w:sz w:val="28"/>
              </w:rPr>
              <w:t>Website development trainer for 3 months at Research Cluster of Computing (MRIIRS)</w:t>
            </w:r>
          </w:p>
          <w:p w14:paraId="66D2797C" w14:textId="5BDA2FA9" w:rsidR="00821491" w:rsidRPr="00821491" w:rsidRDefault="00821491" w:rsidP="00821491">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 xml:space="preserve">Conducted a Virtual Reality workshop for InnoSkill-2017  </w:t>
            </w:r>
          </w:p>
          <w:p w14:paraId="6F6B6CE3" w14:textId="48ECDBA2" w:rsidR="00B965D2" w:rsidRDefault="00821491" w:rsidP="00C061E8">
            <w:pPr>
              <w:pStyle w:val="ListParagraph"/>
              <w:numPr>
                <w:ilvl w:val="0"/>
                <w:numId w:val="18"/>
              </w:numPr>
              <w:spacing w:after="0" w:line="240" w:lineRule="auto"/>
              <w:jc w:val="both"/>
              <w:rPr>
                <w:rFonts w:eastAsiaTheme="minorEastAsia" w:cstheme="minorHAnsi"/>
                <w:color w:val="061F57" w:themeColor="text2" w:themeShade="BF"/>
                <w:kern w:val="28"/>
                <w:sz w:val="28"/>
              </w:rPr>
            </w:pPr>
            <w:r w:rsidRPr="00821491">
              <w:rPr>
                <w:rFonts w:eastAsiaTheme="minorEastAsia" w:cstheme="minorHAnsi"/>
                <w:color w:val="061F57" w:themeColor="text2" w:themeShade="BF"/>
                <w:kern w:val="28"/>
                <w:sz w:val="28"/>
              </w:rPr>
              <w:t>Achieved 2nd position in intra-college website designing competition supported by IEEE computer society</w:t>
            </w:r>
          </w:p>
          <w:p w14:paraId="5220864D" w14:textId="09755C50" w:rsidR="00B965D2" w:rsidRPr="00A35B47" w:rsidRDefault="00B965D2" w:rsidP="00A35B47">
            <w:pPr>
              <w:pStyle w:val="ListParagraph"/>
              <w:spacing w:after="0" w:line="240" w:lineRule="auto"/>
              <w:ind w:left="360"/>
              <w:jc w:val="both"/>
              <w:rPr>
                <w:rFonts w:eastAsiaTheme="minorEastAsia" w:cstheme="minorHAnsi"/>
                <w:color w:val="061F57" w:themeColor="text2" w:themeShade="BF"/>
                <w:kern w:val="28"/>
                <w:sz w:val="28"/>
              </w:rPr>
            </w:pPr>
          </w:p>
          <w:p w14:paraId="11BFADFE" w14:textId="13C54440" w:rsidR="00821491" w:rsidRPr="00821491" w:rsidRDefault="00821491" w:rsidP="00565412">
            <w:pPr>
              <w:pStyle w:val="Content"/>
              <w:numPr>
                <w:ilvl w:val="0"/>
                <w:numId w:val="24"/>
              </w:numPr>
              <w:rPr>
                <w:rFonts w:cstheme="minorHAnsi"/>
                <w:color w:val="061F57" w:themeColor="text2" w:themeShade="BF"/>
                <w:kern w:val="28"/>
              </w:rPr>
            </w:pPr>
            <w:r w:rsidRPr="00821491">
              <w:rPr>
                <w:rFonts w:cstheme="minorHAnsi"/>
                <w:color w:val="061F57" w:themeColor="text2" w:themeShade="BF"/>
                <w:kern w:val="28"/>
              </w:rPr>
              <w:t>Mentors</w:t>
            </w:r>
          </w:p>
          <w:p w14:paraId="09B04FD7" w14:textId="54E89651"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Mr.</w:t>
            </w:r>
            <w:r>
              <w:rPr>
                <w:rFonts w:cstheme="minorHAnsi"/>
                <w:color w:val="061F57" w:themeColor="text2" w:themeShade="BF"/>
                <w:kern w:val="28"/>
              </w:rPr>
              <w:t xml:space="preserve"> </w:t>
            </w:r>
            <w:r w:rsidRPr="00821491">
              <w:rPr>
                <w:rFonts w:cstheme="minorHAnsi"/>
                <w:color w:val="061F57" w:themeColor="text2" w:themeShade="BF"/>
                <w:kern w:val="28"/>
              </w:rPr>
              <w:t>Rajesh Nath</w:t>
            </w:r>
            <w:r>
              <w:rPr>
                <w:rFonts w:cstheme="minorHAnsi"/>
                <w:color w:val="061F57" w:themeColor="text2" w:themeShade="BF"/>
                <w:kern w:val="28"/>
              </w:rPr>
              <w:t xml:space="preserve">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Associate Vice-President of J</w:t>
            </w:r>
            <w:r>
              <w:rPr>
                <w:rFonts w:cstheme="minorHAnsi"/>
                <w:color w:val="061F57" w:themeColor="text2" w:themeShade="BF"/>
                <w:kern w:val="28"/>
              </w:rPr>
              <w:t>P</w:t>
            </w:r>
            <w:r w:rsidRPr="00821491">
              <w:rPr>
                <w:rFonts w:cstheme="minorHAnsi"/>
                <w:color w:val="061F57" w:themeColor="text2" w:themeShade="BF"/>
                <w:kern w:val="28"/>
              </w:rPr>
              <w:t xml:space="preserve"> Tokyo and co.</w:t>
            </w:r>
          </w:p>
          <w:p w14:paraId="4BF3AA1F" w14:textId="77777777" w:rsidR="00821491" w:rsidRPr="00821491" w:rsidRDefault="00821491" w:rsidP="00821491">
            <w:pPr>
              <w:pStyle w:val="Content"/>
              <w:ind w:left="1440"/>
              <w:rPr>
                <w:rFonts w:cstheme="minorHAnsi"/>
                <w:color w:val="061F57" w:themeColor="text2" w:themeShade="BF"/>
                <w:kern w:val="28"/>
              </w:rPr>
            </w:pPr>
            <w:r w:rsidRPr="00821491">
              <w:rPr>
                <w:rFonts w:cstheme="minorHAnsi"/>
                <w:color w:val="061F57" w:themeColor="text2" w:themeShade="BF"/>
                <w:kern w:val="28"/>
              </w:rPr>
              <w:t xml:space="preserve">      rajesh.nath@jptokyo.co.jp</w:t>
            </w:r>
          </w:p>
          <w:p w14:paraId="66700022" w14:textId="0EA9F1C7"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Dr.</w:t>
            </w:r>
            <w:r>
              <w:rPr>
                <w:rFonts w:cstheme="minorHAnsi"/>
                <w:color w:val="061F57" w:themeColor="text2" w:themeShade="BF"/>
                <w:kern w:val="28"/>
              </w:rPr>
              <w:t xml:space="preserve"> </w:t>
            </w:r>
            <w:r w:rsidRPr="00821491">
              <w:rPr>
                <w:rFonts w:cstheme="minorHAnsi"/>
                <w:color w:val="061F57" w:themeColor="text2" w:themeShade="BF"/>
                <w:kern w:val="28"/>
              </w:rPr>
              <w:t>Madhulika</w:t>
            </w:r>
            <w:r>
              <w:rPr>
                <w:rFonts w:cstheme="minorHAnsi"/>
                <w:color w:val="061F57" w:themeColor="text2" w:themeShade="BF"/>
                <w:kern w:val="28"/>
              </w:rPr>
              <w:t xml:space="preserve"> Bhatia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Associate professor in MRIIRS</w:t>
            </w:r>
          </w:p>
          <w:p w14:paraId="71C20A04" w14:textId="415B2D39" w:rsidR="00821491" w:rsidRPr="00821491" w:rsidRDefault="00821491" w:rsidP="00821491">
            <w:pPr>
              <w:pStyle w:val="Content"/>
              <w:ind w:left="1800"/>
              <w:rPr>
                <w:rFonts w:cstheme="minorHAnsi"/>
                <w:color w:val="061F57" w:themeColor="text2" w:themeShade="BF"/>
                <w:kern w:val="28"/>
              </w:rPr>
            </w:pPr>
            <w:r w:rsidRPr="00821491">
              <w:rPr>
                <w:rFonts w:cstheme="minorHAnsi"/>
                <w:color w:val="061F57" w:themeColor="text2" w:themeShade="BF"/>
                <w:kern w:val="28"/>
              </w:rPr>
              <w:t>madhulika.fet@mriu.edu.in</w:t>
            </w:r>
          </w:p>
          <w:p w14:paraId="79F06B93" w14:textId="602618EC" w:rsidR="00821491" w:rsidRPr="00821491" w:rsidRDefault="00821491" w:rsidP="00821491">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JP Tokyo</w:t>
            </w:r>
            <w:r>
              <w:rPr>
                <w:rFonts w:cstheme="minorHAnsi"/>
                <w:color w:val="061F57" w:themeColor="text2" w:themeShade="BF"/>
                <w:kern w:val="28"/>
              </w:rPr>
              <w:t xml:space="preserve"> </w:t>
            </w:r>
            <w:r w:rsidRPr="00821491">
              <w:rPr>
                <w:rFonts w:cstheme="minorHAnsi"/>
                <w:color w:val="061F57" w:themeColor="text2" w:themeShade="BF"/>
                <w:kern w:val="28"/>
              </w:rPr>
              <w:t>-</w:t>
            </w:r>
            <w:r>
              <w:rPr>
                <w:rFonts w:cstheme="minorHAnsi"/>
                <w:color w:val="061F57" w:themeColor="text2" w:themeShade="BF"/>
                <w:kern w:val="28"/>
              </w:rPr>
              <w:t xml:space="preserve"> </w:t>
            </w:r>
            <w:r w:rsidRPr="00821491">
              <w:rPr>
                <w:rFonts w:cstheme="minorHAnsi"/>
                <w:color w:val="061F57" w:themeColor="text2" w:themeShade="BF"/>
                <w:kern w:val="28"/>
              </w:rPr>
              <w:t>info@jptokyo.co.jp</w:t>
            </w:r>
          </w:p>
          <w:p w14:paraId="5AE8A058" w14:textId="0D15A4BC" w:rsidR="00B965D2" w:rsidRDefault="00821491" w:rsidP="002129C6">
            <w:pPr>
              <w:pStyle w:val="Content"/>
              <w:numPr>
                <w:ilvl w:val="0"/>
                <w:numId w:val="9"/>
              </w:numPr>
              <w:rPr>
                <w:rFonts w:cstheme="minorHAnsi"/>
                <w:color w:val="061F57" w:themeColor="text2" w:themeShade="BF"/>
                <w:kern w:val="28"/>
              </w:rPr>
            </w:pPr>
            <w:r w:rsidRPr="00821491">
              <w:rPr>
                <w:rFonts w:cstheme="minorHAnsi"/>
                <w:color w:val="061F57" w:themeColor="text2" w:themeShade="BF"/>
                <w:kern w:val="28"/>
              </w:rPr>
              <w:t xml:space="preserve">MRIIRS - </w:t>
            </w:r>
            <w:r w:rsidR="002129C6" w:rsidRPr="002129C6">
              <w:rPr>
                <w:rFonts w:cstheme="minorHAnsi"/>
                <w:color w:val="061F57" w:themeColor="text2" w:themeShade="BF"/>
                <w:kern w:val="28"/>
              </w:rPr>
              <w:t>delhi@mrei.ac.in</w:t>
            </w:r>
          </w:p>
          <w:p w14:paraId="6FCC3506" w14:textId="50154443" w:rsidR="002129C6" w:rsidRPr="002129C6" w:rsidRDefault="002129C6" w:rsidP="002129C6">
            <w:pPr>
              <w:pStyle w:val="Content"/>
              <w:rPr>
                <w:rFonts w:cstheme="minorHAnsi"/>
                <w:color w:val="061F57" w:themeColor="text2" w:themeShade="BF"/>
                <w:kern w:val="28"/>
              </w:rPr>
            </w:pPr>
          </w:p>
        </w:tc>
      </w:tr>
      <w:tr w:rsidR="00D14A90" w:rsidRPr="00D14A90" w14:paraId="57ADFA2F" w14:textId="77777777" w:rsidTr="008C0B71">
        <w:tblPrEx>
          <w:tblCellMar>
            <w:left w:w="115" w:type="dxa"/>
            <w:right w:w="115" w:type="dxa"/>
          </w:tblCellMar>
        </w:tblPrEx>
        <w:tc>
          <w:tcPr>
            <w:tcW w:w="10863" w:type="dxa"/>
            <w:gridSpan w:val="2"/>
          </w:tcPr>
          <w:p w14:paraId="2D8D6B2B" w14:textId="77777777" w:rsidR="00984C2D" w:rsidRDefault="00B965D2" w:rsidP="00D14A90">
            <w:pPr>
              <w:pStyle w:val="Heading1"/>
              <w:tabs>
                <w:tab w:val="left" w:pos="1892"/>
              </w:tabs>
              <w:spacing w:before="0" w:after="0"/>
              <w:jc w:val="both"/>
              <w:outlineLvl w:val="0"/>
              <w:rPr>
                <w:rFonts w:eastAsiaTheme="minorEastAsia" w:cstheme="majorHAnsi"/>
                <w:szCs w:val="22"/>
                <w:u w:val="single"/>
              </w:rPr>
            </w:pPr>
            <w:commentRangeStart w:id="9"/>
            <w:r w:rsidRPr="0095429B">
              <w:rPr>
                <w:rFonts w:eastAsiaTheme="minorEastAsia" w:cstheme="majorHAnsi"/>
                <w:szCs w:val="22"/>
                <w:u w:val="single"/>
              </w:rPr>
              <w:lastRenderedPageBreak/>
              <w:t>Project artifacts</w:t>
            </w:r>
            <w:commentRangeEnd w:id="9"/>
            <w:r w:rsidR="00F5474A">
              <w:rPr>
                <w:rStyle w:val="CommentReference"/>
                <w:rFonts w:asciiTheme="minorHAnsi" w:eastAsiaTheme="minorEastAsia" w:hAnsiTheme="minorHAnsi" w:cstheme="minorBidi"/>
                <w:color w:val="082A75" w:themeColor="text2"/>
                <w:kern w:val="0"/>
              </w:rPr>
              <w:commentReference w:id="9"/>
            </w:r>
          </w:p>
          <w:p w14:paraId="79BC6C72" w14:textId="77777777" w:rsidR="00565412" w:rsidRDefault="00565412"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18940406" w14:textId="0F27823F"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The source code of curl commands, to create a pipeline to index the documents and perform search query, is as follows:</w:t>
            </w:r>
          </w:p>
          <w:p w14:paraId="016B1959"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04B82388"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//1. starting elastic search</w:t>
            </w:r>
          </w:p>
          <w:p w14:paraId="2737D4BA"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sudo service elasticsearch start</w:t>
            </w:r>
          </w:p>
          <w:p w14:paraId="23E8AB03"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to stop </w:t>
            </w:r>
            <w:r w:rsidRPr="00250FD1">
              <w:rPr>
                <w:rFonts w:asciiTheme="minorHAnsi" w:eastAsiaTheme="minorEastAsia" w:hAnsiTheme="minorHAnsi" w:cstheme="minorHAnsi"/>
                <w:b w:val="0"/>
                <w:sz w:val="28"/>
                <w:szCs w:val="22"/>
              </w:rPr>
              <w:sym w:font="Wingdings" w:char="F0E0"/>
            </w:r>
            <w:r>
              <w:rPr>
                <w:rFonts w:asciiTheme="minorHAnsi" w:eastAsiaTheme="minorEastAsia" w:hAnsiTheme="minorHAnsi" w:cstheme="minorHAnsi"/>
                <w:b w:val="0"/>
                <w:sz w:val="28"/>
                <w:szCs w:val="22"/>
              </w:rPr>
              <w:t xml:space="preserve"> </w:t>
            </w:r>
            <w:r w:rsidRPr="00250FD1">
              <w:rPr>
                <w:rFonts w:asciiTheme="minorHAnsi" w:eastAsiaTheme="minorEastAsia" w:hAnsiTheme="minorHAnsi" w:cstheme="minorHAnsi"/>
                <w:b w:val="0"/>
                <w:sz w:val="28"/>
                <w:szCs w:val="22"/>
              </w:rPr>
              <w:t>sudo service elasticsearch stop</w:t>
            </w:r>
          </w:p>
          <w:p w14:paraId="2FF5589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72534C9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//2.  creating pipeline</w:t>
            </w:r>
          </w:p>
          <w:p w14:paraId="00AD1402"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-XPUT 'localhost:9200/_ingest/pipeline/attachment?pretty' -H 'Content-Type: application/json' -d '{</w:t>
            </w:r>
          </w:p>
          <w:p w14:paraId="0AE54AF3"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"description" : "Extract attachment information encoded in Base64 with UTF-8 charset",</w:t>
            </w:r>
          </w:p>
          <w:p w14:paraId="197904E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"processors" : [</w:t>
            </w:r>
          </w:p>
          <w:p w14:paraId="52BEC35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w:t>
            </w:r>
          </w:p>
          <w:p w14:paraId="7B599F03"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"attachment" : {</w:t>
            </w:r>
          </w:p>
          <w:p w14:paraId="38361E8A" w14:textId="55211152"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"field" : "data" </w:t>
            </w:r>
          </w:p>
          <w:p w14:paraId="559D7A58" w14:textId="77777777" w:rsidR="00975266"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     } </w:t>
            </w:r>
          </w:p>
          <w:p w14:paraId="37339752" w14:textId="77777777" w:rsidR="00975266" w:rsidRDefault="00975266"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w:t>
            </w:r>
            <w:r w:rsidR="00D14A90" w:rsidRPr="00250FD1">
              <w:rPr>
                <w:rFonts w:asciiTheme="minorHAnsi" w:eastAsiaTheme="minorEastAsia" w:hAnsiTheme="minorHAnsi" w:cstheme="minorHAnsi"/>
                <w:b w:val="0"/>
                <w:sz w:val="28"/>
                <w:szCs w:val="22"/>
              </w:rPr>
              <w:t xml:space="preserve">} </w:t>
            </w:r>
            <w:r>
              <w:rPr>
                <w:rFonts w:asciiTheme="minorHAnsi" w:eastAsiaTheme="minorEastAsia" w:hAnsiTheme="minorHAnsi" w:cstheme="minorHAnsi"/>
                <w:b w:val="0"/>
                <w:sz w:val="28"/>
                <w:szCs w:val="22"/>
              </w:rPr>
              <w:t xml:space="preserve"> </w:t>
            </w:r>
          </w:p>
          <w:p w14:paraId="10FE818F" w14:textId="0EBD1488" w:rsidR="00975266" w:rsidRDefault="00975266"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t xml:space="preserve"> </w:t>
            </w:r>
            <w:r w:rsidR="00D14A90" w:rsidRPr="00250FD1">
              <w:rPr>
                <w:rFonts w:asciiTheme="minorHAnsi" w:eastAsiaTheme="minorEastAsia" w:hAnsiTheme="minorHAnsi" w:cstheme="minorHAnsi"/>
                <w:b w:val="0"/>
                <w:sz w:val="28"/>
                <w:szCs w:val="22"/>
              </w:rPr>
              <w:t>]</w:t>
            </w:r>
            <w:r w:rsidR="00D14A90">
              <w:rPr>
                <w:rFonts w:asciiTheme="minorHAnsi" w:eastAsiaTheme="minorEastAsia" w:hAnsiTheme="minorHAnsi" w:cstheme="minorHAnsi"/>
                <w:b w:val="0"/>
                <w:sz w:val="28"/>
                <w:szCs w:val="22"/>
              </w:rPr>
              <w:t xml:space="preserve"> </w:t>
            </w:r>
          </w:p>
          <w:p w14:paraId="0F3E7611" w14:textId="3915B64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w:t>
            </w:r>
          </w:p>
          <w:p w14:paraId="6A442D29" w14:textId="6927420F"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54856692"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//3. copy the pdfs to same folder containing the python file.</w:t>
            </w:r>
          </w:p>
          <w:p w14:paraId="1CBCBF5D"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100621D6"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//4. How to use the script</w:t>
            </w:r>
          </w:p>
          <w:p w14:paraId="564CDA6B"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python pdf_es.py 10th.pdf</w:t>
            </w:r>
          </w:p>
          <w:p w14:paraId="5D64263E" w14:textId="77777777" w:rsidR="00D14A90"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//the name of the pdf to be indexed should be provided as the argument and the same will also become the id of the pdf </w:t>
            </w:r>
          </w:p>
          <w:p w14:paraId="661BFD86"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5AD9F830"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 xml:space="preserve">//5. to view </w:t>
            </w:r>
          </w:p>
          <w:p w14:paraId="77132299"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'localhost:9200/test_index/test_type/test_id?pretty'the data</w:t>
            </w:r>
          </w:p>
          <w:p w14:paraId="34234DA1" w14:textId="77777777" w:rsidR="00D14A90" w:rsidRPr="00250FD1"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'localhost:9200/test_index/_search?q=hello'</w:t>
            </w:r>
          </w:p>
          <w:p w14:paraId="06DB5EF9" w14:textId="3CC8F094" w:rsidR="00474398" w:rsidRDefault="00D14A9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r w:rsidRPr="00250FD1">
              <w:rPr>
                <w:rFonts w:asciiTheme="minorHAnsi" w:eastAsiaTheme="minorEastAsia" w:hAnsiTheme="minorHAnsi" w:cstheme="minorHAnsi"/>
                <w:b w:val="0"/>
                <w:sz w:val="28"/>
                <w:szCs w:val="22"/>
              </w:rPr>
              <w:t>curl -XGET 'http://localhost:9200/test_index/_search?pretty=true&amp;q=*:*'</w:t>
            </w:r>
          </w:p>
          <w:p w14:paraId="041F3227" w14:textId="06C9671F" w:rsidR="0020488B" w:rsidRDefault="0020488B"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7785CF33" w14:textId="77777777" w:rsidR="00975266" w:rsidRDefault="00975266"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425F9E76" w14:textId="77777777" w:rsidR="0020488B" w:rsidRDefault="0020488B"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353222AF" w14:textId="5CDA5D6D" w:rsidR="00665200" w:rsidRDefault="00665200"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r>
              <w:rPr>
                <w:rFonts w:asciiTheme="minorHAnsi" w:eastAsiaTheme="minorEastAsia" w:hAnsiTheme="minorHAnsi" w:cstheme="minorHAnsi"/>
                <w:b w:val="0"/>
                <w:sz w:val="28"/>
                <w:szCs w:val="22"/>
              </w:rPr>
              <w:lastRenderedPageBreak/>
              <w:t>The python source code to import and view documents in Elasticsearch is as follows:</w:t>
            </w:r>
          </w:p>
          <w:p w14:paraId="5F69749B" w14:textId="77777777" w:rsidR="00665200" w:rsidRDefault="00665200" w:rsidP="0066520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6BAB40C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base64</w:t>
            </w:r>
          </w:p>
          <w:p w14:paraId="23E06C9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sys</w:t>
            </w:r>
          </w:p>
          <w:p w14:paraId="73B34235"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from elasticsearch import Elasticsearch</w:t>
            </w:r>
          </w:p>
          <w:p w14:paraId="3EFFEB88"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requests</w:t>
            </w:r>
          </w:p>
          <w:p w14:paraId="7AFB990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import json</w:t>
            </w:r>
          </w:p>
          <w:p w14:paraId="212B36A1"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11DB8D3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es = Elasticsearch()</w:t>
            </w:r>
          </w:p>
          <w:p w14:paraId="2EC63354"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4ABF30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print(sys.argv[1])</w:t>
            </w:r>
          </w:p>
          <w:p w14:paraId="5396773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4E68F4AA"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file = open(sys.argv[1], 'rb')</w:t>
            </w:r>
          </w:p>
          <w:p w14:paraId="2B7EFC9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file_content = file.read()</w:t>
            </w:r>
          </w:p>
          <w:p w14:paraId="41AE119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4DE59FAD"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encoded = base64.encodestring(file_content)</w:t>
            </w:r>
          </w:p>
          <w:p w14:paraId="7D2B972C"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C535F56"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encoded = encoded.replace ('\n', '')</w:t>
            </w:r>
          </w:p>
          <w:p w14:paraId="757D0C8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956904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final = {</w:t>
            </w:r>
          </w:p>
          <w:p w14:paraId="68E9C9BC"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 xml:space="preserve">  'data': encoded</w:t>
            </w:r>
          </w:p>
          <w:p w14:paraId="6BED183F"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w:t>
            </w:r>
          </w:p>
          <w:p w14:paraId="01C818C2"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746A854B"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print(final)</w:t>
            </w:r>
          </w:p>
          <w:p w14:paraId="35887EA4"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06F35D0"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url = 'http://localhost:9200/test_index/test_type/'+sys.argv[1]</w:t>
            </w:r>
          </w:p>
          <w:p w14:paraId="55705D67"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52BC276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headers = {"content-type": "application/json" }</w:t>
            </w:r>
          </w:p>
          <w:p w14:paraId="173FDB2E"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07C841DD"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response = requests.put(url, params={ 'pipeline' : 'attachment'  }, json=final)</w:t>
            </w:r>
          </w:p>
          <w:p w14:paraId="28938012"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p>
          <w:p w14:paraId="3DA502A3" w14:textId="77777777" w:rsidR="00665200" w:rsidRPr="00A2661E"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 Response</w:t>
            </w:r>
          </w:p>
          <w:p w14:paraId="7E6307B8" w14:textId="77777777" w:rsidR="00665200" w:rsidRDefault="00665200" w:rsidP="00665200">
            <w:pPr>
              <w:pStyle w:val="PlainText"/>
              <w:rPr>
                <w:rFonts w:asciiTheme="minorHAnsi" w:eastAsiaTheme="minorEastAsia" w:hAnsiTheme="minorHAnsi" w:cstheme="minorHAnsi"/>
                <w:color w:val="061F57" w:themeColor="text2" w:themeShade="BF"/>
                <w:kern w:val="28"/>
                <w:sz w:val="28"/>
                <w:szCs w:val="22"/>
              </w:rPr>
            </w:pPr>
            <w:r w:rsidRPr="00A2661E">
              <w:rPr>
                <w:rFonts w:asciiTheme="minorHAnsi" w:eastAsiaTheme="minorEastAsia" w:hAnsiTheme="minorHAnsi" w:cstheme="minorHAnsi"/>
                <w:color w:val="061F57" w:themeColor="text2" w:themeShade="BF"/>
                <w:kern w:val="28"/>
                <w:sz w:val="28"/>
                <w:szCs w:val="22"/>
              </w:rPr>
              <w:t>print(response.text)</w:t>
            </w:r>
          </w:p>
          <w:p w14:paraId="06055EFD" w14:textId="6BFF1E16" w:rsidR="00665200" w:rsidRDefault="00665200" w:rsidP="00665200">
            <w:pPr>
              <w:pStyle w:val="Heading1"/>
              <w:pageBreakBefore/>
              <w:tabs>
                <w:tab w:val="left" w:pos="1892"/>
              </w:tabs>
              <w:spacing w:before="0" w:after="0"/>
              <w:jc w:val="both"/>
              <w:outlineLvl w:val="0"/>
              <w:rPr>
                <w:rFonts w:asciiTheme="minorHAnsi" w:eastAsiaTheme="minorEastAsia" w:hAnsiTheme="minorHAnsi" w:cstheme="minorHAnsi"/>
                <w:b w:val="0"/>
                <w:sz w:val="28"/>
                <w:szCs w:val="22"/>
              </w:rPr>
            </w:pPr>
          </w:p>
          <w:p w14:paraId="0B4A1DB1" w14:textId="3561D642" w:rsidR="00665200"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05657C58" w14:textId="77777777" w:rsidR="00665200"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p w14:paraId="4DAF4319" w14:textId="443EEAF7" w:rsidR="00665200" w:rsidRPr="00121AC1" w:rsidRDefault="00665200" w:rsidP="00D14A90">
            <w:pPr>
              <w:pStyle w:val="Heading1"/>
              <w:tabs>
                <w:tab w:val="left" w:pos="1892"/>
              </w:tabs>
              <w:spacing w:before="0" w:after="0"/>
              <w:jc w:val="both"/>
              <w:outlineLvl w:val="0"/>
              <w:rPr>
                <w:rFonts w:asciiTheme="minorHAnsi" w:eastAsiaTheme="minorEastAsia" w:hAnsiTheme="minorHAnsi" w:cstheme="minorHAnsi"/>
                <w:b w:val="0"/>
                <w:sz w:val="28"/>
                <w:szCs w:val="22"/>
              </w:rPr>
            </w:pPr>
          </w:p>
        </w:tc>
      </w:tr>
    </w:tbl>
    <w:p w14:paraId="6D228886" w14:textId="77777777" w:rsidR="009E0EA9" w:rsidRPr="0095429B" w:rsidRDefault="000A529D" w:rsidP="00C061E8">
      <w:pPr>
        <w:pStyle w:val="Heading1"/>
        <w:spacing w:before="0" w:after="0"/>
        <w:jc w:val="both"/>
        <w:rPr>
          <w:rFonts w:eastAsiaTheme="minorEastAsia" w:cstheme="majorHAnsi"/>
          <w:szCs w:val="22"/>
          <w:u w:val="single"/>
        </w:rPr>
      </w:pPr>
      <w:r w:rsidRPr="0095429B">
        <w:rPr>
          <w:rFonts w:eastAsiaTheme="minorEastAsia" w:cstheme="majorHAnsi"/>
          <w:szCs w:val="22"/>
          <w:u w:val="single"/>
        </w:rPr>
        <w:lastRenderedPageBreak/>
        <w:t xml:space="preserve">References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E0EA9" w:rsidRPr="00121AC1" w14:paraId="778EA80D" w14:textId="77777777" w:rsidTr="009E0EA9">
        <w:tc>
          <w:tcPr>
            <w:tcW w:w="10790" w:type="dxa"/>
          </w:tcPr>
          <w:p w14:paraId="6C3D4344" w14:textId="77777777" w:rsidR="009E0EA9"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19" w:history="1">
              <w:r w:rsidR="009E0EA9" w:rsidRPr="00121AC1">
                <w:rPr>
                  <w:rFonts w:asciiTheme="minorHAnsi" w:eastAsiaTheme="minorEastAsia" w:hAnsiTheme="minorHAnsi" w:cstheme="minorHAnsi"/>
                  <w:b w:val="0"/>
                  <w:sz w:val="28"/>
                  <w:szCs w:val="22"/>
                </w:rPr>
                <w:t>https://www.elastic.co/products/elasticsearch</w:t>
              </w:r>
            </w:hyperlink>
          </w:p>
          <w:p w14:paraId="054A77F3" w14:textId="77777777" w:rsidR="009E0EA9"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20" w:history="1">
              <w:r w:rsidR="009E0EA9" w:rsidRPr="00121AC1">
                <w:rPr>
                  <w:rFonts w:asciiTheme="minorHAnsi" w:eastAsiaTheme="minorEastAsia" w:hAnsiTheme="minorHAnsi" w:cstheme="minorHAnsi"/>
                  <w:b w:val="0"/>
                  <w:sz w:val="28"/>
                  <w:szCs w:val="22"/>
                </w:rPr>
                <w:t>http://www2.lixil.co.jp/rp/dfw/exsas6/webcatalog/kentikumuke.aspx?cate_cd=K1021&amp;_ga=2.14736374.1555774946.1539170516-874854234.1539170516</w:t>
              </w:r>
            </w:hyperlink>
          </w:p>
          <w:p w14:paraId="14E85CA7" w14:textId="77777777" w:rsidR="009E0EA9"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21" w:history="1">
              <w:r w:rsidR="009E0EA9" w:rsidRPr="00121AC1">
                <w:rPr>
                  <w:rFonts w:asciiTheme="minorHAnsi" w:eastAsiaTheme="minorEastAsia" w:hAnsiTheme="minorHAnsi" w:cstheme="minorHAnsi"/>
                  <w:b w:val="0"/>
                  <w:sz w:val="28"/>
                  <w:szCs w:val="22"/>
                </w:rPr>
                <w:t>https://discuss.elastic.co/t/indexing-large-pdf-document/22917</w:t>
              </w:r>
            </w:hyperlink>
          </w:p>
          <w:p w14:paraId="31372F10" w14:textId="77777777" w:rsidR="009E0EA9"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22" w:history="1">
              <w:r w:rsidR="009E0EA9" w:rsidRPr="00121AC1">
                <w:rPr>
                  <w:rFonts w:asciiTheme="minorHAnsi" w:eastAsiaTheme="minorEastAsia" w:hAnsiTheme="minorHAnsi" w:cstheme="minorHAnsi"/>
                  <w:b w:val="0"/>
                  <w:sz w:val="28"/>
                  <w:szCs w:val="22"/>
                </w:rPr>
                <w:t>https://github.com/dadoonet/fscrawler/blob/master/docs/source/admin/fs/elasticsearch.rst</w:t>
              </w:r>
            </w:hyperlink>
          </w:p>
          <w:p w14:paraId="2D153BBA" w14:textId="77777777" w:rsidR="009E0EA9"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23" w:history="1">
              <w:r w:rsidR="009E0EA9" w:rsidRPr="00121AC1">
                <w:rPr>
                  <w:rFonts w:asciiTheme="minorHAnsi" w:eastAsiaTheme="minorEastAsia" w:hAnsiTheme="minorHAnsi" w:cstheme="minorHAnsi"/>
                  <w:b w:val="0"/>
                  <w:sz w:val="28"/>
                  <w:szCs w:val="22"/>
                </w:rPr>
                <w:t>https://fscrawler.readthedocs.io/en/fscrawler-2.5/</w:t>
              </w:r>
            </w:hyperlink>
          </w:p>
          <w:p w14:paraId="4D12243D" w14:textId="324B2D9A" w:rsidR="009E0EA9"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24" w:history="1">
              <w:r w:rsidR="009E0EA9" w:rsidRPr="00121AC1">
                <w:rPr>
                  <w:rFonts w:asciiTheme="minorHAnsi" w:eastAsiaTheme="minorEastAsia" w:hAnsiTheme="minorHAnsi" w:cstheme="minorHAnsi"/>
                  <w:b w:val="0"/>
                  <w:sz w:val="28"/>
                  <w:szCs w:val="22"/>
                </w:rPr>
                <w:t>https://www.elastic.co/guide/en/elasticsearch/guide/current/index-doc.html</w:t>
              </w:r>
            </w:hyperlink>
          </w:p>
          <w:p w14:paraId="0921413E" w14:textId="3B292E1F" w:rsidR="009E0EA9"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25" w:history="1">
              <w:r w:rsidR="00251952" w:rsidRPr="00121AC1">
                <w:rPr>
                  <w:rFonts w:asciiTheme="minorHAnsi" w:eastAsiaTheme="minorEastAsia" w:hAnsiTheme="minorHAnsi" w:cstheme="minorHAnsi"/>
                  <w:b w:val="0"/>
                  <w:sz w:val="28"/>
                  <w:szCs w:val="22"/>
                </w:rPr>
                <w:t>https://qbox.io/blog/how-to-index-attachments-and-files-to-elasticsearch-5-0-using-ingest-api</w:t>
              </w:r>
            </w:hyperlink>
          </w:p>
          <w:p w14:paraId="51141FD2" w14:textId="05D475F8" w:rsidR="00251952"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26" w:history="1">
              <w:r w:rsidR="00251952" w:rsidRPr="00121AC1">
                <w:rPr>
                  <w:rFonts w:asciiTheme="minorHAnsi" w:eastAsiaTheme="minorEastAsia" w:hAnsiTheme="minorHAnsi" w:cstheme="minorHAnsi"/>
                  <w:b w:val="0"/>
                  <w:sz w:val="28"/>
                  <w:szCs w:val="22"/>
                </w:rPr>
                <w:t>https://elasticsearch-py.readthedocs.io/en/master/</w:t>
              </w:r>
            </w:hyperlink>
          </w:p>
          <w:p w14:paraId="3E809F62" w14:textId="72A45518" w:rsidR="00251952" w:rsidRPr="00121AC1" w:rsidRDefault="00105F84" w:rsidP="00121AC1">
            <w:pPr>
              <w:pStyle w:val="Heading1"/>
              <w:numPr>
                <w:ilvl w:val="0"/>
                <w:numId w:val="22"/>
              </w:numPr>
              <w:outlineLvl w:val="0"/>
              <w:rPr>
                <w:rFonts w:asciiTheme="minorHAnsi" w:eastAsiaTheme="minorEastAsia" w:hAnsiTheme="minorHAnsi" w:cstheme="minorHAnsi"/>
                <w:b w:val="0"/>
                <w:sz w:val="28"/>
                <w:szCs w:val="22"/>
              </w:rPr>
            </w:pPr>
            <w:hyperlink r:id="rId27" w:history="1">
              <w:r w:rsidR="00251952" w:rsidRPr="00121AC1">
                <w:rPr>
                  <w:rFonts w:asciiTheme="minorHAnsi" w:eastAsiaTheme="minorEastAsia" w:hAnsiTheme="minorHAnsi" w:cstheme="minorHAnsi"/>
                  <w:b w:val="0"/>
                  <w:sz w:val="28"/>
                  <w:szCs w:val="22"/>
                </w:rPr>
                <w:t>https://www.elastic.co/guide/en/elasticsearch/reference/current/ingest-apis.html</w:t>
              </w:r>
            </w:hyperlink>
          </w:p>
          <w:p w14:paraId="0200E645" w14:textId="77777777" w:rsidR="009E0EA9" w:rsidRPr="00121AC1" w:rsidRDefault="009E0EA9" w:rsidP="00121AC1">
            <w:pPr>
              <w:pStyle w:val="Heading1"/>
              <w:outlineLvl w:val="0"/>
              <w:rPr>
                <w:rFonts w:asciiTheme="minorHAnsi" w:eastAsiaTheme="minorEastAsia" w:hAnsiTheme="minorHAnsi" w:cstheme="minorHAnsi"/>
                <w:b w:val="0"/>
                <w:sz w:val="28"/>
                <w:szCs w:val="22"/>
              </w:rPr>
            </w:pPr>
          </w:p>
        </w:tc>
      </w:tr>
      <w:tr w:rsidR="00665200" w:rsidRPr="00121AC1" w14:paraId="4EB93428" w14:textId="77777777" w:rsidTr="00665200">
        <w:trPr>
          <w:trHeight w:val="119"/>
        </w:trPr>
        <w:tc>
          <w:tcPr>
            <w:tcW w:w="10790" w:type="dxa"/>
          </w:tcPr>
          <w:p w14:paraId="60A901DC" w14:textId="77777777" w:rsidR="00665200" w:rsidRPr="00121AC1" w:rsidRDefault="00665200" w:rsidP="00665200">
            <w:pPr>
              <w:pStyle w:val="Heading1"/>
              <w:outlineLvl w:val="0"/>
              <w:rPr>
                <w:rFonts w:asciiTheme="minorHAnsi" w:eastAsiaTheme="minorEastAsia" w:hAnsiTheme="minorHAnsi" w:cstheme="minorHAnsi"/>
                <w:b w:val="0"/>
                <w:sz w:val="28"/>
                <w:szCs w:val="22"/>
              </w:rPr>
            </w:pPr>
          </w:p>
        </w:tc>
      </w:tr>
    </w:tbl>
    <w:p w14:paraId="7A1598D2" w14:textId="4A5D0200" w:rsidR="000A529D" w:rsidRPr="00121AC1" w:rsidRDefault="000A529D" w:rsidP="000420A8">
      <w:pPr>
        <w:pStyle w:val="Heading1"/>
        <w:spacing w:before="0" w:after="0"/>
        <w:jc w:val="both"/>
        <w:rPr>
          <w:rFonts w:asciiTheme="minorHAnsi" w:eastAsiaTheme="minorEastAsia" w:hAnsiTheme="minorHAnsi" w:cstheme="minorHAnsi"/>
          <w:b w:val="0"/>
          <w:sz w:val="28"/>
          <w:szCs w:val="22"/>
        </w:rPr>
      </w:pPr>
    </w:p>
    <w:sectPr w:rsidR="000A529D" w:rsidRPr="00121AC1" w:rsidSect="00A472C8">
      <w:headerReference w:type="default" r:id="rId28"/>
      <w:footerReference w:type="default" r:id="rId29"/>
      <w:pgSz w:w="12240" w:h="15840"/>
      <w:pgMar w:top="450" w:right="720" w:bottom="720" w:left="720" w:header="0" w:footer="288" w:gutter="0"/>
      <w:pgNumType w:start="1"/>
      <w:cols w:space="720"/>
      <w:docGrid w:linePitch="3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ajesh Nath" w:date="2019-03-26T00:22:00Z" w:initials="RN">
    <w:p w14:paraId="29ABCD73" w14:textId="686B0EBF" w:rsidR="00F62D86" w:rsidRDefault="00F62D86">
      <w:pPr>
        <w:pStyle w:val="CommentText"/>
      </w:pPr>
      <w:r>
        <w:rPr>
          <w:rStyle w:val="CommentReference"/>
        </w:rPr>
        <w:annotationRef/>
      </w:r>
      <w:r>
        <w:t>This sentence is unclear, please clarify the meaning of this sentence.</w:t>
      </w:r>
    </w:p>
  </w:comment>
  <w:comment w:id="2" w:author="Rajesh Nath" w:date="2019-03-25T17:18:00Z" w:initials="RN">
    <w:p w14:paraId="0E8C7404" w14:textId="282878FD" w:rsidR="00EA0808" w:rsidRDefault="00EA0808">
      <w:pPr>
        <w:pStyle w:val="CommentText"/>
      </w:pPr>
      <w:r>
        <w:rPr>
          <w:rStyle w:val="CommentReference"/>
        </w:rPr>
        <w:annotationRef/>
      </w:r>
      <w:r>
        <w:t>This is the</w:t>
      </w:r>
      <w:r w:rsidR="00D336DB">
        <w:t xml:space="preserve"> end</w:t>
      </w:r>
      <w:r>
        <w:t xml:space="preserve"> </w:t>
      </w:r>
      <w:r w:rsidR="00D336DB">
        <w:t>“Goal” of the Solution/Product</w:t>
      </w:r>
      <w:r>
        <w:t xml:space="preserve"> </w:t>
      </w:r>
      <w:r w:rsidR="00D336DB">
        <w:t>with “Problem Statement” and “Solution Approach”. Please write your sentences in such headings.</w:t>
      </w:r>
    </w:p>
    <w:p w14:paraId="42B0A8E7" w14:textId="70095DC7" w:rsidR="00D336DB" w:rsidRDefault="00D336DB">
      <w:pPr>
        <w:pStyle w:val="CommentText"/>
      </w:pPr>
      <w:r>
        <w:t>Also, please write clearly about your project’s (</w:t>
      </w:r>
      <w:proofErr w:type="spellStart"/>
      <w:r>
        <w:t>spock</w:t>
      </w:r>
      <w:proofErr w:type="spellEnd"/>
      <w:r>
        <w:t xml:space="preserve">) “Goal”, its “Problem Statement” and “Solution Approach”. </w:t>
      </w:r>
    </w:p>
  </w:comment>
  <w:comment w:id="3" w:author="Rajesh Nath" w:date="2019-03-25T16:55:00Z" w:initials="RN">
    <w:p w14:paraId="02C457D1" w14:textId="7894A0BA" w:rsidR="00D12FCE" w:rsidRDefault="00D12FCE">
      <w:pPr>
        <w:pStyle w:val="CommentText"/>
      </w:pPr>
      <w:r>
        <w:rPr>
          <w:rStyle w:val="CommentReference"/>
        </w:rPr>
        <w:annotationRef/>
      </w:r>
      <w:r>
        <w:t>“Data Classification” and “Data Cleansing” is written in camel case, please write “Data Validation” also in same case.</w:t>
      </w:r>
    </w:p>
  </w:comment>
  <w:comment w:id="4" w:author="Rajesh Nath" w:date="2019-03-25T16:56:00Z" w:initials="RN">
    <w:p w14:paraId="78E6F581" w14:textId="1FCB5ED6" w:rsidR="00D12FCE" w:rsidRDefault="00D12FCE">
      <w:pPr>
        <w:pStyle w:val="CommentText"/>
      </w:pPr>
      <w:r>
        <w:rPr>
          <w:rStyle w:val="CommentReference"/>
        </w:rPr>
        <w:annotationRef/>
      </w:r>
      <w:r>
        <w:t>Same as above comment.</w:t>
      </w:r>
    </w:p>
  </w:comment>
  <w:comment w:id="5" w:author="Rajesh Nath" w:date="2019-03-25T17:22:00Z" w:initials="RN">
    <w:p w14:paraId="5DB0CC10" w14:textId="77777777" w:rsidR="00D336DB" w:rsidRDefault="00D336DB">
      <w:pPr>
        <w:pStyle w:val="CommentText"/>
      </w:pPr>
      <w:r>
        <w:rPr>
          <w:rStyle w:val="CommentReference"/>
        </w:rPr>
        <w:annotationRef/>
      </w:r>
      <w:r>
        <w:t>Once you have written your own project “Goal”, it’s “Problem Statement” and “Solution Approach”, then elaborate the “Solution Approach” in this section and how did you achieve the project objective.</w:t>
      </w:r>
    </w:p>
    <w:p w14:paraId="325F7D13" w14:textId="3BFFEB20" w:rsidR="00D336DB" w:rsidRDefault="00D336DB">
      <w:pPr>
        <w:pStyle w:val="CommentText"/>
      </w:pPr>
      <w:r>
        <w:t>The current description is OK, but it should connect with the “Solution Approach”.</w:t>
      </w:r>
    </w:p>
  </w:comment>
  <w:comment w:id="6" w:author="Rajesh Nath" w:date="2019-03-25T16:57:00Z" w:initials="RN">
    <w:p w14:paraId="580201D8" w14:textId="749D78BF" w:rsidR="00D12FCE" w:rsidRDefault="00D12FCE">
      <w:pPr>
        <w:pStyle w:val="CommentText"/>
      </w:pPr>
      <w:r>
        <w:rPr>
          <w:rStyle w:val="CommentReference"/>
        </w:rPr>
        <w:annotationRef/>
      </w:r>
      <w:r>
        <w:t xml:space="preserve">In the above paragraph, you are talking about “Ingest” API but </w:t>
      </w:r>
      <w:proofErr w:type="gramStart"/>
      <w:r>
        <w:t>all of a sudden</w:t>
      </w:r>
      <w:proofErr w:type="gramEnd"/>
      <w:r>
        <w:t xml:space="preserve"> </w:t>
      </w:r>
      <w:proofErr w:type="spellStart"/>
      <w:r>
        <w:t>FSCrawler</w:t>
      </w:r>
      <w:proofErr w:type="spellEnd"/>
      <w:r>
        <w:t xml:space="preserve"> is described here. The connection between “Ingest” API and </w:t>
      </w:r>
      <w:proofErr w:type="spellStart"/>
      <w:r>
        <w:t>FSCrawler</w:t>
      </w:r>
      <w:proofErr w:type="spellEnd"/>
      <w:r>
        <w:t xml:space="preserve"> is missing here.</w:t>
      </w:r>
    </w:p>
  </w:comment>
  <w:comment w:id="7" w:author="Rajesh Nath" w:date="2019-03-25T17:29:00Z" w:initials="RN">
    <w:p w14:paraId="56FA46FC" w14:textId="71A958BD" w:rsidR="002F382D" w:rsidRDefault="002F382D">
      <w:pPr>
        <w:pStyle w:val="CommentText"/>
      </w:pPr>
      <w:r>
        <w:rPr>
          <w:rStyle w:val="CommentReference"/>
        </w:rPr>
        <w:annotationRef/>
      </w:r>
      <w:r>
        <w:t>The OS description is missing here. Also, please include any other environment details that you might have used here.</w:t>
      </w:r>
    </w:p>
  </w:comment>
  <w:comment w:id="8" w:author="Rajesh Nath" w:date="2019-03-25T17:24:00Z" w:initials="RN">
    <w:p w14:paraId="009273C4" w14:textId="77777777" w:rsidR="00D336DB" w:rsidRDefault="00D336DB">
      <w:pPr>
        <w:pStyle w:val="CommentText"/>
      </w:pPr>
      <w:r>
        <w:rPr>
          <w:rStyle w:val="CommentReference"/>
        </w:rPr>
        <w:annotationRef/>
      </w:r>
      <w:r>
        <w:t>In addition to these points, please include detailed results such as:</w:t>
      </w:r>
    </w:p>
    <w:p w14:paraId="2C447ACD" w14:textId="77777777" w:rsidR="00D336DB" w:rsidRDefault="00D336DB" w:rsidP="00D336DB">
      <w:pPr>
        <w:pStyle w:val="CommentText"/>
        <w:numPr>
          <w:ilvl w:val="0"/>
          <w:numId w:val="25"/>
        </w:numPr>
      </w:pPr>
      <w:r>
        <w:t xml:space="preserve"> How many files of which types of what sizes were successfully indexed.</w:t>
      </w:r>
    </w:p>
    <w:p w14:paraId="10C7AE02" w14:textId="77777777" w:rsidR="00D336DB" w:rsidRDefault="00D336DB" w:rsidP="00D336DB">
      <w:pPr>
        <w:pStyle w:val="CommentText"/>
        <w:numPr>
          <w:ilvl w:val="0"/>
          <w:numId w:val="25"/>
        </w:numPr>
      </w:pPr>
      <w:r>
        <w:t xml:space="preserve"> How much time did it take to index, any other challenges </w:t>
      </w:r>
      <w:proofErr w:type="gramStart"/>
      <w:r>
        <w:t>faced</w:t>
      </w:r>
      <w:proofErr w:type="gramEnd"/>
      <w:r>
        <w:t xml:space="preserve"> or observations made?</w:t>
      </w:r>
    </w:p>
    <w:p w14:paraId="63EC1146" w14:textId="2D4483A7" w:rsidR="00D336DB" w:rsidRDefault="00D336DB" w:rsidP="00D336DB">
      <w:pPr>
        <w:pStyle w:val="CommentText"/>
        <w:numPr>
          <w:ilvl w:val="0"/>
          <w:numId w:val="25"/>
        </w:numPr>
      </w:pPr>
      <w:r>
        <w:t xml:space="preserve"> How did you verify that the files were indexed successfully? If you have used any code or tool to verify, please furnish the source code and/or tool description here.</w:t>
      </w:r>
    </w:p>
  </w:comment>
  <w:comment w:id="9" w:author="Rajesh Nath" w:date="2019-03-26T00:58:00Z" w:initials="RN">
    <w:p w14:paraId="7C64C868" w14:textId="3F2825D8" w:rsidR="00F5474A" w:rsidRDefault="00F5474A">
      <w:pPr>
        <w:pStyle w:val="CommentText"/>
      </w:pPr>
      <w:r>
        <w:rPr>
          <w:rStyle w:val="CommentReference"/>
        </w:rPr>
        <w:annotationRef/>
      </w:r>
      <w:r>
        <w:t xml:space="preserve">Please give a link to your source code repository in </w:t>
      </w:r>
      <w:proofErr w:type="spellStart"/>
      <w:r>
        <w:t>github</w:t>
      </w:r>
      <w:proofErr w:type="spellEnd"/>
      <w:r>
        <w:t xml:space="preserve"> where your source code is published. </w:t>
      </w:r>
      <w:bookmarkStart w:id="10" w:name="_GoBack"/>
      <w:bookmarkEnd w:id="10"/>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ABCD73" w15:done="0"/>
  <w15:commentEx w15:paraId="42B0A8E7" w15:done="0"/>
  <w15:commentEx w15:paraId="02C457D1" w15:done="0"/>
  <w15:commentEx w15:paraId="78E6F581" w15:done="0"/>
  <w15:commentEx w15:paraId="325F7D13" w15:done="0"/>
  <w15:commentEx w15:paraId="580201D8" w15:done="0"/>
  <w15:commentEx w15:paraId="56FA46FC" w15:done="0"/>
  <w15:commentEx w15:paraId="63EC1146" w15:done="0"/>
  <w15:commentEx w15:paraId="7C64C8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ABCD73" w16cid:durableId="2043EF2B"/>
  <w16cid:commentId w16cid:paraId="42B0A8E7" w16cid:durableId="20438BFC"/>
  <w16cid:commentId w16cid:paraId="02C457D1" w16cid:durableId="20438686"/>
  <w16cid:commentId w16cid:paraId="78E6F581" w16cid:durableId="204386C6"/>
  <w16cid:commentId w16cid:paraId="325F7D13" w16cid:durableId="20438CCD"/>
  <w16cid:commentId w16cid:paraId="580201D8" w16cid:durableId="20438702"/>
  <w16cid:commentId w16cid:paraId="56FA46FC" w16cid:durableId="20438E6B"/>
  <w16cid:commentId w16cid:paraId="63EC1146" w16cid:durableId="20438D3E"/>
  <w16cid:commentId w16cid:paraId="7C64C868" w16cid:durableId="2043F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1430F" w14:textId="77777777" w:rsidR="00105F84" w:rsidRDefault="00105F84">
      <w:r>
        <w:separator/>
      </w:r>
    </w:p>
    <w:p w14:paraId="1C76383F" w14:textId="77777777" w:rsidR="00105F84" w:rsidRDefault="00105F84"/>
  </w:endnote>
  <w:endnote w:type="continuationSeparator" w:id="0">
    <w:p w14:paraId="2331F2C3" w14:textId="77777777" w:rsidR="00105F84" w:rsidRDefault="00105F84">
      <w:r>
        <w:continuationSeparator/>
      </w:r>
    </w:p>
    <w:p w14:paraId="4E3AE573" w14:textId="77777777" w:rsidR="00105F84" w:rsidRDefault="00105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3A25C" w14:textId="4474F45A" w:rsidR="00DF027C" w:rsidRDefault="00162408" w:rsidP="0097716D">
    <w:pPr>
      <w:pStyle w:val="Footer"/>
      <w:jc w:val="right"/>
    </w:pPr>
    <w:r>
      <w:rPr>
        <w:noProof/>
      </w:rPr>
      <w:drawing>
        <wp:inline distT="0" distB="0" distL="0" distR="0" wp14:anchorId="1B6D4B7F" wp14:editId="2F5A071D">
          <wp:extent cx="1558950" cy="679341"/>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10.12 JP Tokyo &amp; Co. Changes for Sustainability 様【LOGO】5.png"/>
                  <pic:cNvPicPr/>
                </pic:nvPicPr>
                <pic:blipFill>
                  <a:blip r:embed="rId1">
                    <a:extLst>
                      <a:ext uri="{28A0092B-C50C-407E-A947-70E740481C1C}">
                        <a14:useLocalDpi xmlns:a14="http://schemas.microsoft.com/office/drawing/2010/main" val="0"/>
                      </a:ext>
                    </a:extLst>
                  </a:blip>
                  <a:stretch>
                    <a:fillRect/>
                  </a:stretch>
                </pic:blipFill>
                <pic:spPr>
                  <a:xfrm>
                    <a:off x="0" y="0"/>
                    <a:ext cx="1579472" cy="688284"/>
                  </a:xfrm>
                  <a:prstGeom prst="rect">
                    <a:avLst/>
                  </a:prstGeom>
                </pic:spPr>
              </pic:pic>
            </a:graphicData>
          </a:graphic>
        </wp:inline>
      </w:drawing>
    </w:r>
    <w:r>
      <w:ptab w:relativeTo="margin" w:alignment="center" w:leader="none"/>
    </w:r>
    <w:r>
      <w:t xml:space="preserve">Page | </w:t>
    </w:r>
    <w:r>
      <w:fldChar w:fldCharType="begin"/>
    </w:r>
    <w:r>
      <w:instrText xml:space="preserve"> PAGE   \* MERGEFORMAT </w:instrText>
    </w:r>
    <w:r>
      <w:fldChar w:fldCharType="separate"/>
    </w:r>
    <w:r w:rsidR="00373E51">
      <w:rPr>
        <w:noProof/>
      </w:rPr>
      <w:t>1</w:t>
    </w:r>
    <w:r>
      <w:rPr>
        <w:noProof/>
      </w:rPr>
      <w:fldChar w:fldCharType="end"/>
    </w:r>
    <w:r>
      <w:ptab w:relativeTo="margin" w:alignment="right" w:leader="none"/>
    </w:r>
    <w:r>
      <w:rPr>
        <w:noProof/>
      </w:rPr>
      <w:drawing>
        <wp:inline distT="0" distB="0" distL="0" distR="0" wp14:anchorId="63AB0FAA" wp14:editId="7C9C50D0">
          <wp:extent cx="1228725" cy="46980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nav-rachna-logo.jpg"/>
                  <pic:cNvPicPr/>
                </pic:nvPicPr>
                <pic:blipFill>
                  <a:blip r:embed="rId2">
                    <a:extLst>
                      <a:ext uri="{28A0092B-C50C-407E-A947-70E740481C1C}">
                        <a14:useLocalDpi xmlns:a14="http://schemas.microsoft.com/office/drawing/2010/main" val="0"/>
                      </a:ext>
                    </a:extLst>
                  </a:blip>
                  <a:stretch>
                    <a:fillRect/>
                  </a:stretch>
                </pic:blipFill>
                <pic:spPr>
                  <a:xfrm>
                    <a:off x="0" y="0"/>
                    <a:ext cx="1238599" cy="47358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F5370" w14:textId="77777777" w:rsidR="00105F84" w:rsidRDefault="00105F84">
      <w:r>
        <w:separator/>
      </w:r>
    </w:p>
    <w:p w14:paraId="1200B30D" w14:textId="77777777" w:rsidR="00105F84" w:rsidRDefault="00105F84"/>
  </w:footnote>
  <w:footnote w:type="continuationSeparator" w:id="0">
    <w:p w14:paraId="51705BAC" w14:textId="77777777" w:rsidR="00105F84" w:rsidRDefault="00105F84">
      <w:r>
        <w:continuationSeparator/>
      </w:r>
    </w:p>
    <w:p w14:paraId="5E79A668" w14:textId="77777777" w:rsidR="00105F84" w:rsidRDefault="00105F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32E77DD5" w14:textId="77777777" w:rsidTr="00D077E9">
      <w:trPr>
        <w:trHeight w:val="978"/>
      </w:trPr>
      <w:tc>
        <w:tcPr>
          <w:tcW w:w="9990" w:type="dxa"/>
          <w:tcBorders>
            <w:top w:val="nil"/>
            <w:left w:val="nil"/>
            <w:bottom w:val="single" w:sz="36" w:space="0" w:color="34ABA2" w:themeColor="accent3"/>
            <w:right w:val="nil"/>
          </w:tcBorders>
        </w:tcPr>
        <w:p w14:paraId="212566DA" w14:textId="09A38A97" w:rsidR="00D077E9" w:rsidRDefault="00D077E9" w:rsidP="0097716D">
          <w:pPr>
            <w:pStyle w:val="Header"/>
            <w:jc w:val="right"/>
          </w:pPr>
        </w:p>
      </w:tc>
    </w:tr>
  </w:tbl>
  <w:p w14:paraId="75D3168A"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C09C1"/>
    <w:multiLevelType w:val="hybridMultilevel"/>
    <w:tmpl w:val="BB507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978E6"/>
    <w:multiLevelType w:val="hybridMultilevel"/>
    <w:tmpl w:val="58FE59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360B97"/>
    <w:multiLevelType w:val="hybridMultilevel"/>
    <w:tmpl w:val="8AC4F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742D5C"/>
    <w:multiLevelType w:val="hybridMultilevel"/>
    <w:tmpl w:val="989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F656C0"/>
    <w:multiLevelType w:val="hybridMultilevel"/>
    <w:tmpl w:val="320E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65DE7"/>
    <w:multiLevelType w:val="hybridMultilevel"/>
    <w:tmpl w:val="88ACD82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6" w15:restartNumberingAfterBreak="0">
    <w:nsid w:val="0F777D0E"/>
    <w:multiLevelType w:val="hybridMultilevel"/>
    <w:tmpl w:val="807ECBF2"/>
    <w:lvl w:ilvl="0" w:tplc="769EFF7E">
      <w:start w:val="1"/>
      <w:numFmt w:val="decimal"/>
      <w:lvlText w:val="%1.)"/>
      <w:lvlJc w:val="left"/>
      <w:pPr>
        <w:ind w:left="360" w:hanging="360"/>
      </w:pPr>
      <w:rPr>
        <w:rFonts w:hint="default"/>
        <w:b/>
        <w:color w:val="3592CF" w:themeColor="hyperlink"/>
        <w:sz w:val="28"/>
        <w:szCs w:val="28"/>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955ECF"/>
    <w:multiLevelType w:val="hybridMultilevel"/>
    <w:tmpl w:val="517675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F48E1"/>
    <w:multiLevelType w:val="hybridMultilevel"/>
    <w:tmpl w:val="8D742B3A"/>
    <w:lvl w:ilvl="0" w:tplc="0A14F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05D31"/>
    <w:multiLevelType w:val="hybridMultilevel"/>
    <w:tmpl w:val="E69455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B3925"/>
    <w:multiLevelType w:val="multilevel"/>
    <w:tmpl w:val="20E2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F57185"/>
    <w:multiLevelType w:val="hybridMultilevel"/>
    <w:tmpl w:val="E020CC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23C26"/>
    <w:multiLevelType w:val="hybridMultilevel"/>
    <w:tmpl w:val="9C7CD5E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3DFF1B11"/>
    <w:multiLevelType w:val="hybridMultilevel"/>
    <w:tmpl w:val="3FE237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958F6"/>
    <w:multiLevelType w:val="hybridMultilevel"/>
    <w:tmpl w:val="52C262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51D71E6"/>
    <w:multiLevelType w:val="hybridMultilevel"/>
    <w:tmpl w:val="219A6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DB69F7"/>
    <w:multiLevelType w:val="hybridMultilevel"/>
    <w:tmpl w:val="E0744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E10B9D"/>
    <w:multiLevelType w:val="hybridMultilevel"/>
    <w:tmpl w:val="4D007D9A"/>
    <w:lvl w:ilvl="0" w:tplc="27CC36BE">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C34F65"/>
    <w:multiLevelType w:val="hybridMultilevel"/>
    <w:tmpl w:val="0234F3B6"/>
    <w:lvl w:ilvl="0" w:tplc="F0BACA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202EEA"/>
    <w:multiLevelType w:val="hybridMultilevel"/>
    <w:tmpl w:val="F0CC4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A112F"/>
    <w:multiLevelType w:val="hybridMultilevel"/>
    <w:tmpl w:val="B44AF8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D249DB"/>
    <w:multiLevelType w:val="hybridMultilevel"/>
    <w:tmpl w:val="BC7A1DFA"/>
    <w:lvl w:ilvl="0" w:tplc="0720B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AF90251"/>
    <w:multiLevelType w:val="hybridMultilevel"/>
    <w:tmpl w:val="9B2A0038"/>
    <w:lvl w:ilvl="0" w:tplc="6568D06E">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C0033"/>
    <w:multiLevelType w:val="hybridMultilevel"/>
    <w:tmpl w:val="358CBA28"/>
    <w:lvl w:ilvl="0" w:tplc="AAF04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5"/>
  </w:num>
  <w:num w:numId="4">
    <w:abstractNumId w:val="17"/>
  </w:num>
  <w:num w:numId="5">
    <w:abstractNumId w:val="4"/>
  </w:num>
  <w:num w:numId="6">
    <w:abstractNumId w:val="18"/>
  </w:num>
  <w:num w:numId="7">
    <w:abstractNumId w:val="21"/>
  </w:num>
  <w:num w:numId="8">
    <w:abstractNumId w:val="22"/>
  </w:num>
  <w:num w:numId="9">
    <w:abstractNumId w:val="14"/>
  </w:num>
  <w:num w:numId="10">
    <w:abstractNumId w:val="6"/>
  </w:num>
  <w:num w:numId="11">
    <w:abstractNumId w:val="0"/>
  </w:num>
  <w:num w:numId="12">
    <w:abstractNumId w:val="2"/>
  </w:num>
  <w:num w:numId="13">
    <w:abstractNumId w:val="13"/>
  </w:num>
  <w:num w:numId="14">
    <w:abstractNumId w:val="12"/>
  </w:num>
  <w:num w:numId="15">
    <w:abstractNumId w:val="12"/>
  </w:num>
  <w:num w:numId="16">
    <w:abstractNumId w:val="7"/>
  </w:num>
  <w:num w:numId="17">
    <w:abstractNumId w:val="23"/>
  </w:num>
  <w:num w:numId="18">
    <w:abstractNumId w:val="3"/>
  </w:num>
  <w:num w:numId="19">
    <w:abstractNumId w:val="15"/>
  </w:num>
  <w:num w:numId="20">
    <w:abstractNumId w:val="16"/>
  </w:num>
  <w:num w:numId="21">
    <w:abstractNumId w:val="19"/>
  </w:num>
  <w:num w:numId="22">
    <w:abstractNumId w:val="20"/>
  </w:num>
  <w:num w:numId="23">
    <w:abstractNumId w:val="9"/>
  </w:num>
  <w:num w:numId="24">
    <w:abstractNumId w:val="1"/>
  </w:num>
  <w:num w:numId="2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jesh Nath">
    <w15:presenceInfo w15:providerId="None" w15:userId="Rajesh Na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708"/>
    <w:rsid w:val="00016547"/>
    <w:rsid w:val="0002482E"/>
    <w:rsid w:val="000420A8"/>
    <w:rsid w:val="00050324"/>
    <w:rsid w:val="000A0150"/>
    <w:rsid w:val="000A529D"/>
    <w:rsid w:val="000B5840"/>
    <w:rsid w:val="000E63C9"/>
    <w:rsid w:val="000F114A"/>
    <w:rsid w:val="00105F84"/>
    <w:rsid w:val="00121AC1"/>
    <w:rsid w:val="00130E9D"/>
    <w:rsid w:val="00150A6D"/>
    <w:rsid w:val="00162408"/>
    <w:rsid w:val="001852DE"/>
    <w:rsid w:val="00185B35"/>
    <w:rsid w:val="00196F75"/>
    <w:rsid w:val="001A19DF"/>
    <w:rsid w:val="001A6DAD"/>
    <w:rsid w:val="001C4708"/>
    <w:rsid w:val="001D7C9B"/>
    <w:rsid w:val="001F2BC8"/>
    <w:rsid w:val="001F5F6B"/>
    <w:rsid w:val="0020488B"/>
    <w:rsid w:val="002129C6"/>
    <w:rsid w:val="00220706"/>
    <w:rsid w:val="00243EBC"/>
    <w:rsid w:val="00246A35"/>
    <w:rsid w:val="00250FD1"/>
    <w:rsid w:val="00251952"/>
    <w:rsid w:val="00257306"/>
    <w:rsid w:val="00276624"/>
    <w:rsid w:val="00284348"/>
    <w:rsid w:val="00291DAE"/>
    <w:rsid w:val="00296C01"/>
    <w:rsid w:val="002F382D"/>
    <w:rsid w:val="002F51F5"/>
    <w:rsid w:val="00303FFF"/>
    <w:rsid w:val="003103FC"/>
    <w:rsid w:val="00312137"/>
    <w:rsid w:val="00316204"/>
    <w:rsid w:val="00330359"/>
    <w:rsid w:val="0033762F"/>
    <w:rsid w:val="00337A5B"/>
    <w:rsid w:val="00351908"/>
    <w:rsid w:val="00366C7E"/>
    <w:rsid w:val="00373E51"/>
    <w:rsid w:val="00384EA3"/>
    <w:rsid w:val="003A14BF"/>
    <w:rsid w:val="003A39A1"/>
    <w:rsid w:val="003C2191"/>
    <w:rsid w:val="003D3863"/>
    <w:rsid w:val="003E69E3"/>
    <w:rsid w:val="004024EB"/>
    <w:rsid w:val="004110DE"/>
    <w:rsid w:val="0044085A"/>
    <w:rsid w:val="00474398"/>
    <w:rsid w:val="004A4ACB"/>
    <w:rsid w:val="004B21A5"/>
    <w:rsid w:val="004B7013"/>
    <w:rsid w:val="005026D3"/>
    <w:rsid w:val="005037F0"/>
    <w:rsid w:val="00516A86"/>
    <w:rsid w:val="005275F6"/>
    <w:rsid w:val="00527CA2"/>
    <w:rsid w:val="00565412"/>
    <w:rsid w:val="00565955"/>
    <w:rsid w:val="00566585"/>
    <w:rsid w:val="00572102"/>
    <w:rsid w:val="00577DDF"/>
    <w:rsid w:val="00597EB8"/>
    <w:rsid w:val="005E4B12"/>
    <w:rsid w:val="005F1BB0"/>
    <w:rsid w:val="00647EDF"/>
    <w:rsid w:val="00656C4D"/>
    <w:rsid w:val="00665200"/>
    <w:rsid w:val="0067741D"/>
    <w:rsid w:val="00691B86"/>
    <w:rsid w:val="006A62A6"/>
    <w:rsid w:val="006D220D"/>
    <w:rsid w:val="006E1C33"/>
    <w:rsid w:val="006E5716"/>
    <w:rsid w:val="007025A4"/>
    <w:rsid w:val="00703832"/>
    <w:rsid w:val="007217A2"/>
    <w:rsid w:val="007302B3"/>
    <w:rsid w:val="00730733"/>
    <w:rsid w:val="00730E3A"/>
    <w:rsid w:val="00736AAF"/>
    <w:rsid w:val="00764A53"/>
    <w:rsid w:val="00765B2A"/>
    <w:rsid w:val="00782A1C"/>
    <w:rsid w:val="00783A34"/>
    <w:rsid w:val="007A4F47"/>
    <w:rsid w:val="007C6B52"/>
    <w:rsid w:val="007D16C5"/>
    <w:rsid w:val="007F5AAE"/>
    <w:rsid w:val="00821491"/>
    <w:rsid w:val="00862FE4"/>
    <w:rsid w:val="0086389A"/>
    <w:rsid w:val="0087605E"/>
    <w:rsid w:val="00876A4A"/>
    <w:rsid w:val="00897687"/>
    <w:rsid w:val="008B1FEE"/>
    <w:rsid w:val="008C0B71"/>
    <w:rsid w:val="008C1C97"/>
    <w:rsid w:val="008C21CC"/>
    <w:rsid w:val="00903C32"/>
    <w:rsid w:val="00916B16"/>
    <w:rsid w:val="009173B9"/>
    <w:rsid w:val="0093335D"/>
    <w:rsid w:val="0093613E"/>
    <w:rsid w:val="00943026"/>
    <w:rsid w:val="009443BC"/>
    <w:rsid w:val="0095429B"/>
    <w:rsid w:val="00956C64"/>
    <w:rsid w:val="00966B81"/>
    <w:rsid w:val="009679BE"/>
    <w:rsid w:val="00975266"/>
    <w:rsid w:val="0097716D"/>
    <w:rsid w:val="00983AEC"/>
    <w:rsid w:val="00984C2D"/>
    <w:rsid w:val="009B611E"/>
    <w:rsid w:val="009C2DC2"/>
    <w:rsid w:val="009C7720"/>
    <w:rsid w:val="009E0EA9"/>
    <w:rsid w:val="009F4606"/>
    <w:rsid w:val="00A00F85"/>
    <w:rsid w:val="00A11191"/>
    <w:rsid w:val="00A14C04"/>
    <w:rsid w:val="00A15794"/>
    <w:rsid w:val="00A23AFA"/>
    <w:rsid w:val="00A2661E"/>
    <w:rsid w:val="00A31B3E"/>
    <w:rsid w:val="00A35B47"/>
    <w:rsid w:val="00A472C8"/>
    <w:rsid w:val="00A532F3"/>
    <w:rsid w:val="00A8489E"/>
    <w:rsid w:val="00AB35F6"/>
    <w:rsid w:val="00AC29F3"/>
    <w:rsid w:val="00AD0169"/>
    <w:rsid w:val="00B2200C"/>
    <w:rsid w:val="00B231E5"/>
    <w:rsid w:val="00B50757"/>
    <w:rsid w:val="00B965D2"/>
    <w:rsid w:val="00BF29CE"/>
    <w:rsid w:val="00C02B87"/>
    <w:rsid w:val="00C061E8"/>
    <w:rsid w:val="00C4086D"/>
    <w:rsid w:val="00C41CCD"/>
    <w:rsid w:val="00C565BC"/>
    <w:rsid w:val="00C66E97"/>
    <w:rsid w:val="00CA1896"/>
    <w:rsid w:val="00CB5B28"/>
    <w:rsid w:val="00CF5371"/>
    <w:rsid w:val="00D03167"/>
    <w:rsid w:val="00D0323A"/>
    <w:rsid w:val="00D0559F"/>
    <w:rsid w:val="00D077E9"/>
    <w:rsid w:val="00D12FCE"/>
    <w:rsid w:val="00D14A90"/>
    <w:rsid w:val="00D332EB"/>
    <w:rsid w:val="00D336DB"/>
    <w:rsid w:val="00D42CB7"/>
    <w:rsid w:val="00D5413D"/>
    <w:rsid w:val="00D570A9"/>
    <w:rsid w:val="00D70D02"/>
    <w:rsid w:val="00D770C7"/>
    <w:rsid w:val="00D86945"/>
    <w:rsid w:val="00D90290"/>
    <w:rsid w:val="00DB209E"/>
    <w:rsid w:val="00DD152F"/>
    <w:rsid w:val="00DE213F"/>
    <w:rsid w:val="00DF027C"/>
    <w:rsid w:val="00E00A32"/>
    <w:rsid w:val="00E22ACD"/>
    <w:rsid w:val="00E4063B"/>
    <w:rsid w:val="00E51FA0"/>
    <w:rsid w:val="00E620B0"/>
    <w:rsid w:val="00E81B40"/>
    <w:rsid w:val="00E91810"/>
    <w:rsid w:val="00EA0808"/>
    <w:rsid w:val="00EA2DC5"/>
    <w:rsid w:val="00EB43DA"/>
    <w:rsid w:val="00EB7960"/>
    <w:rsid w:val="00EE67EC"/>
    <w:rsid w:val="00EF555B"/>
    <w:rsid w:val="00F027BB"/>
    <w:rsid w:val="00F11DCF"/>
    <w:rsid w:val="00F162EA"/>
    <w:rsid w:val="00F52D27"/>
    <w:rsid w:val="00F5474A"/>
    <w:rsid w:val="00F62D86"/>
    <w:rsid w:val="00F803F6"/>
    <w:rsid w:val="00F83527"/>
    <w:rsid w:val="00FD0183"/>
    <w:rsid w:val="00FD583F"/>
    <w:rsid w:val="00FD73E1"/>
    <w:rsid w:val="00FD7488"/>
    <w:rsid w:val="00FD7CB9"/>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25C5"/>
  <w15:docId w15:val="{0ED0F050-A260-4D25-912A-292BEF91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3E69E3"/>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3E69E3"/>
    <w:pPr>
      <w:spacing w:after="100"/>
    </w:pPr>
  </w:style>
  <w:style w:type="paragraph" w:styleId="TOC2">
    <w:name w:val="toc 2"/>
    <w:basedOn w:val="Normal"/>
    <w:next w:val="Normal"/>
    <w:autoRedefine/>
    <w:uiPriority w:val="39"/>
    <w:unhideWhenUsed/>
    <w:rsid w:val="003E69E3"/>
    <w:pPr>
      <w:spacing w:after="100"/>
      <w:ind w:left="280"/>
    </w:pPr>
  </w:style>
  <w:style w:type="character" w:styleId="Hyperlink">
    <w:name w:val="Hyperlink"/>
    <w:basedOn w:val="DefaultParagraphFont"/>
    <w:uiPriority w:val="99"/>
    <w:unhideWhenUsed/>
    <w:rsid w:val="003E69E3"/>
    <w:rPr>
      <w:color w:val="3592CF" w:themeColor="hyperlink"/>
      <w:u w:val="single"/>
    </w:rPr>
  </w:style>
  <w:style w:type="paragraph" w:styleId="ListParagraph">
    <w:name w:val="List Paragraph"/>
    <w:basedOn w:val="Normal"/>
    <w:uiPriority w:val="34"/>
    <w:qFormat/>
    <w:rsid w:val="00016547"/>
    <w:pPr>
      <w:spacing w:after="160" w:line="259" w:lineRule="auto"/>
      <w:ind w:left="720"/>
      <w:contextualSpacing/>
    </w:pPr>
    <w:rPr>
      <w:rFonts w:eastAsiaTheme="minorHAnsi"/>
      <w:b w:val="0"/>
      <w:color w:val="auto"/>
      <w:sz w:val="22"/>
    </w:rPr>
  </w:style>
  <w:style w:type="paragraph" w:styleId="PlainText">
    <w:name w:val="Plain Text"/>
    <w:basedOn w:val="Normal"/>
    <w:link w:val="PlainTextChar"/>
    <w:uiPriority w:val="99"/>
    <w:unhideWhenUsed/>
    <w:rsid w:val="00897687"/>
    <w:pPr>
      <w:spacing w:line="240" w:lineRule="auto"/>
    </w:pPr>
    <w:rPr>
      <w:rFonts w:ascii="Consolas" w:eastAsiaTheme="minorHAnsi" w:hAnsi="Consolas"/>
      <w:b w:val="0"/>
      <w:color w:val="auto"/>
      <w:sz w:val="21"/>
      <w:szCs w:val="21"/>
    </w:rPr>
  </w:style>
  <w:style w:type="character" w:customStyle="1" w:styleId="PlainTextChar">
    <w:name w:val="Plain Text Char"/>
    <w:basedOn w:val="DefaultParagraphFont"/>
    <w:link w:val="PlainText"/>
    <w:uiPriority w:val="99"/>
    <w:rsid w:val="00897687"/>
    <w:rPr>
      <w:rFonts w:ascii="Consolas" w:hAnsi="Consolas"/>
      <w:sz w:val="21"/>
      <w:szCs w:val="21"/>
    </w:rPr>
  </w:style>
  <w:style w:type="character" w:styleId="UnresolvedMention">
    <w:name w:val="Unresolved Mention"/>
    <w:basedOn w:val="DefaultParagraphFont"/>
    <w:uiPriority w:val="99"/>
    <w:semiHidden/>
    <w:unhideWhenUsed/>
    <w:rsid w:val="00821491"/>
    <w:rPr>
      <w:color w:val="808080"/>
      <w:shd w:val="clear" w:color="auto" w:fill="E6E6E6"/>
    </w:rPr>
  </w:style>
  <w:style w:type="character" w:styleId="CommentReference">
    <w:name w:val="annotation reference"/>
    <w:basedOn w:val="DefaultParagraphFont"/>
    <w:uiPriority w:val="99"/>
    <w:semiHidden/>
    <w:unhideWhenUsed/>
    <w:rsid w:val="00D12FCE"/>
    <w:rPr>
      <w:sz w:val="16"/>
      <w:szCs w:val="16"/>
    </w:rPr>
  </w:style>
  <w:style w:type="paragraph" w:styleId="CommentText">
    <w:name w:val="annotation text"/>
    <w:basedOn w:val="Normal"/>
    <w:link w:val="CommentTextChar"/>
    <w:uiPriority w:val="99"/>
    <w:semiHidden/>
    <w:unhideWhenUsed/>
    <w:rsid w:val="00D12FCE"/>
    <w:pPr>
      <w:spacing w:line="240" w:lineRule="auto"/>
    </w:pPr>
    <w:rPr>
      <w:sz w:val="20"/>
      <w:szCs w:val="20"/>
    </w:rPr>
  </w:style>
  <w:style w:type="character" w:customStyle="1" w:styleId="CommentTextChar">
    <w:name w:val="Comment Text Char"/>
    <w:basedOn w:val="DefaultParagraphFont"/>
    <w:link w:val="CommentText"/>
    <w:uiPriority w:val="99"/>
    <w:semiHidden/>
    <w:rsid w:val="00D12FCE"/>
    <w:rPr>
      <w:rFonts w:eastAsiaTheme="minorEastAsia"/>
      <w:b/>
      <w:color w:val="082A75" w:themeColor="text2"/>
      <w:sz w:val="20"/>
      <w:szCs w:val="20"/>
    </w:rPr>
  </w:style>
  <w:style w:type="paragraph" w:styleId="CommentSubject">
    <w:name w:val="annotation subject"/>
    <w:basedOn w:val="CommentText"/>
    <w:next w:val="CommentText"/>
    <w:link w:val="CommentSubjectChar"/>
    <w:uiPriority w:val="99"/>
    <w:semiHidden/>
    <w:unhideWhenUsed/>
    <w:rsid w:val="00D12FCE"/>
    <w:rPr>
      <w:bCs/>
    </w:rPr>
  </w:style>
  <w:style w:type="character" w:customStyle="1" w:styleId="CommentSubjectChar">
    <w:name w:val="Comment Subject Char"/>
    <w:basedOn w:val="CommentTextChar"/>
    <w:link w:val="CommentSubject"/>
    <w:uiPriority w:val="99"/>
    <w:semiHidden/>
    <w:rsid w:val="00D12FCE"/>
    <w:rPr>
      <w:rFonts w:eastAsiaTheme="minorEastAsia"/>
      <w:b/>
      <w:bCs/>
      <w:color w:val="082A75"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219965">
      <w:bodyDiv w:val="1"/>
      <w:marLeft w:val="0"/>
      <w:marRight w:val="0"/>
      <w:marTop w:val="0"/>
      <w:marBottom w:val="0"/>
      <w:divBdr>
        <w:top w:val="none" w:sz="0" w:space="0" w:color="auto"/>
        <w:left w:val="none" w:sz="0" w:space="0" w:color="auto"/>
        <w:bottom w:val="none" w:sz="0" w:space="0" w:color="auto"/>
        <w:right w:val="none" w:sz="0" w:space="0" w:color="auto"/>
      </w:divBdr>
      <w:divsChild>
        <w:div w:id="582641245">
          <w:marLeft w:val="0"/>
          <w:marRight w:val="0"/>
          <w:marTop w:val="0"/>
          <w:marBottom w:val="0"/>
          <w:divBdr>
            <w:top w:val="none" w:sz="0" w:space="0" w:color="auto"/>
            <w:left w:val="none" w:sz="0" w:space="0" w:color="auto"/>
            <w:bottom w:val="none" w:sz="0" w:space="0" w:color="auto"/>
            <w:right w:val="none" w:sz="0" w:space="0" w:color="auto"/>
          </w:divBdr>
          <w:divsChild>
            <w:div w:id="120154050">
              <w:marLeft w:val="0"/>
              <w:marRight w:val="0"/>
              <w:marTop w:val="0"/>
              <w:marBottom w:val="0"/>
              <w:divBdr>
                <w:top w:val="none" w:sz="0" w:space="0" w:color="auto"/>
                <w:left w:val="none" w:sz="0" w:space="0" w:color="auto"/>
                <w:bottom w:val="none" w:sz="0" w:space="0" w:color="auto"/>
                <w:right w:val="none" w:sz="0" w:space="0" w:color="auto"/>
              </w:divBdr>
              <w:divsChild>
                <w:div w:id="153449173">
                  <w:marLeft w:val="0"/>
                  <w:marRight w:val="0"/>
                  <w:marTop w:val="0"/>
                  <w:marBottom w:val="0"/>
                  <w:divBdr>
                    <w:top w:val="none" w:sz="0" w:space="0" w:color="auto"/>
                    <w:left w:val="none" w:sz="0" w:space="0" w:color="auto"/>
                    <w:bottom w:val="none" w:sz="0" w:space="0" w:color="auto"/>
                    <w:right w:val="none" w:sz="0" w:space="0" w:color="auto"/>
                  </w:divBdr>
                  <w:divsChild>
                    <w:div w:id="6943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150376">
      <w:bodyDiv w:val="1"/>
      <w:marLeft w:val="0"/>
      <w:marRight w:val="0"/>
      <w:marTop w:val="0"/>
      <w:marBottom w:val="0"/>
      <w:divBdr>
        <w:top w:val="none" w:sz="0" w:space="0" w:color="auto"/>
        <w:left w:val="none" w:sz="0" w:space="0" w:color="auto"/>
        <w:bottom w:val="none" w:sz="0" w:space="0" w:color="auto"/>
        <w:right w:val="none" w:sz="0" w:space="0" w:color="auto"/>
      </w:divBdr>
    </w:div>
    <w:div w:id="877014417">
      <w:bodyDiv w:val="1"/>
      <w:marLeft w:val="0"/>
      <w:marRight w:val="0"/>
      <w:marTop w:val="0"/>
      <w:marBottom w:val="0"/>
      <w:divBdr>
        <w:top w:val="none" w:sz="0" w:space="0" w:color="auto"/>
        <w:left w:val="none" w:sz="0" w:space="0" w:color="auto"/>
        <w:bottom w:val="none" w:sz="0" w:space="0" w:color="auto"/>
        <w:right w:val="none" w:sz="0" w:space="0" w:color="auto"/>
      </w:divBdr>
      <w:divsChild>
        <w:div w:id="959259778">
          <w:marLeft w:val="0"/>
          <w:marRight w:val="0"/>
          <w:marTop w:val="0"/>
          <w:marBottom w:val="0"/>
          <w:divBdr>
            <w:top w:val="none" w:sz="0" w:space="0" w:color="auto"/>
            <w:left w:val="none" w:sz="0" w:space="0" w:color="auto"/>
            <w:bottom w:val="none" w:sz="0" w:space="0" w:color="auto"/>
            <w:right w:val="none" w:sz="0" w:space="0" w:color="auto"/>
          </w:divBdr>
          <w:divsChild>
            <w:div w:id="562519802">
              <w:marLeft w:val="0"/>
              <w:marRight w:val="0"/>
              <w:marTop w:val="0"/>
              <w:marBottom w:val="0"/>
              <w:divBdr>
                <w:top w:val="none" w:sz="0" w:space="0" w:color="auto"/>
                <w:left w:val="none" w:sz="0" w:space="0" w:color="auto"/>
                <w:bottom w:val="none" w:sz="0" w:space="0" w:color="auto"/>
                <w:right w:val="none" w:sz="0" w:space="0" w:color="auto"/>
              </w:divBdr>
              <w:divsChild>
                <w:div w:id="1744179038">
                  <w:marLeft w:val="0"/>
                  <w:marRight w:val="0"/>
                  <w:marTop w:val="0"/>
                  <w:marBottom w:val="0"/>
                  <w:divBdr>
                    <w:top w:val="none" w:sz="0" w:space="0" w:color="auto"/>
                    <w:left w:val="none" w:sz="0" w:space="0" w:color="auto"/>
                    <w:bottom w:val="none" w:sz="0" w:space="0" w:color="auto"/>
                    <w:right w:val="none" w:sz="0" w:space="0" w:color="auto"/>
                  </w:divBdr>
                  <w:divsChild>
                    <w:div w:id="20248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4.jpeg"/><Relationship Id="rId26" Type="http://schemas.openxmlformats.org/officeDocument/2006/relationships/hyperlink" Target="https://elasticsearch-py.readthedocs.io/en/master/" TargetMode="External"/><Relationship Id="rId3" Type="http://schemas.openxmlformats.org/officeDocument/2006/relationships/customXml" Target="../customXml/item3.xml"/><Relationship Id="rId21" Type="http://schemas.openxmlformats.org/officeDocument/2006/relationships/hyperlink" Target="https://discuss.elastic.co/t/indexing-large-pdf-document/22917"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3.png"/><Relationship Id="rId25" Type="http://schemas.openxmlformats.org/officeDocument/2006/relationships/hyperlink" Target="https://qbox.io/blog/how-to-index-attachments-and-files-to-elasticsearch-5-0-using-ingest-api"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2.lixil.co.jp/rp/dfw/exsas6/webcatalog/kentikumuke.aspx?cate_cd=K1021&amp;_ga=2.14736374.1555774946.1539170516-874854234.153917051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elastic.co/guide/en/elasticsearch/guide/current/index-doc.html" TargetMode="External"/><Relationship Id="rId32" Type="http://schemas.openxmlformats.org/officeDocument/2006/relationships/glossaryDocument" Target="glossary/document.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fscrawler.readthedocs.io/en/fscrawler-2.5/" TargetMode="External"/><Relationship Id="rId28"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s://www.elastic.co/products/elasticsearch"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hyperlink" Target="https://github.com/dadoonet/fscrawler/blob/master/docs/source/admin/fs/elasticsearch.rst" TargetMode="External"/><Relationship Id="rId27" Type="http://schemas.openxmlformats.org/officeDocument/2006/relationships/hyperlink" Target="https://www.elastic.co/guide/en/elasticsearch/reference/current/ingest-apis.html" TargetMode="Externa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5F0CD5D5D04CF993CF98341E3C3625"/>
        <w:category>
          <w:name w:val="General"/>
          <w:gallery w:val="placeholder"/>
        </w:category>
        <w:types>
          <w:type w:val="bbPlcHdr"/>
        </w:types>
        <w:behaviors>
          <w:behavior w:val="content"/>
        </w:behaviors>
        <w:guid w:val="{F511E517-ECC4-482D-92A1-BB0F3FCD384A}"/>
      </w:docPartPr>
      <w:docPartBody>
        <w:p w:rsidR="00AC27A4" w:rsidRDefault="00AC27A4">
          <w:pPr>
            <w:pStyle w:val="FD5F0CD5D5D04CF993CF98341E3C3625"/>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22</w:t>
          </w:r>
          <w:r w:rsidRPr="00D86945">
            <w:rPr>
              <w:rStyle w:val="SubtitleChar"/>
              <w:b/>
            </w:rPr>
            <w:fldChar w:fldCharType="end"/>
          </w:r>
        </w:p>
      </w:docPartBody>
    </w:docPart>
    <w:docPart>
      <w:docPartPr>
        <w:name w:val="6DDFE393A25440F983E748E422AC2DE8"/>
        <w:category>
          <w:name w:val="General"/>
          <w:gallery w:val="placeholder"/>
        </w:category>
        <w:types>
          <w:type w:val="bbPlcHdr"/>
        </w:types>
        <w:behaviors>
          <w:behavior w:val="content"/>
        </w:behaviors>
        <w:guid w:val="{F5A17E55-E5CC-4455-A779-0A52741DBAC2}"/>
      </w:docPartPr>
      <w:docPartBody>
        <w:p w:rsidR="00AC27A4" w:rsidRDefault="00AC27A4">
          <w:pPr>
            <w:pStyle w:val="6DDFE393A25440F983E748E422AC2DE8"/>
          </w:pPr>
          <w:r>
            <w:t>COMPANY NAME</w:t>
          </w:r>
        </w:p>
      </w:docPartBody>
    </w:docPart>
    <w:docPart>
      <w:docPartPr>
        <w:name w:val="38BA83ADABD242B19E5F58C0E408ADD9"/>
        <w:category>
          <w:name w:val="General"/>
          <w:gallery w:val="placeholder"/>
        </w:category>
        <w:types>
          <w:type w:val="bbPlcHdr"/>
        </w:types>
        <w:behaviors>
          <w:behavior w:val="content"/>
        </w:behaviors>
        <w:guid w:val="{D4B1F493-5CBD-49AA-AF48-966A8658A3FA}"/>
      </w:docPartPr>
      <w:docPartBody>
        <w:p w:rsidR="00AC27A4" w:rsidRDefault="00AC27A4">
          <w:pPr>
            <w:pStyle w:val="38BA83ADABD242B19E5F58C0E408ADD9"/>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7A4"/>
    <w:rsid w:val="000422D1"/>
    <w:rsid w:val="0008578F"/>
    <w:rsid w:val="000974C3"/>
    <w:rsid w:val="000B2188"/>
    <w:rsid w:val="00114E9B"/>
    <w:rsid w:val="005046B6"/>
    <w:rsid w:val="00553885"/>
    <w:rsid w:val="006A1003"/>
    <w:rsid w:val="00782D60"/>
    <w:rsid w:val="00AC27A4"/>
    <w:rsid w:val="00BC7020"/>
    <w:rsid w:val="00C776B3"/>
    <w:rsid w:val="00D77ED2"/>
    <w:rsid w:val="00E37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itleChar">
    <w:name w:val="Subtitle Char"/>
    <w:basedOn w:val="DefaultParagraphFont"/>
    <w:link w:val="Subtitle"/>
    <w:uiPriority w:val="2"/>
    <w:rPr>
      <w:caps/>
      <w:color w:val="44546A" w:themeColor="text2"/>
      <w:spacing w:val="20"/>
      <w:sz w:val="32"/>
      <w:lang w:eastAsia="en-US"/>
    </w:rPr>
  </w:style>
  <w:style w:type="paragraph" w:customStyle="1" w:styleId="FD5F0CD5D5D04CF993CF98341E3C3625">
    <w:name w:val="FD5F0CD5D5D04CF993CF98341E3C3625"/>
  </w:style>
  <w:style w:type="paragraph" w:customStyle="1" w:styleId="6DDFE393A25440F983E748E422AC2DE8">
    <w:name w:val="6DDFE393A25440F983E748E422AC2DE8"/>
  </w:style>
  <w:style w:type="paragraph" w:customStyle="1" w:styleId="38BA83ADABD242B19E5F58C0E408ADD9">
    <w:name w:val="38BA83ADABD242B19E5F58C0E408ADD9"/>
  </w:style>
  <w:style w:type="paragraph" w:customStyle="1" w:styleId="637F7B07EA1A4EE487F0AB2F341EA5B4">
    <w:name w:val="637F7B07EA1A4EE487F0AB2F341EA5B4"/>
  </w:style>
  <w:style w:type="paragraph" w:customStyle="1" w:styleId="8909E07E43DE4ED99828E04AD3BB2F39">
    <w:name w:val="8909E07E43DE4ED99828E04AD3BB2F39"/>
  </w:style>
  <w:style w:type="paragraph" w:customStyle="1" w:styleId="5D9CEDA9FB9F48FA820B248AD8581973">
    <w:name w:val="5D9CEDA9FB9F48FA820B248AD8581973"/>
  </w:style>
  <w:style w:type="paragraph" w:customStyle="1" w:styleId="CF399FF118914122A5C7D84E6DE093B4">
    <w:name w:val="CF399FF118914122A5C7D84E6DE093B4"/>
  </w:style>
  <w:style w:type="paragraph" w:customStyle="1" w:styleId="A4F66DC272284A39B7F756880858BB78">
    <w:name w:val="A4F66DC272284A39B7F756880858BB78"/>
  </w:style>
  <w:style w:type="paragraph" w:customStyle="1" w:styleId="887FBBCBE86640CCBB8DF74A3A2080B8">
    <w:name w:val="887FBBCBE86640CCBB8DF74A3A2080B8"/>
    <w:rsid w:val="00114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Somya Dwivedi
Reviewed by: Rajesh Nath, Dr. Madhulika</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AEC9D82600E124EAE0FA188E684C09D" ma:contentTypeVersion="9" ma:contentTypeDescription="Create a new document." ma:contentTypeScope="" ma:versionID="2bea53d09770e635ce8cd83c736594bd">
  <xsd:schema xmlns:xsd="http://www.w3.org/2001/XMLSchema" xmlns:xs="http://www.w3.org/2001/XMLSchema" xmlns:p="http://schemas.microsoft.com/office/2006/metadata/properties" xmlns:ns2="9da69110-5409-4e92-be76-6d3d1d916b93" xmlns:ns3="97c3c57a-7bc7-40e1-97a2-cb26290855d5" targetNamespace="http://schemas.microsoft.com/office/2006/metadata/properties" ma:root="true" ma:fieldsID="757f8fe93e2ad4349ee25041227df146" ns2:_="" ns3:_="">
    <xsd:import namespace="9da69110-5409-4e92-be76-6d3d1d916b93"/>
    <xsd:import namespace="97c3c57a-7bc7-40e1-97a2-cb26290855d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EventHashCode" minOccurs="0"/>
                <xsd:element ref="ns3:MediaServiceGenerationTim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69110-5409-4e92-be76-6d3d1d916b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7c3c57a-7bc7-40e1-97a2-cb26290855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A2D1FB-17D9-45D9-8005-95FAB020E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69110-5409-4e92-be76-6d3d1d916b93"/>
    <ds:schemaRef ds:uri="97c3c57a-7bc7-40e1-97a2-cb26290855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323E7E-29A7-49F9-9CB7-7ADDF3595E72}">
  <ds:schemaRefs>
    <ds:schemaRef ds:uri="http://schemas.microsoft.com/sharepoint/v3/contenttype/forms"/>
  </ds:schemaRefs>
</ds:datastoreItem>
</file>

<file path=customXml/itemProps4.xml><?xml version="1.0" encoding="utf-8"?>
<ds:datastoreItem xmlns:ds="http://schemas.openxmlformats.org/officeDocument/2006/customXml" ds:itemID="{4E626FC5-42C7-4B05-993A-A5ECAE753FE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AC7CBB4-C05D-4631-B115-91B2D39E9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857</TotalTime>
  <Pages>10</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Rajesh Nath</cp:lastModifiedBy>
  <cp:revision>33</cp:revision>
  <cp:lastPrinted>2006-08-01T17:47:00Z</cp:lastPrinted>
  <dcterms:created xsi:type="dcterms:W3CDTF">2018-11-06T06:35:00Z</dcterms:created>
  <dcterms:modified xsi:type="dcterms:W3CDTF">2019-03-25T15:58:00Z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0x010100CAEC9D82600E124EAE0FA188E684C09D</vt:lpwstr>
  </property>
</Properties>
</file>