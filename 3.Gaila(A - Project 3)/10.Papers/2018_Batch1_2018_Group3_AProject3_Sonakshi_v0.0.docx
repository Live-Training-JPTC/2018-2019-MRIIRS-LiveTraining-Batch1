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9DFE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66BD7FB1" wp14:editId="0ED89E44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68"/>
      </w:tblGrid>
      <w:tr w:rsidR="00D077E9" w14:paraId="5CCD9EA7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26EA32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73C5EF0" wp14:editId="0914031B">
                      <wp:extent cx="4043680" cy="13811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3680" cy="1381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F9521D" w14:textId="6D5C25BC" w:rsidR="00D077E9" w:rsidRPr="003950AB" w:rsidRDefault="003950AB" w:rsidP="003950AB">
                                  <w:pPr>
                                    <w:pStyle w:val="Title"/>
                                    <w:rPr>
                                      <w:rFonts w:ascii="Times New Roman" w:hAnsi="Times New Roman" w:cs="Times New Roman"/>
                                      <w:szCs w:val="72"/>
                                      <w:lang w:val="en-IN"/>
                                    </w:rPr>
                                  </w:pPr>
                                  <w:r w:rsidRPr="003950AB">
                                    <w:rPr>
                                      <w:rFonts w:ascii="Times New Roman" w:hAnsi="Times New Roman" w:cs="Times New Roman"/>
                                      <w:szCs w:val="72"/>
                                      <w:lang w:val="en-IN"/>
                                    </w:rPr>
                                    <w:t xml:space="preserve">Data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72"/>
                                      <w:lang w:val="en-IN"/>
                                    </w:rPr>
                                    <w:t>V</w:t>
                                  </w:r>
                                  <w:r w:rsidRPr="003950AB">
                                    <w:rPr>
                                      <w:rFonts w:ascii="Times New Roman" w:hAnsi="Times New Roman" w:cs="Times New Roman"/>
                                      <w:szCs w:val="72"/>
                                      <w:lang w:val="en-IN"/>
                                    </w:rPr>
                                    <w:t xml:space="preserve">alidation using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72"/>
                                      <w:lang w:val="en-IN"/>
                                    </w:rPr>
                                    <w:t>E</w:t>
                                  </w:r>
                                  <w:r w:rsidRPr="003950AB">
                                    <w:rPr>
                                      <w:rFonts w:ascii="Times New Roman" w:hAnsi="Times New Roman" w:cs="Times New Roman"/>
                                      <w:szCs w:val="72"/>
                                      <w:lang w:val="en-IN"/>
                                    </w:rPr>
                                    <w:t>lasticsearch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73C5E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318.4pt;height:10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" filled="f" stroked="f" strokeweight=".5pt">
                      <v:textbox>
                        <w:txbxContent>
                          <w:p w14:paraId="2CF9521D" w14:textId="6D5C25BC" w:rsidR="00D077E9" w:rsidRPr="003950AB" w:rsidRDefault="003950AB" w:rsidP="003950AB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  <w:szCs w:val="72"/>
                                <w:lang w:val="en-IN"/>
                              </w:rPr>
                            </w:pPr>
                            <w:r w:rsidRPr="003950AB">
                              <w:rPr>
                                <w:rFonts w:ascii="Times New Roman" w:hAnsi="Times New Roman" w:cs="Times New Roman"/>
                                <w:szCs w:val="72"/>
                                <w:lang w:val="en-IN"/>
                              </w:rPr>
                              <w:t xml:space="preserve">Data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72"/>
                                <w:lang w:val="en-IN"/>
                              </w:rPr>
                              <w:t>V</w:t>
                            </w:r>
                            <w:r w:rsidRPr="003950AB">
                              <w:rPr>
                                <w:rFonts w:ascii="Times New Roman" w:hAnsi="Times New Roman" w:cs="Times New Roman"/>
                                <w:szCs w:val="72"/>
                                <w:lang w:val="en-IN"/>
                              </w:rPr>
                              <w:t xml:space="preserve">alidation using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72"/>
                                <w:lang w:val="en-IN"/>
                              </w:rPr>
                              <w:t>E</w:t>
                            </w:r>
                            <w:r w:rsidRPr="003950AB">
                              <w:rPr>
                                <w:rFonts w:ascii="Times New Roman" w:hAnsi="Times New Roman" w:cs="Times New Roman"/>
                                <w:szCs w:val="72"/>
                                <w:lang w:val="en-IN"/>
                              </w:rPr>
                              <w:t>lasticsearch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DF36098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7154B5" wp14:editId="11CB66AB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75F6AE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74D5777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74C5B09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5490CC7D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FD5F0CD5D5D04CF993CF98341E3C3625"/>
              </w:placeholder>
              <w15:appearance w15:val="hidden"/>
            </w:sdtPr>
            <w:sdtEndPr/>
            <w:sdtContent>
              <w:p w14:paraId="5D2138FC" w14:textId="30825EA9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3950AB">
                  <w:rPr>
                    <w:rStyle w:val="SubtitleChar"/>
                    <w:b w:val="0"/>
                    <w:noProof/>
                  </w:rPr>
                  <w:t>November 9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5E9403B2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32E6977" wp14:editId="6690CEAC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641729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F5EAFE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E904FB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214F3544" w14:textId="77777777" w:rsidR="00D077E9" w:rsidRDefault="00A261E3" w:rsidP="00D077E9">
            <w:sdt>
              <w:sdtPr>
                <w:id w:val="-1740469667"/>
                <w:placeholder>
                  <w:docPart w:val="6DDFE393A25440F983E748E422AC2DE8"/>
                </w:placeholder>
                <w15:appearance w15:val="hidden"/>
              </w:sdtPr>
              <w:sdtEndPr/>
              <w:sdtContent>
                <w:r w:rsidR="001C4708">
                  <w:t>A joint paper by JP Tokyo &amp; Co and MRIIRS</w:t>
                </w:r>
              </w:sdtContent>
            </w:sdt>
          </w:p>
          <w:p w14:paraId="76BB28FF" w14:textId="24B75CC2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38BA83ADABD242B19E5F58C0E408ADD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3950AB">
                  <w:t xml:space="preserve">Sonakshi Khosla </w:t>
                </w:r>
                <w:r w:rsidR="001C4708">
                  <w:br/>
                  <w:t xml:space="preserve">Reviewed by: Rajesh Nath, </w:t>
                </w:r>
                <w:proofErr w:type="spellStart"/>
                <w:r w:rsidR="003950AB">
                  <w:t>Charu</w:t>
                </w:r>
                <w:proofErr w:type="spellEnd"/>
                <w:r w:rsidR="003950AB">
                  <w:t xml:space="preserve"> </w:t>
                </w:r>
                <w:proofErr w:type="spellStart"/>
                <w:r w:rsidR="003950AB">
                  <w:t>Virmani</w:t>
                </w:r>
                <w:proofErr w:type="spellEnd"/>
                <w:r w:rsidR="003950AB">
                  <w:t xml:space="preserve"> </w:t>
                </w:r>
              </w:sdtContent>
            </w:sdt>
          </w:p>
          <w:p w14:paraId="0520C0CB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201BFB6" w14:textId="477FB7D6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0EE15B" wp14:editId="09BC6EE7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FCE40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A6B069" wp14:editId="43CA530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4BF974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</w:rPr>
        <w:id w:val="-2350081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F438F1D" w14:textId="42125612" w:rsidR="003E69E3" w:rsidRDefault="003E69E3" w:rsidP="003E69E3">
          <w:pPr>
            <w:pStyle w:val="TOCHeading"/>
          </w:pPr>
          <w:r>
            <w:t>Contents</w:t>
          </w:r>
        </w:p>
        <w:p w14:paraId="6AAE0541" w14:textId="0A2B6F89" w:rsidR="003E69E3" w:rsidRDefault="003E69E3">
          <w:pPr>
            <w:pStyle w:val="TOC1"/>
            <w:tabs>
              <w:tab w:val="right" w:leader="dot" w:pos="992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93527" w:history="1">
            <w:r w:rsidRPr="008926BD">
              <w:rPr>
                <w:rStyle w:val="Hyperlink"/>
                <w:noProof/>
              </w:rPr>
              <w:t>Title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_Toc527993527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C6C5A" w14:textId="292E52BC" w:rsidR="003E69E3" w:rsidRDefault="00A261E3">
          <w:pPr>
            <w:pStyle w:val="TOC2"/>
            <w:tabs>
              <w:tab w:val="right" w:leader="dot" w:pos="9926"/>
            </w:tabs>
            <w:rPr>
              <w:noProof/>
            </w:rPr>
          </w:pPr>
          <w:hyperlink w:anchor="_Toc527993528" w:history="1">
            <w:r w:rsidR="003E69E3" w:rsidRPr="008926BD">
              <w:rPr>
                <w:rStyle w:val="Hyperlink"/>
                <w:noProof/>
              </w:rPr>
              <w:t>Subtitle Text Here</w:t>
            </w:r>
            <w:r w:rsidR="003E69E3">
              <w:rPr>
                <w:noProof/>
                <w:webHidden/>
              </w:rPr>
              <w:tab/>
            </w:r>
            <w:r w:rsidR="003E69E3">
              <w:rPr>
                <w:noProof/>
                <w:webHidden/>
              </w:rPr>
              <w:fldChar w:fldCharType="begin"/>
            </w:r>
            <w:r w:rsidR="003E69E3">
              <w:rPr>
                <w:noProof/>
                <w:webHidden/>
              </w:rPr>
              <w:instrText xml:space="preserve"> PAGEREF _Toc527993528 \h </w:instrText>
            </w:r>
            <w:r w:rsidR="003E69E3">
              <w:rPr>
                <w:noProof/>
                <w:webHidden/>
              </w:rPr>
            </w:r>
            <w:r w:rsidR="003E69E3">
              <w:rPr>
                <w:noProof/>
                <w:webHidden/>
              </w:rPr>
              <w:fldChar w:fldCharType="separate"/>
            </w:r>
            <w:r w:rsidR="003E69E3">
              <w:rPr>
                <w:noProof/>
                <w:webHidden/>
              </w:rPr>
              <w:t>3</w:t>
            </w:r>
            <w:r w:rsidR="003E69E3">
              <w:rPr>
                <w:noProof/>
                <w:webHidden/>
              </w:rPr>
              <w:fldChar w:fldCharType="end"/>
            </w:r>
          </w:hyperlink>
        </w:p>
        <w:p w14:paraId="0DD635DD" w14:textId="7128CCB0" w:rsidR="003E69E3" w:rsidRDefault="003E69E3">
          <w:r>
            <w:rPr>
              <w:bCs/>
              <w:noProof/>
            </w:rPr>
            <w:fldChar w:fldCharType="end"/>
          </w:r>
        </w:p>
      </w:sdtContent>
    </w:sdt>
    <w:p w14:paraId="2FBA388D" w14:textId="734D0460" w:rsidR="003E69E3" w:rsidRDefault="003E69E3">
      <w:pPr>
        <w:spacing w:after="200"/>
      </w:pPr>
      <w:r>
        <w:br w:type="page"/>
      </w:r>
    </w:p>
    <w:p w14:paraId="28247CF7" w14:textId="4FCCF538" w:rsidR="00D077E9" w:rsidRDefault="003950AB" w:rsidP="00D077E9">
      <w:pPr>
        <w:pStyle w:val="Heading1"/>
      </w:pPr>
      <w:r>
        <w:lastRenderedPageBreak/>
        <w:t>Elasticsearch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1097D5D1" w14:textId="77777777" w:rsidTr="00DF027C">
        <w:trPr>
          <w:trHeight w:val="3546"/>
        </w:trPr>
        <w:tc>
          <w:tcPr>
            <w:tcW w:w="9999" w:type="dxa"/>
          </w:tcPr>
          <w:bookmarkStart w:id="0" w:name="_Toc527993528" w:displacedByCustomXml="next"/>
          <w:sdt>
            <w:sdtPr>
              <w:id w:val="1660650702"/>
              <w:placeholder>
                <w:docPart w:val="637F7B07EA1A4EE487F0AB2F341EA5B4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sdtEndPr>
            <w:sdtContent>
              <w:p w14:paraId="0BF99A62" w14:textId="77777777" w:rsidR="00CD084F" w:rsidRDefault="003950AB" w:rsidP="00DF027C">
                <w:pPr>
                  <w:pStyle w:val="Heading2"/>
                </w:pPr>
                <w:r>
                  <w:t xml:space="preserve">What is </w:t>
                </w:r>
                <w:proofErr w:type="spellStart"/>
                <w:r>
                  <w:t>elasticsearch</w:t>
                </w:r>
                <w:proofErr w:type="spellEnd"/>
                <w:r>
                  <w:t>?</w:t>
                </w:r>
              </w:p>
              <w:p w14:paraId="58F2C0D5" w14:textId="77777777" w:rsidR="00CD084F" w:rsidRPr="0034266E" w:rsidRDefault="00CD084F" w:rsidP="00CD084F">
                <w:pPr>
                  <w:pStyle w:val="NormalWeb"/>
                  <w:rPr>
                    <w:color w:val="2E287F" w:themeColor="text1" w:themeTint="BF"/>
                  </w:rPr>
                </w:pPr>
                <w:r w:rsidRPr="0034266E">
                  <w:rPr>
                    <w:b/>
                    <w:bCs/>
                    <w:color w:val="2E287F" w:themeColor="text1" w:themeTint="BF"/>
                  </w:rPr>
                  <w:t>Elasticsearch</w:t>
                </w:r>
                <w:r w:rsidRPr="0034266E">
                  <w:rPr>
                    <w:color w:val="2E287F" w:themeColor="text1" w:themeTint="BF"/>
                  </w:rPr>
                  <w:t xml:space="preserve"> is a </w:t>
                </w:r>
                <w:hyperlink r:id="rId13" w:tooltip="Search engine (computing)" w:history="1">
                  <w:r w:rsidRPr="0034266E">
                    <w:rPr>
                      <w:rStyle w:val="Hyperlink"/>
                      <w:color w:val="2E287F" w:themeColor="text1" w:themeTint="BF"/>
                      <w:u w:val="none"/>
                    </w:rPr>
                    <w:t>search engine</w:t>
                  </w:r>
                </w:hyperlink>
                <w:r w:rsidRPr="0034266E">
                  <w:rPr>
                    <w:color w:val="2E287F" w:themeColor="text1" w:themeTint="BF"/>
                  </w:rPr>
                  <w:t xml:space="preserve"> based on </w:t>
                </w:r>
                <w:hyperlink r:id="rId14" w:tooltip="Lucene" w:history="1">
                  <w:r w:rsidRPr="0034266E">
                    <w:rPr>
                      <w:rStyle w:val="Hyperlink"/>
                      <w:color w:val="2E287F" w:themeColor="text1" w:themeTint="BF"/>
                      <w:u w:val="none"/>
                    </w:rPr>
                    <w:t>Lucene</w:t>
                  </w:r>
                </w:hyperlink>
                <w:r w:rsidRPr="0034266E">
                  <w:rPr>
                    <w:color w:val="2E287F" w:themeColor="text1" w:themeTint="BF"/>
                  </w:rPr>
                  <w:t xml:space="preserve"> library. It provides a distributed, </w:t>
                </w:r>
                <w:hyperlink r:id="rId15" w:tooltip="Multitenancy" w:history="1">
                  <w:r w:rsidRPr="0034266E">
                    <w:rPr>
                      <w:rStyle w:val="Hyperlink"/>
                      <w:color w:val="2E287F" w:themeColor="text1" w:themeTint="BF"/>
                      <w:u w:val="none"/>
                    </w:rPr>
                    <w:t>multitenant</w:t>
                  </w:r>
                </w:hyperlink>
                <w:r w:rsidRPr="0034266E">
                  <w:rPr>
                    <w:color w:val="2E287F" w:themeColor="text1" w:themeTint="BF"/>
                  </w:rPr>
                  <w:t xml:space="preserve">-capable </w:t>
                </w:r>
                <w:hyperlink r:id="rId16" w:tooltip="Full-text search" w:history="1">
                  <w:r w:rsidRPr="0034266E">
                    <w:rPr>
                      <w:rStyle w:val="Hyperlink"/>
                      <w:color w:val="2E287F" w:themeColor="text1" w:themeTint="BF"/>
                      <w:u w:val="none"/>
                    </w:rPr>
                    <w:t>full-text search</w:t>
                  </w:r>
                </w:hyperlink>
                <w:r w:rsidRPr="0034266E">
                  <w:rPr>
                    <w:color w:val="2E287F" w:themeColor="text1" w:themeTint="BF"/>
                  </w:rPr>
                  <w:t xml:space="preserve"> engine with an </w:t>
                </w:r>
                <w:hyperlink r:id="rId17" w:tooltip="HTTP" w:history="1">
                  <w:r w:rsidRPr="0034266E">
                    <w:rPr>
                      <w:rStyle w:val="Hyperlink"/>
                      <w:color w:val="2E287F" w:themeColor="text1" w:themeTint="BF"/>
                      <w:u w:val="none"/>
                    </w:rPr>
                    <w:t>HTTP</w:t>
                  </w:r>
                </w:hyperlink>
                <w:r w:rsidRPr="0034266E">
                  <w:rPr>
                    <w:color w:val="2E287F" w:themeColor="text1" w:themeTint="BF"/>
                  </w:rPr>
                  <w:t xml:space="preserve"> web interface and schema-free </w:t>
                </w:r>
                <w:hyperlink r:id="rId18" w:tooltip="JSON" w:history="1">
                  <w:r w:rsidRPr="0034266E">
                    <w:rPr>
                      <w:rStyle w:val="Hyperlink"/>
                      <w:color w:val="2E287F" w:themeColor="text1" w:themeTint="BF"/>
                      <w:u w:val="none"/>
                    </w:rPr>
                    <w:t>JSON</w:t>
                  </w:r>
                </w:hyperlink>
                <w:r w:rsidRPr="0034266E">
                  <w:rPr>
                    <w:color w:val="2E287F" w:themeColor="text1" w:themeTint="BF"/>
                  </w:rPr>
                  <w:t xml:space="preserve"> documents. Elasticsearch is developed in </w:t>
                </w:r>
                <w:hyperlink r:id="rId19" w:tooltip="Java (programming language)" w:history="1">
                  <w:r w:rsidRPr="0034266E">
                    <w:rPr>
                      <w:rStyle w:val="Hyperlink"/>
                      <w:color w:val="2E287F" w:themeColor="text1" w:themeTint="BF"/>
                      <w:u w:val="none"/>
                    </w:rPr>
                    <w:t>Java</w:t>
                  </w:r>
                </w:hyperlink>
                <w:r w:rsidRPr="0034266E">
                  <w:rPr>
                    <w:color w:val="2E287F" w:themeColor="text1" w:themeTint="BF"/>
                  </w:rPr>
                  <w:t xml:space="preserve"> and is released as </w:t>
                </w:r>
                <w:hyperlink r:id="rId20" w:tooltip="Open source software" w:history="1">
                  <w:r w:rsidRPr="0034266E">
                    <w:rPr>
                      <w:rStyle w:val="Hyperlink"/>
                      <w:color w:val="2E287F" w:themeColor="text1" w:themeTint="BF"/>
                      <w:u w:val="none"/>
                    </w:rPr>
                    <w:t>open source</w:t>
                  </w:r>
                </w:hyperlink>
                <w:r w:rsidRPr="0034266E">
                  <w:rPr>
                    <w:color w:val="2E287F" w:themeColor="text1" w:themeTint="BF"/>
                  </w:rPr>
                  <w:t xml:space="preserve"> under the terms of the </w:t>
                </w:r>
                <w:hyperlink r:id="rId21" w:tooltip="Apache License" w:history="1">
                  <w:r w:rsidRPr="0034266E">
                    <w:rPr>
                      <w:rStyle w:val="Hyperlink"/>
                      <w:color w:val="2E287F" w:themeColor="text1" w:themeTint="BF"/>
                      <w:u w:val="none"/>
                    </w:rPr>
                    <w:t>Apache License</w:t>
                  </w:r>
                </w:hyperlink>
                <w:r w:rsidRPr="0034266E">
                  <w:rPr>
                    <w:color w:val="2E287F" w:themeColor="text1" w:themeTint="BF"/>
                  </w:rPr>
                  <w:t xml:space="preserve">. Official clients are available in </w:t>
                </w:r>
                <w:hyperlink r:id="rId22" w:tooltip="Java (programming language)" w:history="1">
                  <w:r w:rsidRPr="0034266E">
                    <w:rPr>
                      <w:rStyle w:val="Hyperlink"/>
                      <w:color w:val="2E287F" w:themeColor="text1" w:themeTint="BF"/>
                      <w:u w:val="none"/>
                    </w:rPr>
                    <w:t>Java</w:t>
                  </w:r>
                </w:hyperlink>
                <w:r w:rsidRPr="0034266E">
                  <w:rPr>
                    <w:color w:val="2E287F" w:themeColor="text1" w:themeTint="BF"/>
                  </w:rPr>
                  <w:t xml:space="preserve">, </w:t>
                </w:r>
                <w:hyperlink r:id="rId23" w:tooltip=".NET Framework" w:history="1">
                  <w:r w:rsidRPr="0034266E">
                    <w:rPr>
                      <w:rStyle w:val="Hyperlink"/>
                      <w:color w:val="2E287F" w:themeColor="text1" w:themeTint="BF"/>
                      <w:u w:val="none"/>
                    </w:rPr>
                    <w:t>.NET</w:t>
                  </w:r>
                </w:hyperlink>
                <w:r w:rsidRPr="0034266E">
                  <w:rPr>
                    <w:color w:val="2E287F" w:themeColor="text1" w:themeTint="BF"/>
                  </w:rPr>
                  <w:t xml:space="preserve"> (</w:t>
                </w:r>
                <w:hyperlink r:id="rId24" w:tooltip="C Sharp (programming language)" w:history="1">
                  <w:r w:rsidRPr="0034266E">
                    <w:rPr>
                      <w:rStyle w:val="Hyperlink"/>
                      <w:color w:val="2E287F" w:themeColor="text1" w:themeTint="BF"/>
                      <w:u w:val="none"/>
                    </w:rPr>
                    <w:t>C#</w:t>
                  </w:r>
                </w:hyperlink>
                <w:r w:rsidRPr="0034266E">
                  <w:rPr>
                    <w:color w:val="2E287F" w:themeColor="text1" w:themeTint="BF"/>
                  </w:rPr>
                  <w:t xml:space="preserve">), </w:t>
                </w:r>
                <w:hyperlink r:id="rId25" w:tooltip="PHP (programming language)" w:history="1">
                  <w:r w:rsidRPr="0034266E">
                    <w:rPr>
                      <w:rStyle w:val="Hyperlink"/>
                      <w:color w:val="2E287F" w:themeColor="text1" w:themeTint="BF"/>
                      <w:u w:val="none"/>
                    </w:rPr>
                    <w:t>PHP</w:t>
                  </w:r>
                </w:hyperlink>
                <w:r w:rsidRPr="0034266E">
                  <w:rPr>
                    <w:color w:val="2E287F" w:themeColor="text1" w:themeTint="BF"/>
                  </w:rPr>
                  <w:t xml:space="preserve">, </w:t>
                </w:r>
                <w:hyperlink r:id="rId26" w:tooltip="Python (programming language)" w:history="1">
                  <w:r w:rsidRPr="0034266E">
                    <w:rPr>
                      <w:rStyle w:val="Hyperlink"/>
                      <w:color w:val="2E287F" w:themeColor="text1" w:themeTint="BF"/>
                      <w:u w:val="none"/>
                    </w:rPr>
                    <w:t>Python</w:t>
                  </w:r>
                </w:hyperlink>
                <w:r w:rsidRPr="0034266E">
                  <w:rPr>
                    <w:color w:val="2E287F" w:themeColor="text1" w:themeTint="BF"/>
                  </w:rPr>
                  <w:t xml:space="preserve">, </w:t>
                </w:r>
                <w:hyperlink r:id="rId27" w:tooltip="Apache Groovy" w:history="1">
                  <w:r w:rsidRPr="0034266E">
                    <w:rPr>
                      <w:rStyle w:val="Hyperlink"/>
                      <w:color w:val="2E287F" w:themeColor="text1" w:themeTint="BF"/>
                      <w:u w:val="none"/>
                    </w:rPr>
                    <w:t>Apache Groovy</w:t>
                  </w:r>
                </w:hyperlink>
                <w:r w:rsidRPr="0034266E">
                  <w:rPr>
                    <w:color w:val="2E287F" w:themeColor="text1" w:themeTint="BF"/>
                  </w:rPr>
                  <w:t xml:space="preserve">, </w:t>
                </w:r>
                <w:hyperlink r:id="rId28" w:tooltip="Ruby (programming language)" w:history="1">
                  <w:r w:rsidRPr="0034266E">
                    <w:rPr>
                      <w:rStyle w:val="Hyperlink"/>
                      <w:color w:val="2E287F" w:themeColor="text1" w:themeTint="BF"/>
                      <w:u w:val="none"/>
                    </w:rPr>
                    <w:t>Ruby</w:t>
                  </w:r>
                </w:hyperlink>
                <w:r w:rsidRPr="0034266E">
                  <w:rPr>
                    <w:color w:val="2E287F" w:themeColor="text1" w:themeTint="BF"/>
                  </w:rPr>
                  <w:t xml:space="preserve"> and many other languages.</w:t>
                </w:r>
                <w:hyperlink r:id="rId29" w:anchor="cite_note-offizsite-5" w:history="1">
                  <w:r w:rsidRPr="0034266E">
                    <w:rPr>
                      <w:rStyle w:val="Hyperlink"/>
                      <w:color w:val="2E287F" w:themeColor="text1" w:themeTint="BF"/>
                      <w:u w:val="none"/>
                      <w:vertAlign w:val="superscript"/>
                    </w:rPr>
                    <w:t>[5]</w:t>
                  </w:r>
                </w:hyperlink>
                <w:r w:rsidRPr="0034266E">
                  <w:rPr>
                    <w:color w:val="2E287F" w:themeColor="text1" w:themeTint="BF"/>
                  </w:rPr>
                  <w:t xml:space="preserve"> According to the </w:t>
                </w:r>
                <w:hyperlink r:id="rId30" w:tooltip="DB-Engines ranking" w:history="1">
                  <w:r w:rsidRPr="0034266E">
                    <w:rPr>
                      <w:rStyle w:val="Hyperlink"/>
                      <w:color w:val="2E287F" w:themeColor="text1" w:themeTint="BF"/>
                      <w:u w:val="none"/>
                    </w:rPr>
                    <w:t>DB-Engines ranking</w:t>
                  </w:r>
                </w:hyperlink>
                <w:r w:rsidRPr="0034266E">
                  <w:rPr>
                    <w:color w:val="2E287F" w:themeColor="text1" w:themeTint="BF"/>
                  </w:rPr>
                  <w:t xml:space="preserve">, Elasticsearch is the most popular enterprise search engine followed by </w:t>
                </w:r>
                <w:hyperlink r:id="rId31" w:tooltip="Apache Solr" w:history="1">
                  <w:r w:rsidRPr="0034266E">
                    <w:rPr>
                      <w:rStyle w:val="Hyperlink"/>
                      <w:color w:val="2E287F" w:themeColor="text1" w:themeTint="BF"/>
                      <w:u w:val="none"/>
                    </w:rPr>
                    <w:t xml:space="preserve">Apache </w:t>
                  </w:r>
                  <w:proofErr w:type="spellStart"/>
                  <w:r w:rsidRPr="0034266E">
                    <w:rPr>
                      <w:rStyle w:val="Hyperlink"/>
                      <w:color w:val="2E287F" w:themeColor="text1" w:themeTint="BF"/>
                      <w:u w:val="none"/>
                    </w:rPr>
                    <w:t>Solr</w:t>
                  </w:r>
                  <w:proofErr w:type="spellEnd"/>
                </w:hyperlink>
                <w:r w:rsidRPr="0034266E">
                  <w:rPr>
                    <w:color w:val="2E287F" w:themeColor="text1" w:themeTint="BF"/>
                  </w:rPr>
                  <w:t>, also based on Lucene.</w:t>
                </w:r>
                <w:hyperlink r:id="rId32" w:anchor="cite_note-6" w:history="1">
                  <w:r w:rsidRPr="0034266E">
                    <w:rPr>
                      <w:rStyle w:val="Hyperlink"/>
                      <w:color w:val="2E287F" w:themeColor="text1" w:themeTint="BF"/>
                      <w:u w:val="none"/>
                      <w:vertAlign w:val="superscript"/>
                    </w:rPr>
                    <w:t>[6]</w:t>
                  </w:r>
                </w:hyperlink>
                <w:r w:rsidRPr="0034266E">
                  <w:rPr>
                    <w:color w:val="2E287F" w:themeColor="text1" w:themeTint="BF"/>
                  </w:rPr>
                  <w:t xml:space="preserve"> </w:t>
                </w:r>
              </w:p>
              <w:p w14:paraId="56F828FC" w14:textId="73B8453F" w:rsidR="00DF027C" w:rsidRPr="007136B5" w:rsidRDefault="00CD084F" w:rsidP="007136B5">
                <w:pPr>
                  <w:pStyle w:val="NormalWeb"/>
                  <w:rPr>
                    <w:color w:val="2E287F" w:themeColor="text1" w:themeTint="BF"/>
                  </w:rPr>
                </w:pPr>
                <w:r w:rsidRPr="0034266E">
                  <w:rPr>
                    <w:color w:val="2E287F" w:themeColor="text1" w:themeTint="BF"/>
                  </w:rPr>
                  <w:t xml:space="preserve">Elasticsearch is developed alongside a data-collection and log-parsing engine called Logstash, and an analytics and visualisation platform called </w:t>
                </w:r>
                <w:hyperlink r:id="rId33" w:tooltip="Kibana" w:history="1">
                  <w:r w:rsidRPr="0034266E">
                    <w:rPr>
                      <w:rStyle w:val="Hyperlink"/>
                      <w:color w:val="2E287F" w:themeColor="text1" w:themeTint="BF"/>
                      <w:u w:val="none"/>
                    </w:rPr>
                    <w:t>Kibana</w:t>
                  </w:r>
                </w:hyperlink>
                <w:r w:rsidRPr="0034266E">
                  <w:rPr>
                    <w:color w:val="2E287F" w:themeColor="text1" w:themeTint="BF"/>
                  </w:rPr>
                  <w:t xml:space="preserve">. The three products are designed for use as an integrated solution, referred to as the </w:t>
                </w:r>
                <w:r w:rsidRPr="0034266E">
                  <w:rPr>
                    <w:b/>
                    <w:bCs/>
                    <w:color w:val="2E287F" w:themeColor="text1" w:themeTint="BF"/>
                  </w:rPr>
                  <w:t>"Elastic Stack"</w:t>
                </w:r>
                <w:r w:rsidRPr="0034266E">
                  <w:rPr>
                    <w:color w:val="2E287F" w:themeColor="text1" w:themeTint="BF"/>
                  </w:rPr>
                  <w:t xml:space="preserve"> (formerly the "ELK stack"). </w:t>
                </w:r>
              </w:p>
            </w:sdtContent>
          </w:sdt>
          <w:bookmarkEnd w:id="0" w:displacedByCustomXml="prev"/>
          <w:p w14:paraId="0949222B" w14:textId="287503A4" w:rsidR="00DF027C" w:rsidRPr="00DF027C" w:rsidRDefault="007136B5" w:rsidP="00DF027C">
            <w:pPr>
              <w:pStyle w:val="Content"/>
            </w:pPr>
            <w:r>
              <w:rPr>
                <w:rStyle w:val="ilfuvd"/>
                <w:b/>
                <w:bCs/>
              </w:rPr>
              <w:t>Kibana</w:t>
            </w:r>
            <w:r>
              <w:rPr>
                <w:rStyle w:val="ilfuvd"/>
              </w:rPr>
              <w:t xml:space="preserve"> is an open source data visualization plugin for </w:t>
            </w:r>
            <w:r>
              <w:rPr>
                <w:rStyle w:val="ilfuvd"/>
                <w:b/>
                <w:bCs/>
              </w:rPr>
              <w:t>Elasticsearch</w:t>
            </w:r>
            <w:r>
              <w:rPr>
                <w:rStyle w:val="ilfuvd"/>
              </w:rPr>
              <w:t xml:space="preserve">. It provides visualization capabilities on top of the content indexed on an </w:t>
            </w:r>
            <w:r>
              <w:rPr>
                <w:rStyle w:val="ilfuvd"/>
                <w:b/>
                <w:bCs/>
              </w:rPr>
              <w:t>Elasticsearch</w:t>
            </w:r>
            <w:r>
              <w:rPr>
                <w:rStyle w:val="ilfuvd"/>
              </w:rPr>
              <w:t xml:space="preserve"> cluster. Users can create bar, line and scatter plots, or pie charts and maps on top of large volumes of data.</w:t>
            </w:r>
          </w:p>
          <w:p w14:paraId="55B07E32" w14:textId="77777777" w:rsidR="00DF027C" w:rsidRDefault="00DF027C" w:rsidP="00DF027C"/>
          <w:p w14:paraId="6EE6354E" w14:textId="73565EC2" w:rsidR="00DF027C" w:rsidRDefault="007136B5" w:rsidP="00DF027C">
            <w:pPr>
              <w:pStyle w:val="Content"/>
            </w:pPr>
            <w:r>
              <w:t xml:space="preserve">Companies using Elasticsearch are: </w:t>
            </w:r>
            <w:proofErr w:type="spellStart"/>
            <w:r>
              <w:t>Ebay</w:t>
            </w:r>
            <w:proofErr w:type="spellEnd"/>
            <w:r>
              <w:t xml:space="preserve">, IEEE, Citibank, </w:t>
            </w:r>
            <w:proofErr w:type="spellStart"/>
            <w:r>
              <w:t>Ottomotors</w:t>
            </w:r>
            <w:proofErr w:type="spellEnd"/>
            <w:r>
              <w:t xml:space="preserve">, NYU Library, Shopify, </w:t>
            </w:r>
            <w:proofErr w:type="spellStart"/>
            <w:r>
              <w:t>Godaddy</w:t>
            </w:r>
            <w:proofErr w:type="spellEnd"/>
            <w:r>
              <w:t>, Fitbit, Microsoft, Volkswagen, Accenture, Dell, Facebook, Netflix, Walmart, Slack, BBC, Uber etc.</w:t>
            </w:r>
          </w:p>
        </w:tc>
      </w:tr>
      <w:tr w:rsidR="00DF027C" w14:paraId="10A7E88E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2BF27CBB" w14:textId="6EA345D3" w:rsidR="007136B5" w:rsidRPr="00DF027C" w:rsidRDefault="007136B5" w:rsidP="007136B5">
            <w:pPr>
              <w:pStyle w:val="EmphasisText"/>
            </w:pPr>
          </w:p>
        </w:tc>
      </w:tr>
    </w:tbl>
    <w:p w14:paraId="177403D4" w14:textId="77777777" w:rsidR="007136B5" w:rsidRDefault="007136B5" w:rsidP="00DF027C"/>
    <w:p w14:paraId="70D64261" w14:textId="25A49E39" w:rsidR="0087605E" w:rsidRDefault="007136B5" w:rsidP="00DF027C">
      <w:pPr>
        <w:rPr>
          <w:sz w:val="36"/>
          <w:szCs w:val="36"/>
        </w:rPr>
      </w:pPr>
      <w:r w:rsidRPr="007136B5">
        <w:rPr>
          <w:sz w:val="36"/>
          <w:szCs w:val="36"/>
        </w:rPr>
        <w:t>Validating data</w:t>
      </w:r>
      <w:bookmarkStart w:id="1" w:name="_GoBack"/>
      <w:bookmarkEnd w:id="1"/>
    </w:p>
    <w:p w14:paraId="3756C60D" w14:textId="4428E129" w:rsidR="007136B5" w:rsidRDefault="007136B5" w:rsidP="00DF027C">
      <w:pPr>
        <w:rPr>
          <w:b w:val="0"/>
          <w:szCs w:val="28"/>
        </w:rPr>
      </w:pPr>
      <w:r>
        <w:rPr>
          <w:b w:val="0"/>
          <w:szCs w:val="28"/>
        </w:rPr>
        <w:t>Two kinds of validation</w:t>
      </w:r>
      <w:r w:rsidR="00A13A85">
        <w:rPr>
          <w:b w:val="0"/>
          <w:szCs w:val="28"/>
        </w:rPr>
        <w:t>:</w:t>
      </w:r>
    </w:p>
    <w:p w14:paraId="7B92EE7E" w14:textId="77777777" w:rsidR="00A13A85" w:rsidRPr="00A13A85" w:rsidRDefault="00A13A85" w:rsidP="00A13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2E287F" w:themeColor="text1" w:themeTint="BF"/>
          <w:sz w:val="24"/>
          <w:szCs w:val="24"/>
          <w:lang w:val="en-IN" w:eastAsia="en-IN"/>
        </w:rPr>
      </w:pPr>
      <w:r w:rsidRPr="00A13A85">
        <w:rPr>
          <w:rFonts w:ascii="Times New Roman" w:eastAsia="Times New Roman" w:hAnsi="Times New Roman" w:cs="Times New Roman"/>
          <w:b w:val="0"/>
          <w:color w:val="2E287F" w:themeColor="text1" w:themeTint="BF"/>
          <w:sz w:val="24"/>
          <w:szCs w:val="24"/>
          <w:lang w:val="en-IN" w:eastAsia="en-IN"/>
        </w:rPr>
        <w:t>Structural validation of fields based on a regular expression for</w:t>
      </w:r>
      <w:r w:rsidRPr="00A13A85">
        <w:rPr>
          <w:rFonts w:ascii="Times New Roman" w:eastAsia="Times New Roman" w:hAnsi="Times New Roman" w:cs="Times New Roman"/>
          <w:b w:val="0"/>
          <w:color w:val="2E287F" w:themeColor="text1" w:themeTint="BF"/>
          <w:sz w:val="24"/>
          <w:szCs w:val="24"/>
          <w:lang w:val="en-IN" w:eastAsia="en-IN"/>
        </w:rPr>
        <w:br/>
        <w:t>example. Perhaps something can be configured in the mapping...</w:t>
      </w:r>
    </w:p>
    <w:p w14:paraId="4ED44E3C" w14:textId="77777777" w:rsidR="00A13A85" w:rsidRPr="00A13A85" w:rsidRDefault="00A13A85" w:rsidP="00A13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2E287F" w:themeColor="text1" w:themeTint="BF"/>
          <w:sz w:val="24"/>
          <w:szCs w:val="24"/>
          <w:lang w:val="en-IN" w:eastAsia="en-IN"/>
        </w:rPr>
      </w:pPr>
      <w:r w:rsidRPr="00A13A85">
        <w:rPr>
          <w:rFonts w:ascii="Times New Roman" w:eastAsia="Times New Roman" w:hAnsi="Times New Roman" w:cs="Times New Roman"/>
          <w:b w:val="0"/>
          <w:color w:val="2E287F" w:themeColor="text1" w:themeTint="BF"/>
          <w:sz w:val="24"/>
          <w:szCs w:val="24"/>
          <w:lang w:val="en-IN" w:eastAsia="en-IN"/>
        </w:rPr>
        <w:t xml:space="preserve">Integrity validation of document. For </w:t>
      </w:r>
      <w:proofErr w:type="gramStart"/>
      <w:r w:rsidRPr="00A13A85">
        <w:rPr>
          <w:rFonts w:ascii="Times New Roman" w:eastAsia="Times New Roman" w:hAnsi="Times New Roman" w:cs="Times New Roman"/>
          <w:b w:val="0"/>
          <w:color w:val="2E287F" w:themeColor="text1" w:themeTint="BF"/>
          <w:sz w:val="24"/>
          <w:szCs w:val="24"/>
          <w:lang w:val="en-IN" w:eastAsia="en-IN"/>
        </w:rPr>
        <w:t>example</w:t>
      </w:r>
      <w:proofErr w:type="gramEnd"/>
      <w:r w:rsidRPr="00A13A85">
        <w:rPr>
          <w:rFonts w:ascii="Times New Roman" w:eastAsia="Times New Roman" w:hAnsi="Times New Roman" w:cs="Times New Roman"/>
          <w:b w:val="0"/>
          <w:color w:val="2E287F" w:themeColor="text1" w:themeTint="BF"/>
          <w:sz w:val="24"/>
          <w:szCs w:val="24"/>
          <w:lang w:val="en-IN" w:eastAsia="en-IN"/>
        </w:rPr>
        <w:t xml:space="preserve"> preventing from indexing</w:t>
      </w:r>
      <w:r w:rsidRPr="00A13A85">
        <w:rPr>
          <w:rFonts w:ascii="Times New Roman" w:eastAsia="Times New Roman" w:hAnsi="Times New Roman" w:cs="Times New Roman"/>
          <w:b w:val="0"/>
          <w:color w:val="2E287F" w:themeColor="text1" w:themeTint="BF"/>
          <w:sz w:val="24"/>
          <w:szCs w:val="24"/>
          <w:lang w:val="en-IN" w:eastAsia="en-IN"/>
        </w:rPr>
        <w:br/>
        <w:t>a document with a field value that already exists.</w:t>
      </w:r>
    </w:p>
    <w:p w14:paraId="6F52C758" w14:textId="77777777" w:rsidR="00A13A85" w:rsidRPr="007136B5" w:rsidRDefault="00A13A85" w:rsidP="00DF027C">
      <w:pPr>
        <w:rPr>
          <w:b w:val="0"/>
          <w:szCs w:val="28"/>
        </w:rPr>
      </w:pPr>
    </w:p>
    <w:sectPr w:rsidR="00A13A85" w:rsidRPr="007136B5" w:rsidSect="00DF027C">
      <w:headerReference w:type="default" r:id="rId34"/>
      <w:footerReference w:type="default" r:id="rId35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0A9B6" w14:textId="77777777" w:rsidR="00A261E3" w:rsidRDefault="00A261E3">
      <w:r>
        <w:separator/>
      </w:r>
    </w:p>
    <w:p w14:paraId="2FFB7573" w14:textId="77777777" w:rsidR="00A261E3" w:rsidRDefault="00A261E3"/>
  </w:endnote>
  <w:endnote w:type="continuationSeparator" w:id="0">
    <w:p w14:paraId="060D6F06" w14:textId="77777777" w:rsidR="00A261E3" w:rsidRDefault="00A261E3">
      <w:r>
        <w:continuationSeparator/>
      </w:r>
    </w:p>
    <w:p w14:paraId="4C68E097" w14:textId="77777777" w:rsidR="00A261E3" w:rsidRDefault="00A261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3A25C" w14:textId="4474F45A" w:rsidR="00DF027C" w:rsidRDefault="00162408" w:rsidP="0097716D">
    <w:pPr>
      <w:pStyle w:val="Footer"/>
      <w:jc w:val="right"/>
    </w:pPr>
    <w:r>
      <w:rPr>
        <w:noProof/>
      </w:rPr>
      <w:drawing>
        <wp:inline distT="0" distB="0" distL="0" distR="0" wp14:anchorId="1B6D4B7F" wp14:editId="2F5A071D">
          <wp:extent cx="1558950" cy="679341"/>
          <wp:effectExtent l="0" t="0" r="0" b="0"/>
          <wp:docPr id="4" name="Picture 4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017.10.12 JP Tokyo &amp; Co. Changes for Sustainability 様【LOGO】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9472" cy="6882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  <w:r>
      <w:rPr>
        <w:noProof/>
      </w:rPr>
      <w:drawing>
        <wp:inline distT="0" distB="0" distL="0" distR="0" wp14:anchorId="63AB0FAA" wp14:editId="7C9C50D0">
          <wp:extent cx="1228725" cy="469807"/>
          <wp:effectExtent l="0" t="0" r="0" b="698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anav-rachna-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599" cy="473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319F2" w14:textId="77777777" w:rsidR="00A261E3" w:rsidRDefault="00A261E3">
      <w:r>
        <w:separator/>
      </w:r>
    </w:p>
    <w:p w14:paraId="76171F6B" w14:textId="77777777" w:rsidR="00A261E3" w:rsidRDefault="00A261E3"/>
  </w:footnote>
  <w:footnote w:type="continuationSeparator" w:id="0">
    <w:p w14:paraId="2E8C2B9F" w14:textId="77777777" w:rsidR="00A261E3" w:rsidRDefault="00A261E3">
      <w:r>
        <w:continuationSeparator/>
      </w:r>
    </w:p>
    <w:p w14:paraId="52722D21" w14:textId="77777777" w:rsidR="00A261E3" w:rsidRDefault="00A261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2E77DD5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12566DA" w14:textId="09A38A97" w:rsidR="00D077E9" w:rsidRDefault="00D077E9" w:rsidP="0097716D">
          <w:pPr>
            <w:pStyle w:val="Header"/>
            <w:jc w:val="right"/>
          </w:pPr>
        </w:p>
      </w:tc>
    </w:tr>
  </w:tbl>
  <w:p w14:paraId="75D3168A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03390"/>
    <w:multiLevelType w:val="multilevel"/>
    <w:tmpl w:val="BB9E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08"/>
    <w:rsid w:val="0002482E"/>
    <w:rsid w:val="00050324"/>
    <w:rsid w:val="000A0150"/>
    <w:rsid w:val="000E63C9"/>
    <w:rsid w:val="00130E9D"/>
    <w:rsid w:val="00150A6D"/>
    <w:rsid w:val="00162408"/>
    <w:rsid w:val="00185B35"/>
    <w:rsid w:val="001C4708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4266E"/>
    <w:rsid w:val="00366C7E"/>
    <w:rsid w:val="00384EA3"/>
    <w:rsid w:val="003950AB"/>
    <w:rsid w:val="003A39A1"/>
    <w:rsid w:val="003C2191"/>
    <w:rsid w:val="003D3863"/>
    <w:rsid w:val="003E69E3"/>
    <w:rsid w:val="004110DE"/>
    <w:rsid w:val="0044085A"/>
    <w:rsid w:val="004B21A5"/>
    <w:rsid w:val="005037F0"/>
    <w:rsid w:val="00516A86"/>
    <w:rsid w:val="005275F6"/>
    <w:rsid w:val="00572102"/>
    <w:rsid w:val="00577DDF"/>
    <w:rsid w:val="005F1BB0"/>
    <w:rsid w:val="00656C4D"/>
    <w:rsid w:val="006E5716"/>
    <w:rsid w:val="007136B5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8C21CC"/>
    <w:rsid w:val="00903C32"/>
    <w:rsid w:val="00916B16"/>
    <w:rsid w:val="009173B9"/>
    <w:rsid w:val="0093335D"/>
    <w:rsid w:val="0093613E"/>
    <w:rsid w:val="00943026"/>
    <w:rsid w:val="00966B81"/>
    <w:rsid w:val="0097716D"/>
    <w:rsid w:val="009C7720"/>
    <w:rsid w:val="00A13A85"/>
    <w:rsid w:val="00A23AFA"/>
    <w:rsid w:val="00A261E3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D084F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625C5"/>
  <w15:docId w15:val="{0ED0F050-A260-4D25-912A-292BEF91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69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E69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69E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3E69E3"/>
    <w:rPr>
      <w:color w:val="3592C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D0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n-IN" w:eastAsia="en-IN"/>
    </w:rPr>
  </w:style>
  <w:style w:type="character" w:customStyle="1" w:styleId="ilfuvd">
    <w:name w:val="ilfuvd"/>
    <w:basedOn w:val="DefaultParagraphFont"/>
    <w:rsid w:val="00713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6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n.wikipedia.org/wiki/Search_engine_(computing)" TargetMode="External"/><Relationship Id="rId18" Type="http://schemas.openxmlformats.org/officeDocument/2006/relationships/hyperlink" Target="https://en.wikipedia.org/wiki/JSON" TargetMode="External"/><Relationship Id="rId26" Type="http://schemas.openxmlformats.org/officeDocument/2006/relationships/hyperlink" Target="https://en.wikipedia.org/wiki/Python_(programming_language)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Apache_License" TargetMode="External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en.wikipedia.org/wiki/HTTP" TargetMode="External"/><Relationship Id="rId25" Type="http://schemas.openxmlformats.org/officeDocument/2006/relationships/hyperlink" Target="https://en.wikipedia.org/wiki/PHP_(programming_language)" TargetMode="External"/><Relationship Id="rId33" Type="http://schemas.openxmlformats.org/officeDocument/2006/relationships/hyperlink" Target="https://en.wikipedia.org/wiki/Kibana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Full-text_search" TargetMode="External"/><Relationship Id="rId20" Type="http://schemas.openxmlformats.org/officeDocument/2006/relationships/hyperlink" Target="https://en.wikipedia.org/wiki/Open_source_software" TargetMode="External"/><Relationship Id="rId29" Type="http://schemas.openxmlformats.org/officeDocument/2006/relationships/hyperlink" Target="https://en.wikipedia.org/wiki/Elasticsearch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en.wikipedia.org/wiki/C_Sharp_(programming_language)" TargetMode="External"/><Relationship Id="rId32" Type="http://schemas.openxmlformats.org/officeDocument/2006/relationships/hyperlink" Target="https://en.wikipedia.org/wiki/Elasticsearch" TargetMode="External"/><Relationship Id="rId37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https://en.wikipedia.org/wiki/Multitenancy" TargetMode="External"/><Relationship Id="rId23" Type="http://schemas.openxmlformats.org/officeDocument/2006/relationships/hyperlink" Target="https://en.wikipedia.org/wiki/.NET_Framework" TargetMode="External"/><Relationship Id="rId28" Type="http://schemas.openxmlformats.org/officeDocument/2006/relationships/hyperlink" Target="https://en.wikipedia.org/wiki/Ruby_(programming_language)" TargetMode="External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en.wikipedia.org/wiki/Java_(programming_language)" TargetMode="External"/><Relationship Id="rId31" Type="http://schemas.openxmlformats.org/officeDocument/2006/relationships/hyperlink" Target="https://en.wikipedia.org/wiki/Apache_Solr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.wikipedia.org/wiki/Lucene" TargetMode="External"/><Relationship Id="rId22" Type="http://schemas.openxmlformats.org/officeDocument/2006/relationships/hyperlink" Target="https://en.wikipedia.org/wiki/Java_(programming_language)" TargetMode="External"/><Relationship Id="rId27" Type="http://schemas.openxmlformats.org/officeDocument/2006/relationships/hyperlink" Target="https://en.wikipedia.org/wiki/Apache_Groovy" TargetMode="External"/><Relationship Id="rId30" Type="http://schemas.openxmlformats.org/officeDocument/2006/relationships/hyperlink" Target="https://en.wikipedia.org/wiki/DB-Engines_ranking" TargetMode="External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(Busin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5F0CD5D5D04CF993CF98341E3C3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1E517-ECC4-482D-92A1-BB0F3FCD384A}"/>
      </w:docPartPr>
      <w:docPartBody>
        <w:p w:rsidR="00AC27A4" w:rsidRDefault="00AC27A4">
          <w:pPr>
            <w:pStyle w:val="FD5F0CD5D5D04CF993CF98341E3C3625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22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6DDFE393A25440F983E748E422AC2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17E55-E5CC-4455-A779-0A52741DBAC2}"/>
      </w:docPartPr>
      <w:docPartBody>
        <w:p w:rsidR="00AC27A4" w:rsidRDefault="00AC27A4">
          <w:pPr>
            <w:pStyle w:val="6DDFE393A25440F983E748E422AC2DE8"/>
          </w:pPr>
          <w:r>
            <w:t>COMPANY NAME</w:t>
          </w:r>
        </w:p>
      </w:docPartBody>
    </w:docPart>
    <w:docPart>
      <w:docPartPr>
        <w:name w:val="38BA83ADABD242B19E5F58C0E408A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1F493-5CBD-49AA-AF48-966A8658A3FA}"/>
      </w:docPartPr>
      <w:docPartBody>
        <w:p w:rsidR="00AC27A4" w:rsidRDefault="00AC27A4">
          <w:pPr>
            <w:pStyle w:val="38BA83ADABD242B19E5F58C0E408ADD9"/>
          </w:pPr>
          <w:r>
            <w:t>Your Name</w:t>
          </w:r>
        </w:p>
      </w:docPartBody>
    </w:docPart>
    <w:docPart>
      <w:docPartPr>
        <w:name w:val="637F7B07EA1A4EE487F0AB2F341EA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B322D-FAD2-4938-A36C-29413E99C893}"/>
      </w:docPartPr>
      <w:docPartBody>
        <w:p w:rsidR="00AC27A4" w:rsidRDefault="00AC27A4">
          <w:pPr>
            <w:pStyle w:val="637F7B07EA1A4EE487F0AB2F341EA5B4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A4"/>
    <w:rsid w:val="00114E9B"/>
    <w:rsid w:val="00AC27A4"/>
    <w:rsid w:val="00F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FD5F0CD5D5D04CF993CF98341E3C3625">
    <w:name w:val="FD5F0CD5D5D04CF993CF98341E3C3625"/>
  </w:style>
  <w:style w:type="paragraph" w:customStyle="1" w:styleId="6DDFE393A25440F983E748E422AC2DE8">
    <w:name w:val="6DDFE393A25440F983E748E422AC2DE8"/>
  </w:style>
  <w:style w:type="paragraph" w:customStyle="1" w:styleId="38BA83ADABD242B19E5F58C0E408ADD9">
    <w:name w:val="38BA83ADABD242B19E5F58C0E408ADD9"/>
  </w:style>
  <w:style w:type="paragraph" w:customStyle="1" w:styleId="637F7B07EA1A4EE487F0AB2F341EA5B4">
    <w:name w:val="637F7B07EA1A4EE487F0AB2F341EA5B4"/>
  </w:style>
  <w:style w:type="paragraph" w:customStyle="1" w:styleId="8909E07E43DE4ED99828E04AD3BB2F39">
    <w:name w:val="8909E07E43DE4ED99828E04AD3BB2F39"/>
  </w:style>
  <w:style w:type="paragraph" w:customStyle="1" w:styleId="5D9CEDA9FB9F48FA820B248AD8581973">
    <w:name w:val="5D9CEDA9FB9F48FA820B248AD8581973"/>
  </w:style>
  <w:style w:type="paragraph" w:customStyle="1" w:styleId="CF399FF118914122A5C7D84E6DE093B4">
    <w:name w:val="CF399FF118914122A5C7D84E6DE093B4"/>
  </w:style>
  <w:style w:type="paragraph" w:customStyle="1" w:styleId="A4F66DC272284A39B7F756880858BB78">
    <w:name w:val="A4F66DC272284A39B7F756880858BB78"/>
  </w:style>
  <w:style w:type="paragraph" w:customStyle="1" w:styleId="887FBBCBE86640CCBB8DF74A3A2080B8">
    <w:name w:val="887FBBCBE86640CCBB8DF74A3A2080B8"/>
    <w:rsid w:val="00114E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Sonakshi Khosla 
Reviewed by: Rajesh Nath, Charu Virmani 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EC9D82600E124EAE0FA188E684C09D" ma:contentTypeVersion="9" ma:contentTypeDescription="Create a new document." ma:contentTypeScope="" ma:versionID="2bea53d09770e635ce8cd83c736594bd">
  <xsd:schema xmlns:xsd="http://www.w3.org/2001/XMLSchema" xmlns:xs="http://www.w3.org/2001/XMLSchema" xmlns:p="http://schemas.microsoft.com/office/2006/metadata/properties" xmlns:ns2="9da69110-5409-4e92-be76-6d3d1d916b93" xmlns:ns3="97c3c57a-7bc7-40e1-97a2-cb26290855d5" targetNamespace="http://schemas.microsoft.com/office/2006/metadata/properties" ma:root="true" ma:fieldsID="757f8fe93e2ad4349ee25041227df146" ns2:_="" ns3:_="">
    <xsd:import namespace="9da69110-5409-4e92-be76-6d3d1d916b93"/>
    <xsd:import namespace="97c3c57a-7bc7-40e1-97a2-cb26290855d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69110-5409-4e92-be76-6d3d1d916b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3c57a-7bc7-40e1-97a2-cb2629085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626FC5-42C7-4B05-993A-A5ECAE753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323E7E-29A7-49F9-9CB7-7ADDF3595E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A2D1FB-17D9-45D9-8005-95FAB020E4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69110-5409-4e92-be76-6d3d1d916b93"/>
    <ds:schemaRef ds:uri="97c3c57a-7bc7-40e1-97a2-cb26290855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EBC489B-FD99-442C-A42B-9D4DD16A8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</Template>
  <TotalTime>1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Sonakshi Khosla</cp:lastModifiedBy>
  <cp:revision>2</cp:revision>
  <cp:lastPrinted>2006-08-01T17:47:00Z</cp:lastPrinted>
  <dcterms:created xsi:type="dcterms:W3CDTF">2018-11-09T12:43:00Z</dcterms:created>
  <dcterms:modified xsi:type="dcterms:W3CDTF">2018-11-09T12:43:00Z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0x010100CAEC9D82600E124EAE0FA188E684C09D</vt:lpwstr>
  </property>
</Properties>
</file>