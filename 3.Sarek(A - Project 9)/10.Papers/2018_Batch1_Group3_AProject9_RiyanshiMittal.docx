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Pr="0095429B" w:rsidRDefault="0077535C" w:rsidP="00FD7CB9">
      <w:pPr>
        <w:rPr>
          <w:color w:val="061F57" w:themeColor="text2" w:themeShade="BF"/>
        </w:rPr>
      </w:pPr>
      <w:r>
        <w:rPr>
          <w:noProof/>
          <w:color w:val="061F57" w:themeColor="text2" w:themeShade="BF"/>
        </w:rPr>
        <w:pict>
          <v:rect id="Rectangle 3" o:spid="_x0000_s1026" alt="white rectangle for text on cover" style="position:absolute;margin-left:-16.5pt;margin-top:80.7pt;width:310.15pt;height:640.5pt;z-index:-25165619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" fillcolor="white [3212]" stroked="f" strokeweight="2pt">
            <w10:wrap anchory="page"/>
          </v:rect>
        </w:pict>
      </w:r>
      <w:r>
        <w:rPr>
          <w:noProof/>
          <w:color w:val="061F57" w:themeColor="text2" w:themeShade="BF"/>
        </w:rPr>
      </w:r>
      <w:r>
        <w:rPr>
          <w:noProof/>
          <w:color w:val="061F57" w:themeColor="tex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0" type="#_x0000_t202" style="width:271.5pt;height:169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" filled="f" stroked="f" strokeweight=".5pt">
            <v:textbox>
              <w:txbxContent>
                <w:p w:rsidR="00BF29CE" w:rsidRPr="009F4606" w:rsidRDefault="009F4606" w:rsidP="009F4606">
                  <w:pPr>
                    <w:pStyle w:val="Title"/>
                    <w:spacing w:after="0"/>
                    <w:rPr>
                      <w:rFonts w:ascii="Arial" w:hAnsi="Arial" w:cs="Arial"/>
                      <w:sz w:val="48"/>
                      <w:szCs w:val="44"/>
                    </w:rPr>
                  </w:pPr>
                  <w:r w:rsidRPr="009F4606">
                    <w:rPr>
                      <w:rFonts w:ascii="Arial" w:hAnsi="Arial" w:cs="Arial"/>
                      <w:sz w:val="48"/>
                      <w:szCs w:val="44"/>
                    </w:rPr>
                    <w:t xml:space="preserve">Elasticsearch and </w:t>
                  </w:r>
                  <w:r w:rsidR="003048D9">
                    <w:rPr>
                      <w:rFonts w:ascii="Arial" w:hAnsi="Arial" w:cs="Arial"/>
                      <w:sz w:val="48"/>
                      <w:szCs w:val="44"/>
                    </w:rPr>
                    <w:t>Android</w:t>
                  </w:r>
                </w:p>
                <w:p w:rsidR="009F4606" w:rsidRPr="009F4606" w:rsidRDefault="009F4606" w:rsidP="009F4606">
                  <w:pPr>
                    <w:pStyle w:val="Title"/>
                    <w:spacing w:after="0"/>
                    <w:rPr>
                      <w:sz w:val="96"/>
                      <w:szCs w:val="44"/>
                    </w:rPr>
                  </w:pPr>
                  <w:r w:rsidRPr="009F4606">
                    <w:rPr>
                      <w:sz w:val="96"/>
                      <w:szCs w:val="44"/>
                    </w:rPr>
                    <w:t>201</w:t>
                  </w:r>
                  <w:r w:rsidR="003048D9">
                    <w:rPr>
                      <w:sz w:val="96"/>
                      <w:szCs w:val="44"/>
                    </w:rPr>
                    <w:t>9</w:t>
                  </w:r>
                </w:p>
              </w:txbxContent>
            </v:textbox>
            <w10:wrap type="none"/>
            <w10:anchorlock/>
          </v:shape>
        </w:pict>
      </w:r>
      <w:r w:rsidR="00D077E9" w:rsidRPr="0095429B">
        <w:rPr>
          <w:noProof/>
          <w:color w:val="061F57" w:themeColor="text2" w:themeShade="B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580"/>
      </w:tblGrid>
      <w:tr w:rsidR="0095429B" w:rsidRPr="0095429B" w:rsidTr="009F4606">
        <w:trPr>
          <w:trHeight w:val="14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95429B" w:rsidRDefault="0077535C" w:rsidP="00FD7CB9">
            <w:pPr>
              <w:rPr>
                <w:color w:val="061F57" w:themeColor="text2" w:themeShade="BF"/>
              </w:rPr>
            </w:pPr>
            <w:r>
              <w:rPr>
                <w:noProof/>
                <w:color w:val="061F57" w:themeColor="text2" w:themeShade="BF"/>
              </w:rPr>
            </w:r>
            <w:r>
              <w:rPr>
                <w:noProof/>
                <w:color w:val="061F57" w:themeColor="text2" w:themeShade="BF"/>
              </w:rPr>
              <w:pict>
                <v:line id="Straight Connector 5" o:spid="_x0000_s1029" alt="text divider" style="visibility:visible;mso-position-horizontal-relative:char;mso-position-vertical-relative:line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<w10:wrap type="none"/>
                  <w10:anchorlock/>
                </v:line>
              </w:pict>
            </w:r>
          </w:p>
        </w:tc>
      </w:tr>
      <w:tr w:rsidR="0095429B" w:rsidRPr="0095429B" w:rsidTr="009F4606">
        <w:trPr>
          <w:trHeight w:val="648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95429B" w:rsidRDefault="00D077E9" w:rsidP="00FD7CB9">
            <w:pPr>
              <w:rPr>
                <w:noProof/>
                <w:color w:val="061F57" w:themeColor="text2" w:themeShade="BF"/>
              </w:rPr>
            </w:pPr>
          </w:p>
        </w:tc>
      </w:tr>
      <w:tr w:rsidR="0095429B" w:rsidRPr="0095429B" w:rsidTr="009F4606">
        <w:trPr>
          <w:trHeight w:val="239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color w:val="061F57" w:themeColor="text2" w:themeShade="BF"/>
              </w:rPr>
              <w:id w:val="1080870105"/>
              <w:placeholder>
                <w:docPart w:val="FD5F0CD5D5D04CF993CF98341E3C3625"/>
              </w:placeholder>
            </w:sdtPr>
            <w:sdtContent>
              <w:p w:rsidR="00D077E9" w:rsidRPr="0095429B" w:rsidRDefault="0077535C" w:rsidP="00FD7CB9">
                <w:pPr>
                  <w:rPr>
                    <w:color w:val="061F57" w:themeColor="text2" w:themeShade="BF"/>
                  </w:rPr>
                </w:pPr>
                <w:r w:rsidRPr="0095429B">
                  <w:rPr>
                    <w:rStyle w:val="SubtitleChar"/>
                    <w:b w:val="0"/>
                    <w:color w:val="061F57" w:themeColor="text2" w:themeShade="BF"/>
                  </w:rPr>
                  <w:fldChar w:fldCharType="begin"/>
                </w:r>
                <w:r w:rsidR="00D077E9" w:rsidRPr="0095429B">
                  <w:rPr>
                    <w:rStyle w:val="SubtitleChar"/>
                    <w:b w:val="0"/>
                    <w:color w:val="061F57" w:themeColor="text2" w:themeShade="BF"/>
                  </w:rPr>
                  <w:instrText xml:space="preserve"> DATE  \@ "MMMM d"  \* MERGEFORMAT </w:instrText>
                </w:r>
                <w:r w:rsidRPr="0095429B">
                  <w:rPr>
                    <w:rStyle w:val="SubtitleChar"/>
                    <w:b w:val="0"/>
                    <w:color w:val="061F57" w:themeColor="text2" w:themeShade="BF"/>
                  </w:rPr>
                  <w:fldChar w:fldCharType="separate"/>
                </w:r>
                <w:r w:rsidR="00163797">
                  <w:rPr>
                    <w:rStyle w:val="SubtitleChar"/>
                    <w:b w:val="0"/>
                    <w:noProof/>
                    <w:color w:val="061F57" w:themeColor="text2" w:themeShade="BF"/>
                  </w:rPr>
                  <w:t>February 2</w:t>
                </w:r>
                <w:r w:rsidRPr="0095429B">
                  <w:rPr>
                    <w:rStyle w:val="SubtitleChar"/>
                    <w:b w:val="0"/>
                    <w:color w:val="061F57" w:themeColor="text2" w:themeShade="BF"/>
                  </w:rPr>
                  <w:fldChar w:fldCharType="end"/>
                </w:r>
              </w:p>
            </w:sdtContent>
          </w:sdt>
          <w:p w:rsidR="00D077E9" w:rsidRPr="0095429B" w:rsidRDefault="0077535C" w:rsidP="00FD7CB9">
            <w:pPr>
              <w:rPr>
                <w:noProof/>
                <w:color w:val="061F57" w:themeColor="text2" w:themeShade="BF"/>
                <w:sz w:val="10"/>
                <w:szCs w:val="10"/>
              </w:rPr>
            </w:pPr>
            <w:r>
              <w:rPr>
                <w:noProof/>
                <w:color w:val="061F57" w:themeColor="text2" w:themeShade="BF"/>
                <w:sz w:val="10"/>
                <w:szCs w:val="10"/>
              </w:rPr>
            </w:r>
            <w:r>
              <w:rPr>
                <w:noProof/>
                <w:color w:val="061F57" w:themeColor="text2" w:themeShade="BF"/>
                <w:sz w:val="10"/>
                <w:szCs w:val="10"/>
              </w:rPr>
              <w:pict>
                <v:line id="Straight Connector 6" o:spid="_x0000_s1028" alt="text divider" style="visibility:visible;mso-position-horizontal-relative:char;mso-position-vertical-relative:line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<w10:wrap type="none"/>
                  <w10:anchorlock/>
                </v:line>
              </w:pict>
            </w:r>
          </w:p>
          <w:p w:rsidR="00D077E9" w:rsidRPr="0095429B" w:rsidRDefault="00D077E9" w:rsidP="00FD7CB9">
            <w:pPr>
              <w:rPr>
                <w:noProof/>
                <w:color w:val="061F57" w:themeColor="text2" w:themeShade="BF"/>
                <w:sz w:val="10"/>
                <w:szCs w:val="10"/>
              </w:rPr>
            </w:pPr>
          </w:p>
          <w:p w:rsidR="00D077E9" w:rsidRPr="0095429B" w:rsidRDefault="00D077E9" w:rsidP="00FD7CB9">
            <w:pPr>
              <w:rPr>
                <w:noProof/>
                <w:color w:val="061F57" w:themeColor="text2" w:themeShade="BF"/>
                <w:sz w:val="10"/>
                <w:szCs w:val="10"/>
              </w:rPr>
            </w:pPr>
          </w:p>
          <w:p w:rsidR="00D077E9" w:rsidRPr="0095429B" w:rsidRDefault="0077535C" w:rsidP="00FD7CB9">
            <w:pPr>
              <w:rPr>
                <w:color w:val="061F57" w:themeColor="text2" w:themeShade="BF"/>
              </w:rPr>
            </w:pPr>
            <w:sdt>
              <w:sdtPr>
                <w:rPr>
                  <w:color w:val="061F57" w:themeColor="text2" w:themeShade="BF"/>
                </w:rPr>
                <w:id w:val="-1740469667"/>
                <w:placeholder>
                  <w:docPart w:val="6DDFE393A25440F983E748E422AC2DE8"/>
                </w:placeholder>
              </w:sdtPr>
              <w:sdtContent>
                <w:r w:rsidR="001C4708" w:rsidRPr="0095429B">
                  <w:rPr>
                    <w:color w:val="061F57" w:themeColor="text2" w:themeShade="BF"/>
                  </w:rPr>
                  <w:t>A joint paper by JP Tokyo &amp; Co and MRIIRS</w:t>
                </w:r>
              </w:sdtContent>
            </w:sdt>
          </w:p>
          <w:p w:rsidR="00D077E9" w:rsidRPr="0095429B" w:rsidRDefault="00D077E9" w:rsidP="00FD7CB9">
            <w:pPr>
              <w:rPr>
                <w:color w:val="061F57" w:themeColor="text2" w:themeShade="BF"/>
              </w:rPr>
            </w:pPr>
            <w:r w:rsidRPr="0095429B">
              <w:rPr>
                <w:color w:val="061F57" w:themeColor="text2" w:themeShade="BF"/>
              </w:rPr>
              <w:t xml:space="preserve">Authored by: </w:t>
            </w:r>
            <w:sdt>
              <w:sdtPr>
                <w:rPr>
                  <w:color w:val="061F57" w:themeColor="text2" w:themeShade="BF"/>
                </w:rPr>
                <w:alias w:val="Your Name"/>
                <w:tag w:val="Your Name"/>
                <w:id w:val="-180584491"/>
                <w:placeholder>
                  <w:docPart w:val="38BA83ADABD242B19E5F58C0E408ADD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859F0">
                  <w:rPr>
                    <w:color w:val="061F57" w:themeColor="text2" w:themeShade="BF"/>
                  </w:rPr>
                  <w:t>Riyanshi Mittal</w:t>
                </w:r>
                <w:r w:rsidR="004859F0">
                  <w:rPr>
                    <w:color w:val="061F57" w:themeColor="text2" w:themeShade="BF"/>
                  </w:rPr>
                  <w:br/>
                  <w:t>Reviewed by: Rajesh Nath, Ms.Charu Virmani</w:t>
                </w:r>
              </w:sdtContent>
            </w:sdt>
          </w:p>
          <w:p w:rsidR="00D077E9" w:rsidRPr="0095429B" w:rsidRDefault="00D077E9" w:rsidP="00FD7CB9">
            <w:pPr>
              <w:rPr>
                <w:noProof/>
                <w:color w:val="061F57" w:themeColor="text2" w:themeShade="BF"/>
                <w:sz w:val="10"/>
                <w:szCs w:val="10"/>
              </w:rPr>
            </w:pPr>
          </w:p>
        </w:tc>
      </w:tr>
    </w:tbl>
    <w:p w:rsidR="00D077E9" w:rsidRPr="0095429B" w:rsidRDefault="0077535C" w:rsidP="00FD7CB9">
      <w:pPr>
        <w:spacing w:after="200"/>
        <w:jc w:val="both"/>
        <w:rPr>
          <w:color w:val="061F57" w:themeColor="text2" w:themeShade="BF"/>
        </w:rPr>
      </w:pPr>
      <w:r>
        <w:rPr>
          <w:noProof/>
          <w:color w:val="061F57" w:themeColor="text2" w:themeShade="BF"/>
        </w:rPr>
        <w:pict>
          <v:rect id="Rectangle 2" o:spid="_x0000_s1027" alt="colored rectangle" style="position:absolute;left:0;text-align:left;margin-left:-58.8pt;margin-top:525.2pt;width:611.1pt;height:265.7pt;z-index:-251657216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<w10:wrap anchory="page"/>
          </v:rect>
        </w:pict>
      </w:r>
      <w:r w:rsidR="00D077E9" w:rsidRPr="0095429B">
        <w:rPr>
          <w:color w:val="061F57" w:themeColor="text2" w:themeShade="BF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61F57" w:themeColor="text2" w:themeShade="BF"/>
          <w:sz w:val="28"/>
          <w:szCs w:val="22"/>
        </w:rPr>
        <w:id w:val="-2350081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65955" w:rsidRPr="0095429B" w:rsidRDefault="00565955" w:rsidP="00FD7CB9">
          <w:pPr>
            <w:pStyle w:val="TOCHeading"/>
            <w:jc w:val="both"/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</w:pPr>
          <w:r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Contents</w:t>
          </w:r>
        </w:p>
        <w:p w:rsidR="00565955" w:rsidRPr="0095429B" w:rsidRDefault="00565955" w:rsidP="00FD7CB9">
          <w:pPr>
            <w:pStyle w:val="TOCHeading"/>
            <w:jc w:val="both"/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</w:pPr>
          <w:r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1.)</w:t>
          </w:r>
          <w:r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ab/>
            <w:t>Introduction</w:t>
          </w:r>
          <w:r w:rsidR="00BF29CE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…………………………………</w:t>
          </w:r>
          <w:r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………………………………………………………….3</w:t>
          </w:r>
        </w:p>
        <w:p w:rsidR="00C27666" w:rsidRDefault="00565955" w:rsidP="00FD7CB9">
          <w:pPr>
            <w:pStyle w:val="TOCHeading"/>
            <w:jc w:val="both"/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</w:pPr>
          <w:r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2.)</w:t>
          </w:r>
          <w:r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ab/>
            <w:t>Description</w:t>
          </w:r>
          <w:r w:rsidR="00C27666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………………………………………………………………………………………………</w:t>
          </w:r>
          <w:r w:rsidR="00EF6735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4</w:t>
          </w:r>
        </w:p>
        <w:p w:rsidR="00565955" w:rsidRPr="0095429B" w:rsidRDefault="00C27666" w:rsidP="00FD7CB9">
          <w:pPr>
            <w:pStyle w:val="TOCHeading"/>
            <w:jc w:val="both"/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</w:pPr>
          <w:r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 xml:space="preserve">3.)     </w:t>
          </w:r>
          <w:r w:rsidR="00565955"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 xml:space="preserve"> Platforms and Technologies…….……………………………………………</w:t>
          </w:r>
          <w:r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…………………</w:t>
          </w:r>
          <w:r w:rsidR="00EF6735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.5</w:t>
          </w:r>
        </w:p>
        <w:p w:rsidR="00565955" w:rsidRPr="0095429B" w:rsidRDefault="00C27666" w:rsidP="00FD7CB9">
          <w:pPr>
            <w:pStyle w:val="TOCHeading"/>
            <w:jc w:val="both"/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</w:pPr>
          <w:r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4</w:t>
          </w:r>
          <w:r w:rsidR="00565955"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.)</w:t>
          </w:r>
          <w:r w:rsidR="00565955"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ab/>
            <w:t>About………………………………………………………………………………………………………</w:t>
          </w:r>
          <w:r w:rsidR="00EF6735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6</w:t>
          </w:r>
        </w:p>
        <w:p w:rsidR="00565955" w:rsidRPr="0095429B" w:rsidRDefault="00C27666" w:rsidP="00FD7CB9">
          <w:pPr>
            <w:pStyle w:val="TOCHeading"/>
            <w:jc w:val="both"/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</w:pPr>
          <w:r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5</w:t>
          </w:r>
          <w:r w:rsidR="00565955"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.)</w:t>
          </w:r>
          <w:r w:rsidR="00565955" w:rsidRPr="0095429B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ab/>
            <w:t>References……………</w:t>
          </w:r>
          <w:r w:rsidR="00EF6735">
            <w:rPr>
              <w:rFonts w:asciiTheme="minorHAnsi" w:eastAsiaTheme="minorEastAsia" w:hAnsiTheme="minorHAnsi" w:cstheme="minorBidi"/>
              <w:b/>
              <w:color w:val="061F57" w:themeColor="text2" w:themeShade="BF"/>
              <w:sz w:val="28"/>
              <w:szCs w:val="22"/>
            </w:rPr>
            <w:t>………………………………………………………………………………….8</w:t>
          </w:r>
        </w:p>
        <w:p w:rsidR="00565955" w:rsidRPr="0095429B" w:rsidRDefault="00565955" w:rsidP="00FD7CB9">
          <w:pPr>
            <w:pStyle w:val="TOCHeading"/>
            <w:jc w:val="both"/>
            <w:rPr>
              <w:color w:val="061F57" w:themeColor="text2" w:themeShade="BF"/>
            </w:rPr>
          </w:pPr>
        </w:p>
        <w:p w:rsidR="003E69E3" w:rsidRPr="0095429B" w:rsidRDefault="0077535C" w:rsidP="00FD7CB9">
          <w:pPr>
            <w:jc w:val="both"/>
            <w:rPr>
              <w:color w:val="061F57" w:themeColor="text2" w:themeShade="BF"/>
            </w:rPr>
          </w:pPr>
        </w:p>
      </w:sdtContent>
    </w:sdt>
    <w:p w:rsidR="003E69E3" w:rsidRPr="0095429B" w:rsidRDefault="003E69E3" w:rsidP="00FD7CB9">
      <w:pPr>
        <w:spacing w:after="200"/>
        <w:jc w:val="both"/>
        <w:rPr>
          <w:color w:val="061F57" w:themeColor="text2" w:themeShade="BF"/>
        </w:rPr>
      </w:pPr>
      <w:r w:rsidRPr="0095429B">
        <w:rPr>
          <w:color w:val="061F57" w:themeColor="text2" w:themeShade="BF"/>
        </w:rPr>
        <w:br w:type="page"/>
      </w:r>
    </w:p>
    <w:p w:rsidR="006D220D" w:rsidRPr="0095429B" w:rsidRDefault="006D220D" w:rsidP="00C061E8">
      <w:pPr>
        <w:pStyle w:val="Heading1"/>
        <w:spacing w:before="0" w:after="0"/>
        <w:jc w:val="both"/>
        <w:rPr>
          <w:u w:val="single"/>
        </w:rPr>
      </w:pPr>
      <w:r w:rsidRPr="0095429B">
        <w:rPr>
          <w:u w:val="single"/>
        </w:rPr>
        <w:lastRenderedPageBreak/>
        <w:t>Introduction</w:t>
      </w:r>
    </w:p>
    <w:tbl>
      <w:tblPr>
        <w:tblpPr w:leftFromText="180" w:rightFromText="180" w:vertAnchor="text" w:horzAnchor="page" w:tblpX="631" w:tblpY="133"/>
        <w:tblW w:w="10620" w:type="dxa"/>
        <w:tblCellMar>
          <w:left w:w="0" w:type="dxa"/>
          <w:right w:w="0" w:type="dxa"/>
        </w:tblCellMar>
        <w:tblLook w:val="0000"/>
      </w:tblPr>
      <w:tblGrid>
        <w:gridCol w:w="10620"/>
      </w:tblGrid>
      <w:tr w:rsidR="0095429B" w:rsidRPr="0095429B" w:rsidTr="00C061E8">
        <w:tc>
          <w:tcPr>
            <w:tcW w:w="10620" w:type="dxa"/>
          </w:tcPr>
          <w:p w:rsidR="00A00F85" w:rsidRPr="000359A1" w:rsidRDefault="000359A1" w:rsidP="00A00F85">
            <w:pPr>
              <w:pStyle w:val="Heading2"/>
              <w:keepNext w:val="0"/>
              <w:spacing w:after="120"/>
              <w:jc w:val="both"/>
              <w:rPr>
                <w:color w:val="0F0D29" w:themeColor="text1"/>
                <w:sz w:val="28"/>
                <w:szCs w:val="28"/>
              </w:rPr>
            </w:pPr>
            <w:bookmarkStart w:id="0" w:name="_Toc527993528"/>
            <w:r w:rsidRPr="000359A1">
              <w:rPr>
                <w:color w:val="0F0D29" w:themeColor="text1"/>
                <w:sz w:val="28"/>
                <w:szCs w:val="28"/>
              </w:rPr>
              <w:t>This White Paper is regarding the study done on ElasticSearch and how to connect elasticseach with Android.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Style w:val="Emphasis"/>
                <w:rFonts w:cstheme="minorHAnsi"/>
                <w:b w:val="0"/>
                <w:i w:val="0"/>
                <w:color w:val="0F0D29" w:themeColor="text1"/>
                <w:szCs w:val="28"/>
                <w:shd w:val="clear" w:color="auto" w:fill="FFFFFF"/>
              </w:rPr>
              <w:t>Elasticsearch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 is a real-time distributed search and analytics engine. It allows you to explore your data at a speed and at a scale never before possible. It is used for full-text search, structured search, analytics, and all three in combination , used in Wikipedia,github,etc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eastAsia="Times New Roman" w:cstheme="minorHAnsi"/>
                <w:b w:val="0"/>
                <w:color w:val="0F0D29" w:themeColor="text1"/>
                <w:szCs w:val="28"/>
              </w:rPr>
              <w:t>A distributed real-time document store where </w:t>
            </w:r>
            <w:r w:rsidRPr="000359A1">
              <w:rPr>
                <w:rFonts w:eastAsia="Times New Roman" w:cstheme="minorHAnsi"/>
                <w:b w:val="0"/>
                <w:iCs/>
                <w:color w:val="0F0D29" w:themeColor="text1"/>
                <w:szCs w:val="28"/>
              </w:rPr>
              <w:t>every field</w:t>
            </w:r>
            <w:r w:rsidRPr="000359A1">
              <w:rPr>
                <w:rFonts w:eastAsia="Times New Roman" w:cstheme="minorHAnsi"/>
                <w:b w:val="0"/>
                <w:color w:val="0F0D29" w:themeColor="text1"/>
                <w:szCs w:val="28"/>
              </w:rPr>
              <w:t> is indexed and searchable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eastAsia="Times New Roman" w:cstheme="minorHAnsi"/>
                <w:b w:val="0"/>
                <w:color w:val="0F0D29" w:themeColor="text1"/>
                <w:szCs w:val="28"/>
              </w:rPr>
              <w:t>A distributed search engine with real-time analytics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eastAsia="Times New Roman" w:cstheme="minorHAnsi"/>
                <w:b w:val="0"/>
                <w:color w:val="0F0D29" w:themeColor="text1"/>
                <w:szCs w:val="28"/>
              </w:rPr>
              <w:t>Capable of scaling to hundreds of servers and petabytes of structured and unstructured data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The only requirement for installing Elasticsearch is a recent version of Java. 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A </w:t>
            </w:r>
            <w:r w:rsidRPr="000359A1">
              <w:rPr>
                <w:rStyle w:val="Emphasis"/>
                <w:rFonts w:cstheme="minorHAnsi"/>
                <w:b w:val="0"/>
                <w:i w:val="0"/>
                <w:color w:val="0F0D29" w:themeColor="text1"/>
                <w:szCs w:val="28"/>
                <w:shd w:val="clear" w:color="auto" w:fill="FFFFFF"/>
              </w:rPr>
              <w:t>node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 is a running instance of Elasticsearch. A </w:t>
            </w:r>
            <w:r w:rsidRPr="000359A1">
              <w:rPr>
                <w:rStyle w:val="Emphasis"/>
                <w:rFonts w:cstheme="minorHAnsi"/>
                <w:b w:val="0"/>
                <w:i w:val="0"/>
                <w:color w:val="0F0D29" w:themeColor="text1"/>
                <w:szCs w:val="28"/>
                <w:shd w:val="clear" w:color="auto" w:fill="FFFFFF"/>
              </w:rPr>
              <w:t>cluster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 is a group of nodes with the same </w:t>
            </w:r>
            <w:r w:rsidRPr="000359A1">
              <w:rPr>
                <w:rStyle w:val="HTMLCode"/>
                <w:rFonts w:asciiTheme="minorHAnsi" w:eastAsiaTheme="minorHAnsi" w:hAnsiTheme="minorHAnsi" w:cstheme="minorHAnsi"/>
                <w:b w:val="0"/>
                <w:color w:val="0F0D29" w:themeColor="text1"/>
                <w:sz w:val="28"/>
                <w:szCs w:val="28"/>
                <w:shd w:val="clear" w:color="auto" w:fill="F8F8F8"/>
              </w:rPr>
              <w:t>cluster.name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 that are working together to share data and to provide failover and scale.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Sense is a </w:t>
            </w:r>
            <w:hyperlink r:id="rId13" w:tgtFrame="_top" w:history="1">
              <w:r w:rsidRPr="000359A1">
                <w:rPr>
                  <w:rStyle w:val="Hyperlink"/>
                  <w:rFonts w:cstheme="minorHAnsi"/>
                  <w:b w:val="0"/>
                  <w:color w:val="0F0D29" w:themeColor="text1"/>
                  <w:szCs w:val="28"/>
                  <w:shd w:val="clear" w:color="auto" w:fill="FFFFFF"/>
                </w:rPr>
                <w:t>Kibana</w:t>
              </w:r>
            </w:hyperlink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 app that provides an interactive console for submitting requests to Elasticsearch directly from your browser. 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Elasticsearch uses JavaScript Object Notation, or </w:t>
            </w:r>
            <w:hyperlink r:id="rId14" w:tgtFrame="_top" w:history="1">
              <w:r w:rsidRPr="000359A1">
                <w:rPr>
                  <w:rStyle w:val="Emphasis"/>
                  <w:rFonts w:cstheme="minorHAnsi"/>
                  <w:b w:val="0"/>
                  <w:i w:val="0"/>
                  <w:color w:val="0F0D29" w:themeColor="text1"/>
                  <w:szCs w:val="28"/>
                  <w:shd w:val="clear" w:color="auto" w:fill="FFFFFF"/>
                </w:rPr>
                <w:t>JSON</w:t>
              </w:r>
            </w:hyperlink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, as the serialization format for documents. 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The act of storing data in Elasticsearch is called </w:t>
            </w:r>
            <w:r w:rsidRPr="000359A1">
              <w:rPr>
                <w:rStyle w:val="Emphasis"/>
                <w:rFonts w:cstheme="minorHAnsi"/>
                <w:b w:val="0"/>
                <w:i w:val="0"/>
                <w:color w:val="0F0D29" w:themeColor="text1"/>
                <w:szCs w:val="28"/>
                <w:shd w:val="clear" w:color="auto" w:fill="FFFFFF"/>
              </w:rPr>
              <w:t>indexing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, but before we can index a document, we need to decide </w:t>
            </w:r>
            <w:r w:rsidRPr="000359A1">
              <w:rPr>
                <w:rStyle w:val="Emphasis"/>
                <w:rFonts w:cstheme="minorHAnsi"/>
                <w:b w:val="0"/>
                <w:i w:val="0"/>
                <w:color w:val="0F0D29" w:themeColor="text1"/>
                <w:szCs w:val="28"/>
                <w:shd w:val="clear" w:color="auto" w:fill="FFFFFF"/>
              </w:rPr>
              <w:t>where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 to store it.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to do phase search, we use a slight variation of the </w:t>
            </w:r>
            <w:r w:rsidRPr="000359A1">
              <w:rPr>
                <w:rStyle w:val="HTMLCode"/>
                <w:rFonts w:asciiTheme="minorHAnsi" w:eastAsiaTheme="minorHAnsi" w:hAnsiTheme="minorHAnsi" w:cstheme="minorHAnsi"/>
                <w:b w:val="0"/>
                <w:color w:val="0F0D29" w:themeColor="text1"/>
                <w:sz w:val="28"/>
                <w:szCs w:val="28"/>
                <w:shd w:val="clear" w:color="auto" w:fill="F8F8F8"/>
              </w:rPr>
              <w:t>match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 query called the </w:t>
            </w:r>
            <w:r w:rsidRPr="000359A1">
              <w:rPr>
                <w:rStyle w:val="HTMLCode"/>
                <w:rFonts w:asciiTheme="minorHAnsi" w:eastAsiaTheme="minorHAnsi" w:hAnsiTheme="minorHAnsi" w:cstheme="minorHAnsi"/>
                <w:b w:val="0"/>
                <w:color w:val="0F0D29" w:themeColor="text1"/>
                <w:sz w:val="28"/>
                <w:szCs w:val="28"/>
                <w:shd w:val="clear" w:color="auto" w:fill="F8F8F8"/>
              </w:rPr>
              <w:t>match_phrase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query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Many applications like to </w:t>
            </w:r>
            <w:r w:rsidRPr="000359A1">
              <w:rPr>
                <w:rStyle w:val="Emphasis"/>
                <w:rFonts w:cstheme="minorHAnsi"/>
                <w:b w:val="0"/>
                <w:i w:val="0"/>
                <w:color w:val="0F0D29" w:themeColor="text1"/>
                <w:szCs w:val="28"/>
                <w:shd w:val="clear" w:color="auto" w:fill="FFFFFF"/>
              </w:rPr>
              <w:t>highlight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 snippets of text from each search result so the user can see </w:t>
            </w:r>
            <w:r w:rsidRPr="000359A1">
              <w:rPr>
                <w:rStyle w:val="Emphasis"/>
                <w:rFonts w:cstheme="minorHAnsi"/>
                <w:b w:val="0"/>
                <w:i w:val="0"/>
                <w:color w:val="0F0D29" w:themeColor="text1"/>
                <w:szCs w:val="28"/>
                <w:shd w:val="clear" w:color="auto" w:fill="FFFFFF"/>
              </w:rPr>
              <w:t>why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 the document matched the query. Retrieving highlighted fragments is easy in Elasticsearch using *highlight* feature.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Elasticsearch has functionality called </w:t>
            </w:r>
            <w:r w:rsidRPr="000359A1">
              <w:rPr>
                <w:rStyle w:val="Emphasis"/>
                <w:rFonts w:cstheme="minorHAnsi"/>
                <w:b w:val="0"/>
                <w:i w:val="0"/>
                <w:color w:val="0F0D29" w:themeColor="text1"/>
                <w:szCs w:val="28"/>
                <w:shd w:val="clear" w:color="auto" w:fill="FFFFFF"/>
              </w:rPr>
              <w:t>aggregations</w:t>
            </w: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, which allow you to generate sophisticated analytics over your data.</w:t>
            </w:r>
          </w:p>
          <w:p w:rsidR="000359A1" w:rsidRPr="000359A1" w:rsidRDefault="000359A1" w:rsidP="000359A1">
            <w:pPr>
              <w:rPr>
                <w:rFonts w:eastAsia="Times New Roman" w:cstheme="minorHAnsi"/>
                <w:b w:val="0"/>
                <w:color w:val="0F0D29" w:themeColor="text1"/>
                <w:szCs w:val="28"/>
              </w:rPr>
            </w:pP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Elasticsearch tries hard to hide the complexity of distributed systems. </w:t>
            </w:r>
          </w:p>
          <w:bookmarkEnd w:id="0"/>
          <w:p w:rsidR="00E4063B" w:rsidRPr="0095429B" w:rsidRDefault="00E4063B" w:rsidP="00C27666">
            <w:pPr>
              <w:pStyle w:val="ListParagraph"/>
              <w:spacing w:after="144" w:line="360" w:lineRule="atLeast"/>
              <w:ind w:left="408" w:right="48"/>
              <w:jc w:val="both"/>
              <w:rPr>
                <w:rFonts w:eastAsiaTheme="majorEastAsia" w:cstheme="majorBidi"/>
                <w:color w:val="061F57" w:themeColor="text2" w:themeShade="BF"/>
                <w:sz w:val="28"/>
                <w:szCs w:val="28"/>
              </w:rPr>
            </w:pPr>
          </w:p>
        </w:tc>
      </w:tr>
    </w:tbl>
    <w:p w:rsidR="000359A1" w:rsidRDefault="000359A1" w:rsidP="00C061E8">
      <w:pPr>
        <w:pStyle w:val="Heading1"/>
        <w:tabs>
          <w:tab w:val="left" w:pos="3600"/>
        </w:tabs>
        <w:spacing w:before="0" w:after="0"/>
        <w:jc w:val="both"/>
        <w:rPr>
          <w:u w:val="single"/>
        </w:rPr>
      </w:pPr>
    </w:p>
    <w:p w:rsidR="00EF6735" w:rsidRDefault="00EF6735" w:rsidP="00C061E8">
      <w:pPr>
        <w:pStyle w:val="Heading1"/>
        <w:tabs>
          <w:tab w:val="left" w:pos="3600"/>
        </w:tabs>
        <w:spacing w:before="0" w:after="0"/>
        <w:jc w:val="both"/>
        <w:rPr>
          <w:u w:val="single"/>
        </w:rPr>
      </w:pPr>
    </w:p>
    <w:p w:rsidR="005E4B12" w:rsidRPr="0095429B" w:rsidRDefault="000A529D" w:rsidP="00C061E8">
      <w:pPr>
        <w:pStyle w:val="Heading1"/>
        <w:tabs>
          <w:tab w:val="left" w:pos="3600"/>
        </w:tabs>
        <w:spacing w:before="0" w:after="0"/>
        <w:jc w:val="both"/>
        <w:rPr>
          <w:u w:val="single"/>
        </w:rPr>
      </w:pPr>
      <w:r w:rsidRPr="0095429B">
        <w:rPr>
          <w:u w:val="single"/>
        </w:rPr>
        <w:t>Description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59"/>
        <w:gridCol w:w="155"/>
        <w:gridCol w:w="102"/>
      </w:tblGrid>
      <w:tr w:rsidR="0095429B" w:rsidRPr="0095429B" w:rsidTr="003048D9">
        <w:trPr>
          <w:gridAfter w:val="2"/>
          <w:wAfter w:w="389" w:type="dxa"/>
        </w:trPr>
        <w:tc>
          <w:tcPr>
            <w:tcW w:w="10627" w:type="dxa"/>
          </w:tcPr>
          <w:p w:rsidR="005E4B12" w:rsidRPr="0095429B" w:rsidRDefault="005E4B12" w:rsidP="005E4B12">
            <w:pPr>
              <w:jc w:val="both"/>
              <w:rPr>
                <w:b w:val="0"/>
                <w:color w:val="061F57" w:themeColor="text2" w:themeShade="BF"/>
              </w:rPr>
            </w:pPr>
            <w:r w:rsidRPr="0095429B">
              <w:rPr>
                <w:b w:val="0"/>
                <w:color w:val="061F57" w:themeColor="text2" w:themeShade="BF"/>
              </w:rPr>
              <w:t>Elasticsearch being a document-oriented database</w:t>
            </w:r>
            <w:r w:rsidR="00C061E8" w:rsidRPr="0095429B">
              <w:rPr>
                <w:b w:val="0"/>
                <w:color w:val="061F57" w:themeColor="text2" w:themeShade="BF"/>
              </w:rPr>
              <w:t xml:space="preserve"> is</w:t>
            </w:r>
            <w:r w:rsidRPr="0095429B">
              <w:rPr>
                <w:b w:val="0"/>
                <w:color w:val="061F57" w:themeColor="text2" w:themeShade="BF"/>
              </w:rPr>
              <w:t xml:space="preserve"> designed to store, retrieve and manage document oriented or semi-structured data.</w:t>
            </w:r>
            <w:r w:rsidR="00C061E8" w:rsidRPr="0095429B">
              <w:rPr>
                <w:b w:val="0"/>
                <w:color w:val="061F57" w:themeColor="text2" w:themeShade="BF"/>
              </w:rPr>
              <w:t xml:space="preserve"> It </w:t>
            </w:r>
            <w:r w:rsidRPr="0095429B">
              <w:rPr>
                <w:b w:val="0"/>
                <w:color w:val="061F57" w:themeColor="text2" w:themeShade="BF"/>
              </w:rPr>
              <w:t>uses Lucene Standard</w:t>
            </w:r>
            <w:r w:rsidR="00597EB8" w:rsidRPr="0095429B">
              <w:rPr>
                <w:b w:val="0"/>
                <w:color w:val="061F57" w:themeColor="text2" w:themeShade="BF"/>
              </w:rPr>
              <w:t>-</w:t>
            </w:r>
            <w:r w:rsidRPr="0095429B">
              <w:rPr>
                <w:b w:val="0"/>
                <w:color w:val="061F57" w:themeColor="text2" w:themeShade="BF"/>
              </w:rPr>
              <w:t xml:space="preserve">Analyzer </w:t>
            </w:r>
            <w:r w:rsidR="00E4063B" w:rsidRPr="0095429B">
              <w:rPr>
                <w:b w:val="0"/>
                <w:color w:val="061F57" w:themeColor="text2" w:themeShade="BF"/>
              </w:rPr>
              <w:t>to</w:t>
            </w:r>
            <w:r w:rsidRPr="0095429B">
              <w:rPr>
                <w:b w:val="0"/>
                <w:color w:val="061F57" w:themeColor="text2" w:themeShade="BF"/>
              </w:rPr>
              <w:t xml:space="preserve"> inde</w:t>
            </w:r>
            <w:r w:rsidR="00E4063B" w:rsidRPr="0095429B">
              <w:rPr>
                <w:b w:val="0"/>
                <w:color w:val="061F57" w:themeColor="text2" w:themeShade="BF"/>
              </w:rPr>
              <w:t>x</w:t>
            </w:r>
            <w:r w:rsidRPr="0095429B">
              <w:rPr>
                <w:b w:val="0"/>
                <w:color w:val="061F57" w:themeColor="text2" w:themeShade="BF"/>
              </w:rPr>
              <w:t xml:space="preserve"> for automatic </w:t>
            </w:r>
            <w:r w:rsidR="00C061E8" w:rsidRPr="0095429B">
              <w:rPr>
                <w:b w:val="0"/>
                <w:color w:val="061F57" w:themeColor="text2" w:themeShade="BF"/>
              </w:rPr>
              <w:t>category</w:t>
            </w:r>
            <w:r w:rsidRPr="0095429B">
              <w:rPr>
                <w:b w:val="0"/>
                <w:color w:val="061F57" w:themeColor="text2" w:themeShade="BF"/>
              </w:rPr>
              <w:t xml:space="preserve"> guessing and </w:t>
            </w:r>
            <w:r w:rsidR="00E4063B" w:rsidRPr="0095429B">
              <w:rPr>
                <w:b w:val="0"/>
                <w:color w:val="061F57" w:themeColor="text2" w:themeShade="BF"/>
              </w:rPr>
              <w:t>high</w:t>
            </w:r>
            <w:r w:rsidRPr="0095429B">
              <w:rPr>
                <w:b w:val="0"/>
                <w:color w:val="061F57" w:themeColor="text2" w:themeShade="BF"/>
              </w:rPr>
              <w:t xml:space="preserve"> precision.</w:t>
            </w:r>
          </w:p>
          <w:p w:rsidR="005E4B12" w:rsidRPr="0095429B" w:rsidRDefault="005E4B12" w:rsidP="005E4B12">
            <w:pPr>
              <w:jc w:val="both"/>
              <w:rPr>
                <w:b w:val="0"/>
                <w:color w:val="061F57" w:themeColor="text2" w:themeShade="BF"/>
              </w:rPr>
            </w:pPr>
            <w:r w:rsidRPr="0095429B">
              <w:rPr>
                <w:b w:val="0"/>
                <w:color w:val="061F57" w:themeColor="text2" w:themeShade="BF"/>
              </w:rPr>
              <w:t xml:space="preserve">Every feature of Elasticsearch is </w:t>
            </w:r>
            <w:r w:rsidR="00C061E8" w:rsidRPr="0095429B">
              <w:rPr>
                <w:b w:val="0"/>
                <w:color w:val="061F57" w:themeColor="text2" w:themeShade="BF"/>
              </w:rPr>
              <w:t>uncovered</w:t>
            </w:r>
            <w:r w:rsidRPr="0095429B">
              <w:rPr>
                <w:b w:val="0"/>
                <w:color w:val="061F57" w:themeColor="text2" w:themeShade="BF"/>
              </w:rPr>
              <w:t xml:space="preserve"> as a REST API</w:t>
            </w:r>
            <w:r w:rsidR="00E4063B" w:rsidRPr="0095429B">
              <w:rPr>
                <w:b w:val="0"/>
                <w:color w:val="061F57" w:themeColor="text2" w:themeShade="BF"/>
              </w:rPr>
              <w:t>:</w:t>
            </w:r>
          </w:p>
          <w:p w:rsidR="005E4B12" w:rsidRPr="0095429B" w:rsidRDefault="005E4B12" w:rsidP="008C1C97">
            <w:pPr>
              <w:numPr>
                <w:ilvl w:val="0"/>
                <w:numId w:val="13"/>
              </w:numPr>
              <w:jc w:val="both"/>
              <w:rPr>
                <w:b w:val="0"/>
                <w:color w:val="061F57" w:themeColor="text2" w:themeShade="BF"/>
              </w:rPr>
            </w:pPr>
            <w:r w:rsidRPr="0095429B">
              <w:rPr>
                <w:b w:val="0"/>
                <w:color w:val="061F57" w:themeColor="text2" w:themeShade="BF"/>
              </w:rPr>
              <w:t>Index API – Used to document the Index</w:t>
            </w:r>
          </w:p>
          <w:p w:rsidR="005E4B12" w:rsidRPr="0095429B" w:rsidRDefault="005E4B12" w:rsidP="008C1C97">
            <w:pPr>
              <w:numPr>
                <w:ilvl w:val="0"/>
                <w:numId w:val="13"/>
              </w:numPr>
              <w:jc w:val="both"/>
              <w:rPr>
                <w:b w:val="0"/>
                <w:color w:val="061F57" w:themeColor="text2" w:themeShade="BF"/>
              </w:rPr>
            </w:pPr>
            <w:r w:rsidRPr="0095429B">
              <w:rPr>
                <w:b w:val="0"/>
                <w:color w:val="061F57" w:themeColor="text2" w:themeShade="BF"/>
              </w:rPr>
              <w:t>Get API – Used to retrieve the document</w:t>
            </w:r>
          </w:p>
          <w:p w:rsidR="005E4B12" w:rsidRPr="0095429B" w:rsidRDefault="005E4B12" w:rsidP="008C1C97">
            <w:pPr>
              <w:numPr>
                <w:ilvl w:val="0"/>
                <w:numId w:val="13"/>
              </w:numPr>
              <w:jc w:val="both"/>
              <w:rPr>
                <w:b w:val="0"/>
                <w:color w:val="061F57" w:themeColor="text2" w:themeShade="BF"/>
              </w:rPr>
            </w:pPr>
            <w:r w:rsidRPr="0095429B">
              <w:rPr>
                <w:b w:val="0"/>
                <w:color w:val="061F57" w:themeColor="text2" w:themeShade="BF"/>
              </w:rPr>
              <w:t>Search API – Used to submit your query and get the result</w:t>
            </w:r>
          </w:p>
          <w:p w:rsidR="005E4B12" w:rsidRPr="0095429B" w:rsidRDefault="005E4B12" w:rsidP="008C1C97">
            <w:pPr>
              <w:numPr>
                <w:ilvl w:val="0"/>
                <w:numId w:val="13"/>
              </w:numPr>
              <w:jc w:val="both"/>
              <w:rPr>
                <w:b w:val="0"/>
                <w:color w:val="061F57" w:themeColor="text2" w:themeShade="BF"/>
              </w:rPr>
            </w:pPr>
            <w:r w:rsidRPr="0095429B">
              <w:rPr>
                <w:b w:val="0"/>
                <w:color w:val="061F57" w:themeColor="text2" w:themeShade="BF"/>
              </w:rPr>
              <w:t>Put Mapping API – Used to override default choices and define our own mapping</w:t>
            </w:r>
          </w:p>
          <w:p w:rsidR="005E4B12" w:rsidRPr="0095429B" w:rsidRDefault="005E4B12" w:rsidP="00E4063B">
            <w:pPr>
              <w:tabs>
                <w:tab w:val="left" w:pos="3385"/>
              </w:tabs>
              <w:jc w:val="both"/>
              <w:rPr>
                <w:b w:val="0"/>
                <w:color w:val="061F57" w:themeColor="text2" w:themeShade="BF"/>
              </w:rPr>
            </w:pPr>
          </w:p>
          <w:p w:rsidR="00C27666" w:rsidRDefault="00C27666" w:rsidP="00C27666">
            <w:pPr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</w:pPr>
            <w:r w:rsidRPr="000359A1"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Elasticsearch does not have multi-language support</w:t>
            </w:r>
          </w:p>
          <w:p w:rsidR="00C27666" w:rsidRDefault="00C27666" w:rsidP="00C27666">
            <w:pPr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</w:pPr>
            <w:r>
              <w:rPr>
                <w:rFonts w:cstheme="minorHAnsi"/>
                <w:b w:val="0"/>
                <w:color w:val="0F0D29" w:themeColor="text1"/>
                <w:szCs w:val="28"/>
                <w:shd w:val="clear" w:color="auto" w:fill="FFFFFF"/>
              </w:rPr>
              <w:t>Various keywords in ElasticSearch are-</w:t>
            </w:r>
          </w:p>
          <w:p w:rsidR="00C27666" w:rsidRPr="00C27666" w:rsidRDefault="00C27666" w:rsidP="00C27666">
            <w:pPr>
              <w:pStyle w:val="ListParagraph"/>
              <w:numPr>
                <w:ilvl w:val="0"/>
                <w:numId w:val="26"/>
              </w:numPr>
              <w:spacing w:after="144" w:line="360" w:lineRule="atLeast"/>
              <w:ind w:right="48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27666">
              <w:rPr>
                <w:rFonts w:eastAsia="Times New Roman" w:cstheme="minorHAnsi"/>
                <w:bCs/>
                <w:color w:val="000000"/>
                <w:sz w:val="28"/>
                <w:szCs w:val="28"/>
              </w:rPr>
              <w:t xml:space="preserve">Q - </w:t>
            </w:r>
            <w:r w:rsidRPr="00C27666">
              <w:rPr>
                <w:rFonts w:eastAsia="Times New Roman" w:cstheme="minorHAnsi"/>
                <w:color w:val="000000"/>
                <w:sz w:val="28"/>
                <w:szCs w:val="28"/>
              </w:rPr>
              <w:t>This parameter is used to specify query string.</w:t>
            </w:r>
          </w:p>
          <w:p w:rsidR="00C27666" w:rsidRPr="00C27666" w:rsidRDefault="00C27666" w:rsidP="00C27666">
            <w:pPr>
              <w:pStyle w:val="ListParagraph"/>
              <w:numPr>
                <w:ilvl w:val="0"/>
                <w:numId w:val="26"/>
              </w:numPr>
              <w:spacing w:after="144" w:line="360" w:lineRule="atLeast"/>
              <w:ind w:right="48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27666">
              <w:rPr>
                <w:rFonts w:eastAsia="Times New Roman" w:cstheme="minorHAnsi"/>
                <w:bCs/>
                <w:color w:val="000000"/>
                <w:sz w:val="28"/>
                <w:szCs w:val="28"/>
              </w:rPr>
              <w:t xml:space="preserve">Lenient - </w:t>
            </w:r>
            <w:r w:rsidRPr="00C27666">
              <w:rPr>
                <w:rFonts w:eastAsia="Times New Roman" w:cstheme="minorHAnsi"/>
                <w:color w:val="000000"/>
                <w:sz w:val="28"/>
                <w:szCs w:val="28"/>
              </w:rPr>
              <w:t>Format based errors can be ignored by just setting this parameter to true. It is false by default.</w:t>
            </w:r>
          </w:p>
          <w:p w:rsidR="00C27666" w:rsidRPr="00C27666" w:rsidRDefault="00C27666" w:rsidP="00C27666">
            <w:pPr>
              <w:pStyle w:val="ListParagraph"/>
              <w:numPr>
                <w:ilvl w:val="0"/>
                <w:numId w:val="26"/>
              </w:numPr>
              <w:spacing w:after="144" w:line="360" w:lineRule="atLeast"/>
              <w:ind w:right="48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27666">
              <w:rPr>
                <w:rFonts w:eastAsia="Times New Roman" w:cstheme="minorHAnsi"/>
                <w:bCs/>
                <w:color w:val="000000"/>
                <w:sz w:val="28"/>
                <w:szCs w:val="28"/>
              </w:rPr>
              <w:t xml:space="preserve">Fields - </w:t>
            </w:r>
            <w:r w:rsidRPr="00C27666">
              <w:rPr>
                <w:rFonts w:eastAsia="Times New Roman" w:cstheme="minorHAnsi"/>
                <w:color w:val="000000"/>
                <w:sz w:val="28"/>
                <w:szCs w:val="28"/>
              </w:rPr>
              <w:t>This parameter helps us to get response from selective fields.We can get sorted result by using this parameter, the possible values for this parameter is fieldName, fieldName:asc/fieldname:desc</w:t>
            </w:r>
          </w:p>
          <w:p w:rsidR="00C27666" w:rsidRPr="00C27666" w:rsidRDefault="00C27666" w:rsidP="00C27666">
            <w:pPr>
              <w:pStyle w:val="ListParagraph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C27666" w:rsidRPr="00C27666" w:rsidRDefault="00C27666" w:rsidP="00C27666">
            <w:pPr>
              <w:pStyle w:val="ListParagraph"/>
              <w:numPr>
                <w:ilvl w:val="0"/>
                <w:numId w:val="26"/>
              </w:numPr>
              <w:spacing w:after="144" w:line="360" w:lineRule="atLeast"/>
              <w:ind w:right="48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27666">
              <w:rPr>
                <w:rFonts w:eastAsia="Times New Roman" w:cstheme="minorHAnsi"/>
                <w:bCs/>
                <w:color w:val="000000"/>
                <w:sz w:val="28"/>
                <w:szCs w:val="28"/>
              </w:rPr>
              <w:t xml:space="preserve">Timeout - </w:t>
            </w:r>
            <w:r w:rsidRPr="00C27666">
              <w:rPr>
                <w:rFonts w:eastAsia="Times New Roman" w:cstheme="minorHAnsi"/>
                <w:color w:val="000000"/>
                <w:sz w:val="28"/>
                <w:szCs w:val="28"/>
              </w:rPr>
              <w:t>We can restrict the search time by using this parameter and response only contains the hits in that specified time. By default, there is no timeout.</w:t>
            </w:r>
          </w:p>
          <w:p w:rsidR="00C27666" w:rsidRPr="00C27666" w:rsidRDefault="00C27666" w:rsidP="00C27666">
            <w:pPr>
              <w:pStyle w:val="ListParagraph"/>
              <w:numPr>
                <w:ilvl w:val="0"/>
                <w:numId w:val="26"/>
              </w:numPr>
              <w:spacing w:after="144" w:line="360" w:lineRule="atLeast"/>
              <w:ind w:right="48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27666">
              <w:rPr>
                <w:rFonts w:eastAsia="Times New Roman" w:cstheme="minorHAnsi"/>
                <w:bCs/>
                <w:color w:val="000000"/>
                <w:sz w:val="28"/>
                <w:szCs w:val="28"/>
              </w:rPr>
              <w:t xml:space="preserve">From - </w:t>
            </w:r>
            <w:r w:rsidRPr="00C27666">
              <w:rPr>
                <w:rFonts w:eastAsia="Times New Roman" w:cstheme="minorHAnsi"/>
                <w:color w:val="000000"/>
                <w:sz w:val="28"/>
                <w:szCs w:val="28"/>
              </w:rPr>
              <w:t>The starting from index of the hits to return. Defaults to 0.</w:t>
            </w:r>
          </w:p>
          <w:p w:rsidR="00C27666" w:rsidRPr="00C27666" w:rsidRDefault="00C27666" w:rsidP="00C2766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2F2F2F"/>
                <w:sz w:val="28"/>
                <w:szCs w:val="28"/>
              </w:rPr>
            </w:pPr>
            <w:r w:rsidRPr="00C27666">
              <w:rPr>
                <w:rFonts w:cstheme="minorHAnsi"/>
                <w:color w:val="061F57" w:themeColor="text2" w:themeShade="BF"/>
                <w:sz w:val="28"/>
                <w:szCs w:val="28"/>
              </w:rPr>
              <w:t xml:space="preserve">Logstash </w:t>
            </w:r>
            <w:r w:rsidRPr="00C27666">
              <w:rPr>
                <w:rFonts w:cstheme="minorHAnsi"/>
                <w:color w:val="2F2F2F"/>
                <w:sz w:val="28"/>
                <w:szCs w:val="28"/>
              </w:rPr>
              <w:t>Manages events and logs. It collects , parses , enriches and stores data. It is capable of having multiple inputs and outputs</w:t>
            </w:r>
          </w:p>
          <w:p w:rsidR="0067741D" w:rsidRPr="00C27666" w:rsidRDefault="0067741D" w:rsidP="00C27666">
            <w:pPr>
              <w:pStyle w:val="ListParagraph"/>
              <w:spacing w:line="240" w:lineRule="auto"/>
              <w:jc w:val="both"/>
              <w:rPr>
                <w:color w:val="061F57" w:themeColor="text2" w:themeShade="BF"/>
              </w:rPr>
            </w:pPr>
          </w:p>
          <w:p w:rsidR="00E4063B" w:rsidRDefault="00E4063B" w:rsidP="005E4B12">
            <w:pPr>
              <w:jc w:val="both"/>
              <w:rPr>
                <w:b w:val="0"/>
                <w:color w:val="061F57" w:themeColor="text2" w:themeShade="BF"/>
              </w:rPr>
            </w:pPr>
          </w:p>
          <w:p w:rsidR="0067741D" w:rsidRPr="0095429B" w:rsidRDefault="0067741D" w:rsidP="005E4B12">
            <w:pPr>
              <w:jc w:val="both"/>
              <w:rPr>
                <w:b w:val="0"/>
                <w:color w:val="061F57" w:themeColor="text2" w:themeShade="BF"/>
              </w:rPr>
            </w:pPr>
          </w:p>
          <w:p w:rsidR="00EF6735" w:rsidRDefault="00EF6735" w:rsidP="005E4B12">
            <w:pPr>
              <w:jc w:val="both"/>
              <w:rPr>
                <w:color w:val="061F57" w:themeColor="text2" w:themeShade="BF"/>
                <w:sz w:val="36"/>
                <w:szCs w:val="36"/>
                <w:u w:val="single"/>
              </w:rPr>
            </w:pPr>
          </w:p>
          <w:p w:rsidR="00EF6735" w:rsidRDefault="00EF6735" w:rsidP="005E4B12">
            <w:pPr>
              <w:jc w:val="both"/>
              <w:rPr>
                <w:color w:val="061F57" w:themeColor="text2" w:themeShade="BF"/>
                <w:sz w:val="36"/>
                <w:szCs w:val="36"/>
                <w:u w:val="single"/>
              </w:rPr>
            </w:pPr>
          </w:p>
          <w:p w:rsidR="00EF6735" w:rsidRDefault="00EF6735" w:rsidP="005E4B12">
            <w:pPr>
              <w:jc w:val="both"/>
              <w:rPr>
                <w:color w:val="061F57" w:themeColor="text2" w:themeShade="BF"/>
                <w:sz w:val="36"/>
                <w:szCs w:val="36"/>
                <w:u w:val="single"/>
              </w:rPr>
            </w:pPr>
          </w:p>
          <w:p w:rsidR="004024EB" w:rsidRPr="00C27666" w:rsidRDefault="0095429B" w:rsidP="005E4B12">
            <w:pPr>
              <w:jc w:val="both"/>
              <w:rPr>
                <w:color w:val="061F57" w:themeColor="text2" w:themeShade="BF"/>
                <w:sz w:val="36"/>
                <w:szCs w:val="36"/>
                <w:u w:val="single"/>
              </w:rPr>
            </w:pPr>
            <w:r w:rsidRPr="00C27666">
              <w:rPr>
                <w:color w:val="061F57" w:themeColor="text2" w:themeShade="BF"/>
                <w:sz w:val="36"/>
                <w:szCs w:val="36"/>
                <w:u w:val="single"/>
              </w:rPr>
              <w:lastRenderedPageBreak/>
              <w:t>Platform and technologies-</w:t>
            </w:r>
          </w:p>
          <w:p w:rsidR="008C1C97" w:rsidRDefault="008C1C97" w:rsidP="005E4B12">
            <w:pPr>
              <w:jc w:val="both"/>
              <w:rPr>
                <w:color w:val="061F57" w:themeColor="text2" w:themeShade="BF"/>
              </w:rPr>
            </w:pPr>
          </w:p>
          <w:p w:rsidR="0095429B" w:rsidRDefault="004024EB" w:rsidP="005E4B12">
            <w:pPr>
              <w:jc w:val="both"/>
              <w:rPr>
                <w:b w:val="0"/>
                <w:color w:val="061F57" w:themeColor="text2" w:themeShade="BF"/>
              </w:rPr>
            </w:pPr>
            <w:r>
              <w:rPr>
                <w:b w:val="0"/>
                <w:color w:val="061F57" w:themeColor="text2" w:themeShade="BF"/>
              </w:rPr>
              <w:t>The p</w:t>
            </w:r>
            <w:r w:rsidR="00316204">
              <w:rPr>
                <w:b w:val="0"/>
                <w:color w:val="061F57" w:themeColor="text2" w:themeShade="BF"/>
              </w:rPr>
              <w:t>latforms and technologies are-</w:t>
            </w:r>
          </w:p>
          <w:p w:rsidR="00316204" w:rsidRPr="00316204" w:rsidRDefault="00316204" w:rsidP="008C1C97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color w:val="061F57" w:themeColor="text2" w:themeShade="BF"/>
                <w:sz w:val="28"/>
              </w:rPr>
            </w:pPr>
            <w:r w:rsidRPr="00316204">
              <w:rPr>
                <w:color w:val="061F57" w:themeColor="text2" w:themeShade="BF"/>
                <w:sz w:val="28"/>
              </w:rPr>
              <w:t>Elasticsearch 6.4.2 - one of the powerful open source search engine</w:t>
            </w:r>
          </w:p>
          <w:p w:rsidR="002129C6" w:rsidRDefault="00C27666" w:rsidP="005E4B12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color w:val="061F57" w:themeColor="text2" w:themeShade="BF"/>
                <w:sz w:val="28"/>
              </w:rPr>
            </w:pPr>
            <w:r>
              <w:rPr>
                <w:color w:val="061F57" w:themeColor="text2" w:themeShade="BF"/>
                <w:sz w:val="28"/>
              </w:rPr>
              <w:t>Android Application Developer</w:t>
            </w:r>
          </w:p>
          <w:p w:rsidR="00C27666" w:rsidRDefault="00C27666" w:rsidP="005E4B12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color w:val="061F57" w:themeColor="text2" w:themeShade="BF"/>
                <w:sz w:val="28"/>
              </w:rPr>
            </w:pPr>
            <w:r>
              <w:rPr>
                <w:color w:val="061F57" w:themeColor="text2" w:themeShade="BF"/>
                <w:sz w:val="28"/>
              </w:rPr>
              <w:t>Volty Software – to connect Anroid and ElasticSearch</w:t>
            </w:r>
          </w:p>
          <w:p w:rsidR="00C27666" w:rsidRDefault="00C27666" w:rsidP="005E4B12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color w:val="061F57" w:themeColor="text2" w:themeShade="BF"/>
                <w:sz w:val="28"/>
              </w:rPr>
            </w:pPr>
            <w:r>
              <w:rPr>
                <w:color w:val="061F57" w:themeColor="text2" w:themeShade="BF"/>
                <w:sz w:val="28"/>
              </w:rPr>
              <w:t>Logstash</w:t>
            </w:r>
          </w:p>
          <w:p w:rsidR="00C27666" w:rsidRPr="002129C6" w:rsidRDefault="00C27666" w:rsidP="005E4B12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color w:val="061F57" w:themeColor="text2" w:themeShade="BF"/>
                <w:sz w:val="28"/>
              </w:rPr>
            </w:pPr>
            <w:r>
              <w:rPr>
                <w:color w:val="061F57" w:themeColor="text2" w:themeShade="BF"/>
                <w:sz w:val="28"/>
              </w:rPr>
              <w:t>Kibana</w:t>
            </w:r>
          </w:p>
        </w:tc>
      </w:tr>
      <w:tr w:rsidR="00897687" w:rsidRPr="00A2661E" w:rsidTr="003048D9">
        <w:trPr>
          <w:gridAfter w:val="2"/>
          <w:wAfter w:w="389" w:type="dxa"/>
        </w:trPr>
        <w:tc>
          <w:tcPr>
            <w:tcW w:w="10627" w:type="dxa"/>
          </w:tcPr>
          <w:p w:rsidR="002129C6" w:rsidRPr="00A472C8" w:rsidRDefault="002129C6" w:rsidP="00A472C8">
            <w:pPr>
              <w:pStyle w:val="Content"/>
              <w:rPr>
                <w:rFonts w:cstheme="minorHAnsi"/>
                <w:color w:val="061F57" w:themeColor="text2" w:themeShade="BF"/>
                <w:kern w:val="28"/>
              </w:rPr>
            </w:pPr>
            <w:bookmarkStart w:id="1" w:name="_GoBack"/>
            <w:bookmarkEnd w:id="1"/>
          </w:p>
        </w:tc>
      </w:tr>
      <w:tr w:rsidR="007025A4" w:rsidRPr="00B965D2" w:rsidTr="003048D9">
        <w:tblPrEx>
          <w:tblCellMar>
            <w:left w:w="115" w:type="dxa"/>
            <w:right w:w="115" w:type="dxa"/>
          </w:tblCellMar>
        </w:tblPrEx>
        <w:trPr>
          <w:gridAfter w:val="2"/>
          <w:wAfter w:w="389" w:type="dxa"/>
          <w:trHeight w:val="12942"/>
        </w:trPr>
        <w:tc>
          <w:tcPr>
            <w:tcW w:w="10627" w:type="dxa"/>
          </w:tcPr>
          <w:p w:rsidR="00565412" w:rsidRDefault="000A529D" w:rsidP="00565412">
            <w:pPr>
              <w:pStyle w:val="Heading1"/>
              <w:spacing w:before="0" w:after="0"/>
              <w:ind w:left="360"/>
              <w:jc w:val="both"/>
              <w:outlineLvl w:val="0"/>
              <w:rPr>
                <w:rFonts w:eastAsiaTheme="minorEastAsia" w:cstheme="majorHAnsi"/>
                <w:szCs w:val="22"/>
                <w:u w:val="single"/>
              </w:rPr>
            </w:pPr>
            <w:r w:rsidRPr="0095429B">
              <w:rPr>
                <w:rFonts w:eastAsiaTheme="minorEastAsia" w:cstheme="majorHAnsi"/>
                <w:szCs w:val="22"/>
                <w:u w:val="single"/>
              </w:rPr>
              <w:lastRenderedPageBreak/>
              <w:t>About</w:t>
            </w:r>
          </w:p>
          <w:p w:rsidR="007025A4" w:rsidRDefault="00B965D2" w:rsidP="00565412">
            <w:pPr>
              <w:pStyle w:val="Heading1"/>
              <w:numPr>
                <w:ilvl w:val="0"/>
                <w:numId w:val="24"/>
              </w:numPr>
              <w:spacing w:before="0" w:after="0"/>
              <w:jc w:val="both"/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  <w:r w:rsidRPr="00B965D2"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  <w:t>Contributor</w:t>
            </w:r>
            <w:r w:rsidR="002D5E36"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  <w:t>- Riyanshi Mittal</w:t>
            </w:r>
          </w:p>
          <w:p w:rsidR="00B965D2" w:rsidRPr="00B965D2" w:rsidRDefault="000E452A" w:rsidP="00B965D2">
            <w:pPr>
              <w:pStyle w:val="Heading1"/>
              <w:spacing w:before="0" w:after="0"/>
              <w:jc w:val="both"/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  <w:r>
              <w:rPr>
                <w:rFonts w:cstheme="minorHAnsi"/>
                <w:b w:val="0"/>
                <w:noProof/>
              </w:rPr>
              <w:drawing>
                <wp:inline distT="0" distB="0" distL="0" distR="0">
                  <wp:extent cx="3668395" cy="4561205"/>
                  <wp:effectExtent l="1905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8395" cy="4561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606" w:rsidRDefault="009F4606" w:rsidP="00C061E8">
            <w:pPr>
              <w:pStyle w:val="Heading1"/>
              <w:spacing w:before="0" w:after="0"/>
              <w:jc w:val="both"/>
              <w:outlineLvl w:val="0"/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</w:pPr>
          </w:p>
          <w:p w:rsidR="009F4606" w:rsidRDefault="009F4606" w:rsidP="00C061E8">
            <w:pPr>
              <w:pStyle w:val="Heading1"/>
              <w:spacing w:before="0" w:after="0"/>
              <w:jc w:val="both"/>
              <w:outlineLvl w:val="0"/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</w:pPr>
          </w:p>
          <w:p w:rsidR="00B965D2" w:rsidRPr="009F4606" w:rsidRDefault="00B965D2" w:rsidP="00C061E8">
            <w:pPr>
              <w:pStyle w:val="Heading1"/>
              <w:spacing w:before="0" w:after="0"/>
              <w:jc w:val="both"/>
              <w:outlineLvl w:val="0"/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</w:pPr>
            <w:r w:rsidRPr="009F4606"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  <w:t xml:space="preserve">“A </w:t>
            </w:r>
            <w:r w:rsidR="000E452A"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  <w:t xml:space="preserve"> research </w:t>
            </w:r>
            <w:r w:rsidRPr="009F4606"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  <w:t xml:space="preserve">and </w:t>
            </w:r>
            <w:r w:rsidR="000E452A"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  <w:t>development e</w:t>
            </w:r>
            <w:r w:rsidRPr="009F4606"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  <w:t>nthusiast</w:t>
            </w:r>
            <w:r w:rsidR="007A4F47" w:rsidRPr="009F4606"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  <w:t>, passionate about learni</w:t>
            </w:r>
            <w:r w:rsidR="000E452A"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  <w:t xml:space="preserve">ng new things </w:t>
            </w:r>
            <w:r w:rsidR="009F4606" w:rsidRPr="009F4606">
              <w:rPr>
                <w:rFonts w:asciiTheme="minorHAnsi" w:eastAsiaTheme="minorEastAsia" w:hAnsiTheme="minorHAnsi" w:cstheme="minorHAnsi"/>
                <w:b w:val="0"/>
                <w:sz w:val="36"/>
                <w:szCs w:val="22"/>
              </w:rPr>
              <w:t>”</w:t>
            </w:r>
          </w:p>
          <w:p w:rsidR="00B965D2" w:rsidRDefault="00B965D2" w:rsidP="00C061E8">
            <w:pPr>
              <w:pStyle w:val="Heading1"/>
              <w:spacing w:before="0" w:after="0"/>
              <w:jc w:val="both"/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</w:p>
          <w:p w:rsidR="00BF29CE" w:rsidRDefault="00BF29CE" w:rsidP="00A35B47">
            <w:pPr>
              <w:jc w:val="both"/>
              <w:rPr>
                <w:rFonts w:cstheme="minorHAnsi"/>
                <w:color w:val="061F57" w:themeColor="text2" w:themeShade="BF"/>
                <w:kern w:val="28"/>
              </w:rPr>
            </w:pPr>
          </w:p>
          <w:p w:rsidR="00A35B47" w:rsidRPr="00A35B47" w:rsidRDefault="00A35B47" w:rsidP="00A35B47">
            <w:pPr>
              <w:jc w:val="both"/>
              <w:rPr>
                <w:rFonts w:cstheme="minorHAnsi"/>
                <w:b w:val="0"/>
                <w:color w:val="061F57" w:themeColor="text2" w:themeShade="BF"/>
                <w:kern w:val="28"/>
              </w:rPr>
            </w:pPr>
            <w:r w:rsidRPr="00A35B47">
              <w:rPr>
                <w:rFonts w:cstheme="minorHAnsi"/>
                <w:color w:val="061F57" w:themeColor="text2" w:themeShade="BF"/>
                <w:kern w:val="28"/>
              </w:rPr>
              <w:t>Areas of Interest:</w:t>
            </w:r>
            <w:r w:rsidRPr="00A35B47">
              <w:rPr>
                <w:rFonts w:cstheme="minorHAnsi"/>
                <w:b w:val="0"/>
                <w:color w:val="061F57" w:themeColor="text2" w:themeShade="BF"/>
                <w:kern w:val="28"/>
              </w:rPr>
              <w:t xml:space="preserve"> Data Science, </w:t>
            </w:r>
            <w:r w:rsidR="000E452A">
              <w:rPr>
                <w:rFonts w:cstheme="minorHAnsi"/>
                <w:b w:val="0"/>
                <w:color w:val="061F57" w:themeColor="text2" w:themeShade="BF"/>
                <w:kern w:val="28"/>
              </w:rPr>
              <w:t>Research and Development, Coding</w:t>
            </w:r>
          </w:p>
          <w:p w:rsidR="00821491" w:rsidRDefault="00A35B47" w:rsidP="000E452A">
            <w:pPr>
              <w:jc w:val="both"/>
              <w:rPr>
                <w:rFonts w:cstheme="minorHAnsi"/>
                <w:b w:val="0"/>
                <w:color w:val="061F57" w:themeColor="text2" w:themeShade="BF"/>
                <w:kern w:val="28"/>
              </w:rPr>
            </w:pPr>
            <w:r w:rsidRPr="00A35B47">
              <w:rPr>
                <w:rFonts w:cstheme="minorHAnsi"/>
                <w:color w:val="061F57" w:themeColor="text2" w:themeShade="BF"/>
                <w:kern w:val="28"/>
              </w:rPr>
              <w:t>Languages:</w:t>
            </w:r>
            <w:r w:rsidR="002D5E36">
              <w:rPr>
                <w:rFonts w:cstheme="minorHAnsi"/>
                <w:b w:val="0"/>
                <w:color w:val="061F57" w:themeColor="text2" w:themeShade="BF"/>
                <w:kern w:val="28"/>
              </w:rPr>
              <w:t xml:space="preserve"> C, C++, Python,</w:t>
            </w:r>
            <w:r w:rsidRPr="00A35B47">
              <w:rPr>
                <w:rFonts w:cstheme="minorHAnsi"/>
                <w:b w:val="0"/>
                <w:color w:val="061F57" w:themeColor="text2" w:themeShade="BF"/>
                <w:kern w:val="28"/>
              </w:rPr>
              <w:t xml:space="preserve"> HTML, SQ</w:t>
            </w:r>
            <w:r w:rsidR="000E452A">
              <w:rPr>
                <w:rFonts w:cstheme="minorHAnsi"/>
                <w:b w:val="0"/>
                <w:color w:val="061F57" w:themeColor="text2" w:themeShade="BF"/>
                <w:kern w:val="28"/>
              </w:rPr>
              <w:t>L</w:t>
            </w:r>
          </w:p>
          <w:p w:rsidR="000E452A" w:rsidRPr="000E452A" w:rsidRDefault="000E452A" w:rsidP="000E452A">
            <w:pPr>
              <w:jc w:val="both"/>
              <w:rPr>
                <w:rFonts w:cstheme="minorHAnsi"/>
                <w:b w:val="0"/>
                <w:color w:val="061F57" w:themeColor="text2" w:themeShade="BF"/>
                <w:kern w:val="28"/>
              </w:rPr>
            </w:pPr>
          </w:p>
          <w:p w:rsidR="00821491" w:rsidRPr="00821491" w:rsidRDefault="00821491" w:rsidP="0082149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</w:pPr>
            <w:r w:rsidRPr="00821491"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 xml:space="preserve">Achieved 1st position for aptitude in </w:t>
            </w:r>
            <w:r w:rsidR="000E452A"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 xml:space="preserve">  </w:t>
            </w:r>
            <w:r w:rsidRPr="00821491"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>Zenith-2018</w:t>
            </w:r>
          </w:p>
          <w:p w:rsidR="00821491" w:rsidRDefault="000E452A" w:rsidP="0082149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</w:pPr>
            <w:r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>Achieved 4th</w:t>
            </w:r>
            <w:r w:rsidR="00821491" w:rsidRPr="00821491"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 xml:space="preserve"> position in </w:t>
            </w:r>
            <w:r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>inter-college project presentation for IR SENSOR</w:t>
            </w:r>
          </w:p>
          <w:p w:rsidR="00821491" w:rsidRPr="000E452A" w:rsidRDefault="00821491" w:rsidP="0082149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Theme="minorEastAsia" w:cstheme="minorHAnsi"/>
                <w:color w:val="2E287F" w:themeColor="text1" w:themeTint="BF"/>
                <w:kern w:val="28"/>
                <w:sz w:val="28"/>
                <w:szCs w:val="28"/>
              </w:rPr>
            </w:pPr>
            <w:r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>R</w:t>
            </w:r>
            <w:r w:rsidR="000E452A"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 xml:space="preserve">esearch paper published in </w:t>
            </w:r>
            <w:r w:rsidR="000E452A" w:rsidRPr="000E452A">
              <w:rPr>
                <w:color w:val="2E287F" w:themeColor="text1" w:themeTint="BF"/>
                <w:sz w:val="28"/>
                <w:szCs w:val="28"/>
              </w:rPr>
              <w:t>INDIACom-2018</w:t>
            </w:r>
          </w:p>
          <w:p w:rsidR="000E452A" w:rsidRPr="000E452A" w:rsidRDefault="000E452A" w:rsidP="000E452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Theme="minorEastAsia" w:cstheme="minorHAnsi"/>
                <w:color w:val="2E287F" w:themeColor="text1" w:themeTint="BF"/>
                <w:kern w:val="28"/>
                <w:sz w:val="28"/>
                <w:szCs w:val="28"/>
              </w:rPr>
            </w:pPr>
            <w:r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lastRenderedPageBreak/>
              <w:t xml:space="preserve">Research paper published in </w:t>
            </w:r>
            <w:r>
              <w:rPr>
                <w:color w:val="2E287F" w:themeColor="text1" w:themeTint="BF"/>
                <w:sz w:val="28"/>
                <w:szCs w:val="28"/>
              </w:rPr>
              <w:t>IJERT</w:t>
            </w:r>
            <w:r w:rsidRPr="000E452A">
              <w:rPr>
                <w:color w:val="2E287F" w:themeColor="text1" w:themeTint="BF"/>
                <w:sz w:val="28"/>
                <w:szCs w:val="28"/>
              </w:rPr>
              <w:t>-2018</w:t>
            </w:r>
          </w:p>
          <w:p w:rsidR="00821491" w:rsidRPr="00821491" w:rsidRDefault="000E452A" w:rsidP="0082149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</w:pPr>
            <w:r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>Attended MRIU-MUN 2016</w:t>
            </w:r>
          </w:p>
          <w:p w:rsidR="00B965D2" w:rsidRDefault="000E452A" w:rsidP="00C061E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</w:pPr>
            <w:r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>Achieved 1st</w:t>
            </w:r>
            <w:r w:rsidR="00821491" w:rsidRPr="00821491"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 xml:space="preserve"> position </w:t>
            </w:r>
            <w:r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  <w:t>in MRIIRS semester 5 for excellent performance in French.</w:t>
            </w:r>
          </w:p>
          <w:p w:rsidR="00B965D2" w:rsidRPr="00A35B47" w:rsidRDefault="00B965D2" w:rsidP="00A35B47">
            <w:pPr>
              <w:pStyle w:val="ListParagraph"/>
              <w:spacing w:after="0" w:line="240" w:lineRule="auto"/>
              <w:ind w:left="360"/>
              <w:jc w:val="both"/>
              <w:rPr>
                <w:rFonts w:eastAsiaTheme="minorEastAsia" w:cstheme="minorHAnsi"/>
                <w:color w:val="061F57" w:themeColor="text2" w:themeShade="BF"/>
                <w:kern w:val="28"/>
                <w:sz w:val="28"/>
              </w:rPr>
            </w:pPr>
          </w:p>
          <w:p w:rsidR="00821491" w:rsidRPr="00821491" w:rsidRDefault="00821491" w:rsidP="00565412">
            <w:pPr>
              <w:pStyle w:val="Content"/>
              <w:numPr>
                <w:ilvl w:val="0"/>
                <w:numId w:val="24"/>
              </w:numPr>
              <w:rPr>
                <w:rFonts w:cstheme="minorHAnsi"/>
                <w:color w:val="061F57" w:themeColor="text2" w:themeShade="BF"/>
                <w:kern w:val="28"/>
              </w:rPr>
            </w:pPr>
            <w:r w:rsidRPr="00821491">
              <w:rPr>
                <w:rFonts w:cstheme="minorHAnsi"/>
                <w:color w:val="061F57" w:themeColor="text2" w:themeShade="BF"/>
                <w:kern w:val="28"/>
              </w:rPr>
              <w:t>Mentors</w:t>
            </w:r>
          </w:p>
          <w:p w:rsidR="00821491" w:rsidRPr="00821491" w:rsidRDefault="00821491" w:rsidP="00821491">
            <w:pPr>
              <w:pStyle w:val="Content"/>
              <w:numPr>
                <w:ilvl w:val="0"/>
                <w:numId w:val="9"/>
              </w:numPr>
              <w:rPr>
                <w:rFonts w:cstheme="minorHAnsi"/>
                <w:color w:val="061F57" w:themeColor="text2" w:themeShade="BF"/>
                <w:kern w:val="28"/>
              </w:rPr>
            </w:pPr>
            <w:r w:rsidRPr="00821491">
              <w:rPr>
                <w:rFonts w:cstheme="minorHAnsi"/>
                <w:color w:val="061F57" w:themeColor="text2" w:themeShade="BF"/>
                <w:kern w:val="28"/>
              </w:rPr>
              <w:t>Mr.Rajesh Nath-Associate Vice-President of J</w:t>
            </w:r>
            <w:r>
              <w:rPr>
                <w:rFonts w:cstheme="minorHAnsi"/>
                <w:color w:val="061F57" w:themeColor="text2" w:themeShade="BF"/>
                <w:kern w:val="28"/>
              </w:rPr>
              <w:t>P</w:t>
            </w:r>
            <w:r w:rsidRPr="00821491">
              <w:rPr>
                <w:rFonts w:cstheme="minorHAnsi"/>
                <w:color w:val="061F57" w:themeColor="text2" w:themeShade="BF"/>
                <w:kern w:val="28"/>
              </w:rPr>
              <w:t xml:space="preserve"> Tokyo and co.</w:t>
            </w:r>
          </w:p>
          <w:p w:rsidR="00821491" w:rsidRPr="00821491" w:rsidRDefault="00821491" w:rsidP="00821491">
            <w:pPr>
              <w:pStyle w:val="Content"/>
              <w:ind w:left="1440"/>
              <w:rPr>
                <w:rFonts w:cstheme="minorHAnsi"/>
                <w:color w:val="061F57" w:themeColor="text2" w:themeShade="BF"/>
                <w:kern w:val="28"/>
              </w:rPr>
            </w:pPr>
            <w:r w:rsidRPr="00821491">
              <w:rPr>
                <w:rFonts w:cstheme="minorHAnsi"/>
                <w:color w:val="061F57" w:themeColor="text2" w:themeShade="BF"/>
                <w:kern w:val="28"/>
              </w:rPr>
              <w:t xml:space="preserve">      rajesh.nath@jptokyo.co.jp</w:t>
            </w:r>
          </w:p>
          <w:p w:rsidR="00821491" w:rsidRPr="00821491" w:rsidRDefault="002D5E36" w:rsidP="00821491">
            <w:pPr>
              <w:pStyle w:val="Content"/>
              <w:numPr>
                <w:ilvl w:val="0"/>
                <w:numId w:val="9"/>
              </w:numPr>
              <w:rPr>
                <w:rFonts w:cstheme="minorHAnsi"/>
                <w:color w:val="061F57" w:themeColor="text2" w:themeShade="BF"/>
                <w:kern w:val="28"/>
              </w:rPr>
            </w:pPr>
            <w:r>
              <w:rPr>
                <w:rFonts w:cstheme="minorHAnsi"/>
                <w:color w:val="061F57" w:themeColor="text2" w:themeShade="BF"/>
                <w:kern w:val="28"/>
              </w:rPr>
              <w:t>Ms.Charu Virmani</w:t>
            </w:r>
            <w:r w:rsidR="00821491" w:rsidRPr="00821491">
              <w:rPr>
                <w:rFonts w:cstheme="minorHAnsi"/>
                <w:color w:val="061F57" w:themeColor="text2" w:themeShade="BF"/>
                <w:kern w:val="28"/>
              </w:rPr>
              <w:t>-Associate professor in MRIIRS</w:t>
            </w:r>
          </w:p>
          <w:p w:rsidR="00821491" w:rsidRPr="00821491" w:rsidRDefault="002D5E36" w:rsidP="00821491">
            <w:pPr>
              <w:pStyle w:val="Content"/>
              <w:ind w:left="1800"/>
              <w:rPr>
                <w:rFonts w:cstheme="minorHAnsi"/>
                <w:color w:val="061F57" w:themeColor="text2" w:themeShade="BF"/>
                <w:kern w:val="28"/>
              </w:rPr>
            </w:pPr>
            <w:r>
              <w:rPr>
                <w:rFonts w:cstheme="minorHAnsi"/>
                <w:color w:val="061F57" w:themeColor="text2" w:themeShade="BF"/>
                <w:kern w:val="28"/>
              </w:rPr>
              <w:t>charu.fet@mriu.edu.in</w:t>
            </w:r>
          </w:p>
          <w:p w:rsidR="00821491" w:rsidRPr="00821491" w:rsidRDefault="00821491" w:rsidP="00821491">
            <w:pPr>
              <w:pStyle w:val="Content"/>
              <w:numPr>
                <w:ilvl w:val="0"/>
                <w:numId w:val="9"/>
              </w:numPr>
              <w:rPr>
                <w:rFonts w:cstheme="minorHAnsi"/>
                <w:color w:val="061F57" w:themeColor="text2" w:themeShade="BF"/>
                <w:kern w:val="28"/>
              </w:rPr>
            </w:pPr>
            <w:r w:rsidRPr="00821491">
              <w:rPr>
                <w:rFonts w:cstheme="minorHAnsi"/>
                <w:color w:val="061F57" w:themeColor="text2" w:themeShade="BF"/>
                <w:kern w:val="28"/>
              </w:rPr>
              <w:t>JP Tokyo-info@jptokyo.co.jp</w:t>
            </w:r>
          </w:p>
          <w:p w:rsidR="00B965D2" w:rsidRDefault="00821491" w:rsidP="002129C6">
            <w:pPr>
              <w:pStyle w:val="Content"/>
              <w:numPr>
                <w:ilvl w:val="0"/>
                <w:numId w:val="9"/>
              </w:numPr>
              <w:rPr>
                <w:rFonts w:cstheme="minorHAnsi"/>
                <w:color w:val="061F57" w:themeColor="text2" w:themeShade="BF"/>
                <w:kern w:val="28"/>
              </w:rPr>
            </w:pPr>
            <w:r w:rsidRPr="00821491">
              <w:rPr>
                <w:rFonts w:cstheme="minorHAnsi"/>
                <w:color w:val="061F57" w:themeColor="text2" w:themeShade="BF"/>
                <w:kern w:val="28"/>
              </w:rPr>
              <w:t xml:space="preserve">MRIIRS - </w:t>
            </w:r>
            <w:r w:rsidR="002129C6" w:rsidRPr="002129C6">
              <w:rPr>
                <w:rFonts w:cstheme="minorHAnsi"/>
                <w:color w:val="061F57" w:themeColor="text2" w:themeShade="BF"/>
                <w:kern w:val="28"/>
              </w:rPr>
              <w:t>delhi@mrei.ac.in</w:t>
            </w:r>
          </w:p>
          <w:p w:rsidR="002129C6" w:rsidRPr="002129C6" w:rsidRDefault="002129C6" w:rsidP="002129C6">
            <w:pPr>
              <w:pStyle w:val="Content"/>
              <w:rPr>
                <w:rFonts w:cstheme="minorHAnsi"/>
                <w:color w:val="061F57" w:themeColor="text2" w:themeShade="BF"/>
                <w:kern w:val="28"/>
              </w:rPr>
            </w:pPr>
          </w:p>
        </w:tc>
      </w:tr>
      <w:tr w:rsidR="00D14A90" w:rsidRPr="00D14A90" w:rsidTr="003048D9">
        <w:tblPrEx>
          <w:tblCellMar>
            <w:left w:w="115" w:type="dxa"/>
            <w:right w:w="115" w:type="dxa"/>
          </w:tblCellMar>
        </w:tblPrEx>
        <w:trPr>
          <w:gridAfter w:val="1"/>
          <w:wAfter w:w="153" w:type="dxa"/>
        </w:trPr>
        <w:tc>
          <w:tcPr>
            <w:tcW w:w="10863" w:type="dxa"/>
            <w:gridSpan w:val="2"/>
          </w:tcPr>
          <w:p w:rsidR="00665200" w:rsidRPr="00121AC1" w:rsidRDefault="00665200" w:rsidP="005656B3">
            <w:pPr>
              <w:pStyle w:val="Heading1"/>
              <w:tabs>
                <w:tab w:val="left" w:pos="1892"/>
              </w:tabs>
              <w:spacing w:before="0" w:after="0"/>
              <w:jc w:val="both"/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</w:p>
        </w:tc>
      </w:tr>
      <w:tr w:rsidR="009E0EA9" w:rsidRPr="00121AC1" w:rsidTr="003048D9">
        <w:tc>
          <w:tcPr>
            <w:tcW w:w="11016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790"/>
            </w:tblGrid>
            <w:tr w:rsidR="003048D9" w:rsidRPr="00121AC1" w:rsidTr="007D0129">
              <w:tc>
                <w:tcPr>
                  <w:tcW w:w="10790" w:type="dxa"/>
                </w:tcPr>
                <w:p w:rsidR="003048D9" w:rsidRPr="00121AC1" w:rsidRDefault="000A529D" w:rsidP="007D0129">
                  <w:pPr>
                    <w:pStyle w:val="Heading1"/>
                    <w:outlineLvl w:val="0"/>
                    <w:rPr>
                      <w:rFonts w:asciiTheme="minorHAnsi" w:eastAsiaTheme="minorEastAsia" w:hAnsiTheme="minorHAnsi" w:cstheme="minorHAnsi"/>
                      <w:b w:val="0"/>
                      <w:sz w:val="28"/>
                      <w:szCs w:val="22"/>
                    </w:rPr>
                  </w:pPr>
                  <w:r w:rsidRPr="0095429B">
                    <w:rPr>
                      <w:rFonts w:eastAsiaTheme="minorEastAsia" w:cstheme="majorHAnsi"/>
                      <w:szCs w:val="22"/>
                      <w:u w:val="single"/>
                    </w:rPr>
                    <w:t>References</w:t>
                  </w:r>
                </w:p>
              </w:tc>
            </w:tr>
            <w:tr w:rsidR="003048D9" w:rsidRPr="00121AC1" w:rsidTr="007D0129">
              <w:trPr>
                <w:trHeight w:val="119"/>
              </w:trPr>
              <w:tc>
                <w:tcPr>
                  <w:tcW w:w="10790" w:type="dxa"/>
                </w:tcPr>
                <w:p w:rsidR="003048D9" w:rsidRPr="00121AC1" w:rsidRDefault="003048D9" w:rsidP="007D0129">
                  <w:pPr>
                    <w:pStyle w:val="Heading1"/>
                    <w:outlineLvl w:val="0"/>
                    <w:rPr>
                      <w:rFonts w:asciiTheme="minorHAnsi" w:eastAsiaTheme="minorEastAsia" w:hAnsiTheme="minorHAnsi" w:cstheme="minorHAnsi"/>
                      <w:b w:val="0"/>
                      <w:sz w:val="28"/>
                      <w:szCs w:val="22"/>
                    </w:rPr>
                  </w:pPr>
                </w:p>
              </w:tc>
            </w:tr>
          </w:tbl>
          <w:p w:rsidR="009E0EA9" w:rsidRPr="00121AC1" w:rsidRDefault="009E0EA9" w:rsidP="003048D9">
            <w:pPr>
              <w:pStyle w:val="Heading1"/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</w:p>
          <w:p w:rsidR="009E0EA9" w:rsidRPr="003048D9" w:rsidRDefault="0077535C" w:rsidP="003048D9">
            <w:pPr>
              <w:pStyle w:val="Heading1"/>
              <w:numPr>
                <w:ilvl w:val="0"/>
                <w:numId w:val="22"/>
              </w:numPr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  <w:hyperlink r:id="rId16" w:history="1">
              <w:r w:rsidR="003048D9" w:rsidRPr="00DE56B4">
                <w:rPr>
                  <w:rStyle w:val="Hyperlink"/>
                  <w:rFonts w:asciiTheme="minorHAnsi" w:hAnsiTheme="minorHAnsi" w:cstheme="minorHAnsi"/>
                  <w:b w:val="0"/>
                  <w:sz w:val="28"/>
                  <w:szCs w:val="28"/>
                </w:rPr>
                <w:t>https://www.elastic.co/guide/en/elasticsearch/guide/current/index.html</w:t>
              </w:r>
            </w:hyperlink>
          </w:p>
          <w:p w:rsidR="003048D9" w:rsidRDefault="0077535C" w:rsidP="003048D9">
            <w:pPr>
              <w:pStyle w:val="Heading1"/>
              <w:numPr>
                <w:ilvl w:val="0"/>
                <w:numId w:val="22"/>
              </w:numPr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  <w:hyperlink r:id="rId17" w:history="1">
              <w:r w:rsidR="003048D9" w:rsidRPr="00DE56B4">
                <w:rPr>
                  <w:rStyle w:val="Hyperlink"/>
                  <w:rFonts w:asciiTheme="minorHAnsi" w:eastAsiaTheme="minorEastAsia" w:hAnsiTheme="minorHAnsi" w:cstheme="minorHAnsi"/>
                  <w:b w:val="0"/>
                  <w:sz w:val="28"/>
                  <w:szCs w:val="22"/>
                </w:rPr>
                <w:t>https://www.socallinuxexpo.org/scale12xsupporting/default/files/presentations/Scale12x%20-%20Intro%20to%20Elasticsearch%20(Kluge).pdf</w:t>
              </w:r>
            </w:hyperlink>
          </w:p>
          <w:p w:rsidR="003048D9" w:rsidRDefault="0077535C" w:rsidP="003048D9">
            <w:pPr>
              <w:pStyle w:val="Heading1"/>
              <w:numPr>
                <w:ilvl w:val="0"/>
                <w:numId w:val="22"/>
              </w:numPr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  <w:hyperlink r:id="rId18" w:history="1">
              <w:r w:rsidR="003048D9" w:rsidRPr="00DE56B4">
                <w:rPr>
                  <w:rStyle w:val="Hyperlink"/>
                  <w:rFonts w:asciiTheme="minorHAnsi" w:eastAsiaTheme="minorEastAsia" w:hAnsiTheme="minorHAnsi" w:cstheme="minorHAnsi"/>
                  <w:b w:val="0"/>
                  <w:sz w:val="28"/>
                  <w:szCs w:val="22"/>
                </w:rPr>
                <w:t>https://medium.com/the-andela-way/getting-started-with-elasticsearch-with-python-be8a5727c05f</w:t>
              </w:r>
            </w:hyperlink>
          </w:p>
          <w:p w:rsidR="003048D9" w:rsidRDefault="0077535C" w:rsidP="003048D9">
            <w:pPr>
              <w:pStyle w:val="Heading1"/>
              <w:numPr>
                <w:ilvl w:val="0"/>
                <w:numId w:val="22"/>
              </w:numPr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  <w:hyperlink r:id="rId19" w:history="1">
              <w:r w:rsidR="003048D9" w:rsidRPr="00DE56B4">
                <w:rPr>
                  <w:rStyle w:val="Hyperlink"/>
                  <w:rFonts w:asciiTheme="minorHAnsi" w:eastAsiaTheme="minorEastAsia" w:hAnsiTheme="minorHAnsi" w:cstheme="minorHAnsi"/>
                  <w:b w:val="0"/>
                  <w:sz w:val="28"/>
                  <w:szCs w:val="22"/>
                </w:rPr>
                <w:t>https://elasticsearch-py.readthedocs.io/en/master/</w:t>
              </w:r>
            </w:hyperlink>
          </w:p>
          <w:p w:rsidR="000359A1" w:rsidRDefault="0077535C" w:rsidP="003048D9">
            <w:pPr>
              <w:pStyle w:val="Heading1"/>
              <w:numPr>
                <w:ilvl w:val="0"/>
                <w:numId w:val="22"/>
              </w:numPr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  <w:hyperlink r:id="rId20" w:history="1">
              <w:r w:rsidR="000359A1" w:rsidRPr="00DE56B4">
                <w:rPr>
                  <w:rStyle w:val="Hyperlink"/>
                  <w:rFonts w:asciiTheme="minorHAnsi" w:eastAsiaTheme="minorEastAsia" w:hAnsiTheme="minorHAnsi" w:cstheme="minorHAnsi"/>
                  <w:b w:val="0"/>
                  <w:sz w:val="28"/>
                  <w:szCs w:val="22"/>
                </w:rPr>
                <w:t>https://stackoverflow.com/questions/42388275/how-to-use-elasticsearch-api-in-android</w:t>
              </w:r>
            </w:hyperlink>
          </w:p>
          <w:p w:rsidR="000359A1" w:rsidRDefault="000359A1" w:rsidP="000359A1">
            <w:pPr>
              <w:pStyle w:val="Heading1"/>
              <w:ind w:left="720"/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</w:p>
          <w:p w:rsidR="003048D9" w:rsidRPr="00121AC1" w:rsidRDefault="003048D9" w:rsidP="003048D9">
            <w:pPr>
              <w:pStyle w:val="Heading1"/>
              <w:ind w:left="720"/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</w:p>
        </w:tc>
      </w:tr>
      <w:tr w:rsidR="00665200" w:rsidRPr="00121AC1" w:rsidTr="003048D9">
        <w:trPr>
          <w:trHeight w:val="119"/>
        </w:trPr>
        <w:tc>
          <w:tcPr>
            <w:tcW w:w="11016" w:type="dxa"/>
            <w:gridSpan w:val="3"/>
          </w:tcPr>
          <w:p w:rsidR="00665200" w:rsidRPr="00121AC1" w:rsidRDefault="00665200" w:rsidP="00665200">
            <w:pPr>
              <w:pStyle w:val="Heading1"/>
              <w:outlineLvl w:val="0"/>
              <w:rPr>
                <w:rFonts w:asciiTheme="minorHAnsi" w:eastAsiaTheme="minorEastAsia" w:hAnsiTheme="minorHAnsi" w:cstheme="minorHAnsi"/>
                <w:b w:val="0"/>
                <w:sz w:val="28"/>
                <w:szCs w:val="22"/>
              </w:rPr>
            </w:pPr>
          </w:p>
        </w:tc>
      </w:tr>
    </w:tbl>
    <w:p w:rsidR="000A529D" w:rsidRPr="00121AC1" w:rsidRDefault="000A529D" w:rsidP="000420A8">
      <w:pPr>
        <w:pStyle w:val="Heading1"/>
        <w:spacing w:before="0" w:after="0"/>
        <w:jc w:val="both"/>
        <w:rPr>
          <w:rFonts w:asciiTheme="minorHAnsi" w:eastAsiaTheme="minorEastAsia" w:hAnsiTheme="minorHAnsi" w:cstheme="minorHAnsi"/>
          <w:b w:val="0"/>
          <w:sz w:val="28"/>
          <w:szCs w:val="22"/>
        </w:rPr>
      </w:pPr>
    </w:p>
    <w:sectPr w:rsidR="000A529D" w:rsidRPr="00121AC1" w:rsidSect="00A472C8">
      <w:headerReference w:type="default" r:id="rId21"/>
      <w:footerReference w:type="default" r:id="rId22"/>
      <w:pgSz w:w="12240" w:h="15840"/>
      <w:pgMar w:top="45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6AE" w:rsidRDefault="000E46AE">
      <w:r>
        <w:separator/>
      </w:r>
    </w:p>
    <w:p w:rsidR="000E46AE" w:rsidRDefault="000E46AE"/>
  </w:endnote>
  <w:endnote w:type="continuationSeparator" w:id="1">
    <w:p w:rsidR="000E46AE" w:rsidRDefault="000E46AE">
      <w:r>
        <w:continuationSeparator/>
      </w:r>
    </w:p>
    <w:p w:rsidR="000E46AE" w:rsidRDefault="000E46A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27C" w:rsidRDefault="00162408" w:rsidP="0097716D">
    <w:pPr>
      <w:pStyle w:val="Footer"/>
      <w:jc w:val="right"/>
    </w:pPr>
    <w:r>
      <w:rPr>
        <w:noProof/>
      </w:rPr>
      <w:drawing>
        <wp:inline distT="0" distB="0" distL="0" distR="0">
          <wp:extent cx="1558950" cy="679341"/>
          <wp:effectExtent l="0" t="0" r="0" b="0"/>
          <wp:docPr id="11" name="Picture 1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017.10.12 JP Tokyo &amp; Co. Changes for Sustainability 様【LOGO】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472" cy="688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Page | </w:t>
    </w:r>
    <w:r w:rsidR="0077535C">
      <w:fldChar w:fldCharType="begin"/>
    </w:r>
    <w:r>
      <w:instrText xml:space="preserve"> PAGE   \* MERGEFORMAT </w:instrText>
    </w:r>
    <w:r w:rsidR="0077535C">
      <w:fldChar w:fldCharType="separate"/>
    </w:r>
    <w:r w:rsidR="00163797">
      <w:rPr>
        <w:noProof/>
      </w:rPr>
      <w:t>1</w:t>
    </w:r>
    <w:r w:rsidR="0077535C">
      <w:rPr>
        <w:noProof/>
      </w:rPr>
      <w:fldChar w:fldCharType="end"/>
    </w:r>
    <w:r>
      <w:ptab w:relativeTo="margin" w:alignment="right" w:leader="none"/>
    </w:r>
    <w:r>
      <w:rPr>
        <w:noProof/>
      </w:rPr>
      <w:drawing>
        <wp:inline distT="0" distB="0" distL="0" distR="0">
          <wp:extent cx="1228725" cy="469807"/>
          <wp:effectExtent l="0" t="0" r="0" b="698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anav-rachna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599" cy="473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6AE" w:rsidRDefault="000E46AE">
      <w:r>
        <w:separator/>
      </w:r>
    </w:p>
    <w:p w:rsidR="000E46AE" w:rsidRDefault="000E46AE"/>
  </w:footnote>
  <w:footnote w:type="continuationSeparator" w:id="1">
    <w:p w:rsidR="000E46AE" w:rsidRDefault="000E46AE">
      <w:r>
        <w:continuationSeparator/>
      </w:r>
    </w:p>
    <w:p w:rsidR="000E46AE" w:rsidRDefault="000E46A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 w:rsidP="0097716D">
          <w:pPr>
            <w:pStyle w:val="Header"/>
            <w:jc w:val="right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09C1"/>
    <w:multiLevelType w:val="hybridMultilevel"/>
    <w:tmpl w:val="BB507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978E6"/>
    <w:multiLevelType w:val="hybridMultilevel"/>
    <w:tmpl w:val="58FE5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360B97"/>
    <w:multiLevelType w:val="hybridMultilevel"/>
    <w:tmpl w:val="8AC4F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42D5C"/>
    <w:multiLevelType w:val="hybridMultilevel"/>
    <w:tmpl w:val="98988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F656C0"/>
    <w:multiLevelType w:val="hybridMultilevel"/>
    <w:tmpl w:val="320E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65DE7"/>
    <w:multiLevelType w:val="hybridMultilevel"/>
    <w:tmpl w:val="88ACD82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0F777D0E"/>
    <w:multiLevelType w:val="hybridMultilevel"/>
    <w:tmpl w:val="807ECBF2"/>
    <w:lvl w:ilvl="0" w:tplc="769EFF7E">
      <w:start w:val="1"/>
      <w:numFmt w:val="decimal"/>
      <w:lvlText w:val="%1.)"/>
      <w:lvlJc w:val="left"/>
      <w:pPr>
        <w:ind w:left="360" w:hanging="360"/>
      </w:pPr>
      <w:rPr>
        <w:rFonts w:hint="default"/>
        <w:b/>
        <w:color w:val="3592CF" w:themeColor="hyperlink"/>
        <w:sz w:val="28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955ECF"/>
    <w:multiLevelType w:val="hybridMultilevel"/>
    <w:tmpl w:val="51767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F48E1"/>
    <w:multiLevelType w:val="hybridMultilevel"/>
    <w:tmpl w:val="8D742B3A"/>
    <w:lvl w:ilvl="0" w:tplc="0A14F4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05D31"/>
    <w:multiLevelType w:val="hybridMultilevel"/>
    <w:tmpl w:val="E69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B3925"/>
    <w:multiLevelType w:val="multilevel"/>
    <w:tmpl w:val="20E2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FD44FB"/>
    <w:multiLevelType w:val="hybridMultilevel"/>
    <w:tmpl w:val="5CE07684"/>
    <w:lvl w:ilvl="0" w:tplc="33DA7A4C">
      <w:start w:val="1"/>
      <w:numFmt w:val="decimal"/>
      <w:lvlText w:val="%1."/>
      <w:lvlJc w:val="left"/>
      <w:pPr>
        <w:ind w:left="408" w:hanging="360"/>
      </w:pPr>
      <w:rPr>
        <w:rFonts w:asciiTheme="minorHAnsi" w:eastAsiaTheme="minorEastAsia" w:hAnsiTheme="minorHAnsi" w:cstheme="minorHAnsi" w:hint="default"/>
        <w:b w:val="0"/>
        <w:color w:val="0F0D29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>
    <w:nsid w:val="3D023C26"/>
    <w:multiLevelType w:val="hybridMultilevel"/>
    <w:tmpl w:val="9C7CD5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FF1B11"/>
    <w:multiLevelType w:val="hybridMultilevel"/>
    <w:tmpl w:val="3FE23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958F6"/>
    <w:multiLevelType w:val="hybridMultilevel"/>
    <w:tmpl w:val="52C262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3A77FDA"/>
    <w:multiLevelType w:val="hybridMultilevel"/>
    <w:tmpl w:val="5CE07684"/>
    <w:lvl w:ilvl="0" w:tplc="33DA7A4C">
      <w:start w:val="1"/>
      <w:numFmt w:val="decimal"/>
      <w:lvlText w:val="%1."/>
      <w:lvlJc w:val="left"/>
      <w:pPr>
        <w:ind w:left="408" w:hanging="360"/>
      </w:pPr>
      <w:rPr>
        <w:rFonts w:asciiTheme="minorHAnsi" w:eastAsiaTheme="minorEastAsia" w:hAnsiTheme="minorHAnsi" w:cstheme="minorHAnsi" w:hint="default"/>
        <w:b w:val="0"/>
        <w:color w:val="0F0D29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>
    <w:nsid w:val="551D71E6"/>
    <w:multiLevelType w:val="hybridMultilevel"/>
    <w:tmpl w:val="219A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B69F7"/>
    <w:multiLevelType w:val="hybridMultilevel"/>
    <w:tmpl w:val="E074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E10B9D"/>
    <w:multiLevelType w:val="hybridMultilevel"/>
    <w:tmpl w:val="4D007D9A"/>
    <w:lvl w:ilvl="0" w:tplc="27CC36BE">
      <w:start w:val="3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34F65"/>
    <w:multiLevelType w:val="hybridMultilevel"/>
    <w:tmpl w:val="0234F3B6"/>
    <w:lvl w:ilvl="0" w:tplc="F0BACA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02EEA"/>
    <w:multiLevelType w:val="hybridMultilevel"/>
    <w:tmpl w:val="F0CC4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3A112F"/>
    <w:multiLevelType w:val="hybridMultilevel"/>
    <w:tmpl w:val="B44A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D249DB"/>
    <w:multiLevelType w:val="hybridMultilevel"/>
    <w:tmpl w:val="BC7A1DFA"/>
    <w:lvl w:ilvl="0" w:tplc="0720B12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F90251"/>
    <w:multiLevelType w:val="hybridMultilevel"/>
    <w:tmpl w:val="9B2A0038"/>
    <w:lvl w:ilvl="0" w:tplc="6568D06E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9C0033"/>
    <w:multiLevelType w:val="hybridMultilevel"/>
    <w:tmpl w:val="358CBA28"/>
    <w:lvl w:ilvl="0" w:tplc="AAF042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8"/>
  </w:num>
  <w:num w:numId="5">
    <w:abstractNumId w:val="4"/>
  </w:num>
  <w:num w:numId="6">
    <w:abstractNumId w:val="19"/>
  </w:num>
  <w:num w:numId="7">
    <w:abstractNumId w:val="22"/>
  </w:num>
  <w:num w:numId="8">
    <w:abstractNumId w:val="23"/>
  </w:num>
  <w:num w:numId="9">
    <w:abstractNumId w:val="14"/>
  </w:num>
  <w:num w:numId="10">
    <w:abstractNumId w:val="6"/>
  </w:num>
  <w:num w:numId="11">
    <w:abstractNumId w:val="0"/>
  </w:num>
  <w:num w:numId="12">
    <w:abstractNumId w:val="2"/>
  </w:num>
  <w:num w:numId="13">
    <w:abstractNumId w:val="13"/>
  </w:num>
  <w:num w:numId="14">
    <w:abstractNumId w:val="12"/>
  </w:num>
  <w:num w:numId="15">
    <w:abstractNumId w:val="12"/>
  </w:num>
  <w:num w:numId="16">
    <w:abstractNumId w:val="7"/>
  </w:num>
  <w:num w:numId="17">
    <w:abstractNumId w:val="24"/>
  </w:num>
  <w:num w:numId="18">
    <w:abstractNumId w:val="3"/>
  </w:num>
  <w:num w:numId="19">
    <w:abstractNumId w:val="16"/>
  </w:num>
  <w:num w:numId="20">
    <w:abstractNumId w:val="17"/>
  </w:num>
  <w:num w:numId="21">
    <w:abstractNumId w:val="20"/>
  </w:num>
  <w:num w:numId="22">
    <w:abstractNumId w:val="21"/>
  </w:num>
  <w:num w:numId="23">
    <w:abstractNumId w:val="9"/>
  </w:num>
  <w:num w:numId="24">
    <w:abstractNumId w:val="1"/>
  </w:num>
  <w:num w:numId="25">
    <w:abstractNumId w:val="11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C4708"/>
    <w:rsid w:val="00016547"/>
    <w:rsid w:val="0002482E"/>
    <w:rsid w:val="000359A1"/>
    <w:rsid w:val="000420A8"/>
    <w:rsid w:val="00050324"/>
    <w:rsid w:val="000A0150"/>
    <w:rsid w:val="000A529D"/>
    <w:rsid w:val="000B5840"/>
    <w:rsid w:val="000E452A"/>
    <w:rsid w:val="000E46AE"/>
    <w:rsid w:val="000E63C9"/>
    <w:rsid w:val="000F114A"/>
    <w:rsid w:val="00121AC1"/>
    <w:rsid w:val="00130E9D"/>
    <w:rsid w:val="00150A6D"/>
    <w:rsid w:val="00162408"/>
    <w:rsid w:val="00163797"/>
    <w:rsid w:val="00176F0D"/>
    <w:rsid w:val="001852DE"/>
    <w:rsid w:val="00185B35"/>
    <w:rsid w:val="00196F75"/>
    <w:rsid w:val="001A19DF"/>
    <w:rsid w:val="001A6DAD"/>
    <w:rsid w:val="001C4708"/>
    <w:rsid w:val="001D7C9B"/>
    <w:rsid w:val="001F2BC8"/>
    <w:rsid w:val="001F5F6B"/>
    <w:rsid w:val="0020488B"/>
    <w:rsid w:val="002129C6"/>
    <w:rsid w:val="00220706"/>
    <w:rsid w:val="00243EBC"/>
    <w:rsid w:val="00246A35"/>
    <w:rsid w:val="00250FD1"/>
    <w:rsid w:val="00251952"/>
    <w:rsid w:val="00257306"/>
    <w:rsid w:val="00276624"/>
    <w:rsid w:val="00284348"/>
    <w:rsid w:val="00291DAE"/>
    <w:rsid w:val="00296C01"/>
    <w:rsid w:val="002D5E36"/>
    <w:rsid w:val="002F51F5"/>
    <w:rsid w:val="00303FFF"/>
    <w:rsid w:val="003048D9"/>
    <w:rsid w:val="003103FC"/>
    <w:rsid w:val="00312137"/>
    <w:rsid w:val="00316204"/>
    <w:rsid w:val="00330359"/>
    <w:rsid w:val="0033762F"/>
    <w:rsid w:val="00337A5B"/>
    <w:rsid w:val="00351908"/>
    <w:rsid w:val="00366C7E"/>
    <w:rsid w:val="00373E51"/>
    <w:rsid w:val="00384EA3"/>
    <w:rsid w:val="003A14BF"/>
    <w:rsid w:val="003A39A1"/>
    <w:rsid w:val="003C2191"/>
    <w:rsid w:val="003D3863"/>
    <w:rsid w:val="003E69E3"/>
    <w:rsid w:val="004024EB"/>
    <w:rsid w:val="004110DE"/>
    <w:rsid w:val="004370C7"/>
    <w:rsid w:val="0044085A"/>
    <w:rsid w:val="00474398"/>
    <w:rsid w:val="004859F0"/>
    <w:rsid w:val="004A4ACB"/>
    <w:rsid w:val="004B21A5"/>
    <w:rsid w:val="004B7013"/>
    <w:rsid w:val="005026D3"/>
    <w:rsid w:val="005037F0"/>
    <w:rsid w:val="00516A86"/>
    <w:rsid w:val="005275F6"/>
    <w:rsid w:val="00527CA2"/>
    <w:rsid w:val="00565412"/>
    <w:rsid w:val="005656B3"/>
    <w:rsid w:val="00565955"/>
    <w:rsid w:val="00566585"/>
    <w:rsid w:val="00572102"/>
    <w:rsid w:val="00577DDF"/>
    <w:rsid w:val="00597EB8"/>
    <w:rsid w:val="005E4B12"/>
    <w:rsid w:val="005F1BB0"/>
    <w:rsid w:val="00645F87"/>
    <w:rsid w:val="00647EDF"/>
    <w:rsid w:val="00656C4D"/>
    <w:rsid w:val="00665200"/>
    <w:rsid w:val="0067741D"/>
    <w:rsid w:val="00691B86"/>
    <w:rsid w:val="006A62A6"/>
    <w:rsid w:val="006D220D"/>
    <w:rsid w:val="006E1C33"/>
    <w:rsid w:val="006E5716"/>
    <w:rsid w:val="007025A4"/>
    <w:rsid w:val="00703832"/>
    <w:rsid w:val="007217A2"/>
    <w:rsid w:val="007302B3"/>
    <w:rsid w:val="00730733"/>
    <w:rsid w:val="00730E3A"/>
    <w:rsid w:val="00736AAF"/>
    <w:rsid w:val="00764A53"/>
    <w:rsid w:val="00765B2A"/>
    <w:rsid w:val="0077535C"/>
    <w:rsid w:val="00782A1C"/>
    <w:rsid w:val="00783A34"/>
    <w:rsid w:val="007A4F47"/>
    <w:rsid w:val="007C6B52"/>
    <w:rsid w:val="007D16C5"/>
    <w:rsid w:val="007F5AAE"/>
    <w:rsid w:val="00821491"/>
    <w:rsid w:val="00862FE4"/>
    <w:rsid w:val="0086389A"/>
    <w:rsid w:val="0087605E"/>
    <w:rsid w:val="00876A4A"/>
    <w:rsid w:val="00897687"/>
    <w:rsid w:val="008B1FEE"/>
    <w:rsid w:val="008C0B71"/>
    <w:rsid w:val="008C1C97"/>
    <w:rsid w:val="008C21CC"/>
    <w:rsid w:val="00903C32"/>
    <w:rsid w:val="00916B16"/>
    <w:rsid w:val="009173B9"/>
    <w:rsid w:val="0093335D"/>
    <w:rsid w:val="0093613E"/>
    <w:rsid w:val="00943026"/>
    <w:rsid w:val="009443BC"/>
    <w:rsid w:val="0095429B"/>
    <w:rsid w:val="00966B81"/>
    <w:rsid w:val="009679BE"/>
    <w:rsid w:val="00975266"/>
    <w:rsid w:val="0097716D"/>
    <w:rsid w:val="00983AEC"/>
    <w:rsid w:val="00984C2D"/>
    <w:rsid w:val="009B611E"/>
    <w:rsid w:val="009C7720"/>
    <w:rsid w:val="009E0EA9"/>
    <w:rsid w:val="009F4606"/>
    <w:rsid w:val="00A00F85"/>
    <w:rsid w:val="00A11191"/>
    <w:rsid w:val="00A14C04"/>
    <w:rsid w:val="00A15794"/>
    <w:rsid w:val="00A23AFA"/>
    <w:rsid w:val="00A2661E"/>
    <w:rsid w:val="00A31B3E"/>
    <w:rsid w:val="00A35B47"/>
    <w:rsid w:val="00A472C8"/>
    <w:rsid w:val="00A532F3"/>
    <w:rsid w:val="00A8489E"/>
    <w:rsid w:val="00AB35F6"/>
    <w:rsid w:val="00AB4117"/>
    <w:rsid w:val="00AC29F3"/>
    <w:rsid w:val="00AD0169"/>
    <w:rsid w:val="00B2200C"/>
    <w:rsid w:val="00B231E5"/>
    <w:rsid w:val="00B50757"/>
    <w:rsid w:val="00B965D2"/>
    <w:rsid w:val="00BF29CE"/>
    <w:rsid w:val="00C02B87"/>
    <w:rsid w:val="00C061E8"/>
    <w:rsid w:val="00C27666"/>
    <w:rsid w:val="00C4086D"/>
    <w:rsid w:val="00C41CCD"/>
    <w:rsid w:val="00C565BC"/>
    <w:rsid w:val="00C66E97"/>
    <w:rsid w:val="00CA1896"/>
    <w:rsid w:val="00CB5B28"/>
    <w:rsid w:val="00CF5371"/>
    <w:rsid w:val="00D03167"/>
    <w:rsid w:val="00D0323A"/>
    <w:rsid w:val="00D0559F"/>
    <w:rsid w:val="00D077E9"/>
    <w:rsid w:val="00D14A90"/>
    <w:rsid w:val="00D332EB"/>
    <w:rsid w:val="00D42CB7"/>
    <w:rsid w:val="00D5413D"/>
    <w:rsid w:val="00D570A9"/>
    <w:rsid w:val="00D70D02"/>
    <w:rsid w:val="00D770C7"/>
    <w:rsid w:val="00D86945"/>
    <w:rsid w:val="00D90290"/>
    <w:rsid w:val="00DB209E"/>
    <w:rsid w:val="00DD152F"/>
    <w:rsid w:val="00DE213F"/>
    <w:rsid w:val="00DF027C"/>
    <w:rsid w:val="00E00A32"/>
    <w:rsid w:val="00E22ACD"/>
    <w:rsid w:val="00E4063B"/>
    <w:rsid w:val="00E51FA0"/>
    <w:rsid w:val="00E620B0"/>
    <w:rsid w:val="00E81B40"/>
    <w:rsid w:val="00E91810"/>
    <w:rsid w:val="00EA2DC5"/>
    <w:rsid w:val="00EB43DA"/>
    <w:rsid w:val="00EB7960"/>
    <w:rsid w:val="00EE67EC"/>
    <w:rsid w:val="00EF555B"/>
    <w:rsid w:val="00EF6735"/>
    <w:rsid w:val="00F027BB"/>
    <w:rsid w:val="00F11DCF"/>
    <w:rsid w:val="00F162EA"/>
    <w:rsid w:val="00F52D27"/>
    <w:rsid w:val="00F803F6"/>
    <w:rsid w:val="00F83527"/>
    <w:rsid w:val="00FD0183"/>
    <w:rsid w:val="00FD583F"/>
    <w:rsid w:val="00FD73E1"/>
    <w:rsid w:val="00FD7488"/>
    <w:rsid w:val="00FD7CB9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" w:qFormat="1"/>
    <w:lsdException w:name="Emphasis" w:uiPriority="2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1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69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E69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9E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E69E3"/>
    <w:rPr>
      <w:color w:val="3592C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547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897687"/>
    <w:pPr>
      <w:spacing w:line="240" w:lineRule="auto"/>
    </w:pPr>
    <w:rPr>
      <w:rFonts w:ascii="Consolas" w:eastAsiaTheme="minorHAnsi" w:hAnsi="Consolas"/>
      <w:b w:val="0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7687"/>
    <w:rPr>
      <w:rFonts w:ascii="Consolas" w:hAnsi="Consolas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1491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0359A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35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elastic.co/guide/en/kibana/current/index.html" TargetMode="External"/><Relationship Id="rId18" Type="http://schemas.openxmlformats.org/officeDocument/2006/relationships/hyperlink" Target="https://medium.com/the-andela-way/getting-started-with-elasticsearch-with-python-be8a5727c05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www.socallinuxexpo.org/scale12xsupporting/default/files/presentations/Scale12x%20-%20Intro%20to%20Elasticsearch%20(Kluge)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lastic.co/guide/en/elasticsearch/guide/current/index.html" TargetMode="External"/><Relationship Id="rId20" Type="http://schemas.openxmlformats.org/officeDocument/2006/relationships/hyperlink" Target="https://stackoverflow.com/questions/42388275/how-to-use-elasticsearch-api-in-android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elasticsearch-py.readthedocs.io/en/master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en.wikipedia.org/wiki/Json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5F0CD5D5D04CF993CF98341E3C3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E517-ECC4-482D-92A1-BB0F3FCD384A}"/>
      </w:docPartPr>
      <w:docPartBody>
        <w:p w:rsidR="00AC27A4" w:rsidRDefault="006074C4">
          <w:pPr>
            <w:pStyle w:val="FD5F0CD5D5D04CF993CF98341E3C3625"/>
          </w:pPr>
          <w:r w:rsidRPr="00D86945">
            <w:rPr>
              <w:rStyle w:val="SubtitleChar"/>
              <w:b/>
            </w:rPr>
            <w:fldChar w:fldCharType="begin"/>
          </w:r>
          <w:r w:rsidR="00AC27A4"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 w:rsidR="00AC27A4">
            <w:rPr>
              <w:rStyle w:val="SubtitleChar"/>
            </w:rPr>
            <w:t>October 22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6DDFE393A25440F983E748E422AC2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17E55-E5CC-4455-A779-0A52741DBAC2}"/>
      </w:docPartPr>
      <w:docPartBody>
        <w:p w:rsidR="00AC27A4" w:rsidRDefault="00AC27A4">
          <w:pPr>
            <w:pStyle w:val="6DDFE393A25440F983E748E422AC2DE8"/>
          </w:pPr>
          <w:r>
            <w:t>COMPANY NAME</w:t>
          </w:r>
        </w:p>
      </w:docPartBody>
    </w:docPart>
    <w:docPart>
      <w:docPartPr>
        <w:name w:val="38BA83ADABD242B19E5F58C0E408A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1F493-5CBD-49AA-AF48-966A8658A3FA}"/>
      </w:docPartPr>
      <w:docPartBody>
        <w:p w:rsidR="00AC27A4" w:rsidRDefault="00AC27A4">
          <w:pPr>
            <w:pStyle w:val="38BA83ADABD242B19E5F58C0E408ADD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C27A4"/>
    <w:rsid w:val="000422D1"/>
    <w:rsid w:val="0008578F"/>
    <w:rsid w:val="000974C3"/>
    <w:rsid w:val="000B2188"/>
    <w:rsid w:val="00114E9B"/>
    <w:rsid w:val="00212B76"/>
    <w:rsid w:val="0036359B"/>
    <w:rsid w:val="005046B6"/>
    <w:rsid w:val="006074C4"/>
    <w:rsid w:val="006A1003"/>
    <w:rsid w:val="00782D60"/>
    <w:rsid w:val="00AC27A4"/>
    <w:rsid w:val="00C776B3"/>
    <w:rsid w:val="00D77ED2"/>
    <w:rsid w:val="00E37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6359B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36359B"/>
    <w:rPr>
      <w:caps/>
      <w:color w:val="1F497D" w:themeColor="text2"/>
      <w:spacing w:val="20"/>
      <w:sz w:val="32"/>
      <w:lang w:eastAsia="en-US"/>
    </w:rPr>
  </w:style>
  <w:style w:type="paragraph" w:customStyle="1" w:styleId="FD5F0CD5D5D04CF993CF98341E3C3625">
    <w:name w:val="FD5F0CD5D5D04CF993CF98341E3C3625"/>
    <w:rsid w:val="0036359B"/>
  </w:style>
  <w:style w:type="paragraph" w:customStyle="1" w:styleId="6DDFE393A25440F983E748E422AC2DE8">
    <w:name w:val="6DDFE393A25440F983E748E422AC2DE8"/>
    <w:rsid w:val="0036359B"/>
  </w:style>
  <w:style w:type="paragraph" w:customStyle="1" w:styleId="38BA83ADABD242B19E5F58C0E408ADD9">
    <w:name w:val="38BA83ADABD242B19E5F58C0E408ADD9"/>
    <w:rsid w:val="0036359B"/>
  </w:style>
  <w:style w:type="paragraph" w:customStyle="1" w:styleId="637F7B07EA1A4EE487F0AB2F341EA5B4">
    <w:name w:val="637F7B07EA1A4EE487F0AB2F341EA5B4"/>
    <w:rsid w:val="0036359B"/>
  </w:style>
  <w:style w:type="paragraph" w:customStyle="1" w:styleId="8909E07E43DE4ED99828E04AD3BB2F39">
    <w:name w:val="8909E07E43DE4ED99828E04AD3BB2F39"/>
    <w:rsid w:val="0036359B"/>
  </w:style>
  <w:style w:type="paragraph" w:customStyle="1" w:styleId="5D9CEDA9FB9F48FA820B248AD8581973">
    <w:name w:val="5D9CEDA9FB9F48FA820B248AD8581973"/>
    <w:rsid w:val="0036359B"/>
  </w:style>
  <w:style w:type="paragraph" w:customStyle="1" w:styleId="CF399FF118914122A5C7D84E6DE093B4">
    <w:name w:val="CF399FF118914122A5C7D84E6DE093B4"/>
    <w:rsid w:val="0036359B"/>
  </w:style>
  <w:style w:type="paragraph" w:customStyle="1" w:styleId="A4F66DC272284A39B7F756880858BB78">
    <w:name w:val="A4F66DC272284A39B7F756880858BB78"/>
    <w:rsid w:val="0036359B"/>
  </w:style>
  <w:style w:type="paragraph" w:customStyle="1" w:styleId="887FBBCBE86640CCBB8DF74A3A2080B8">
    <w:name w:val="887FBBCBE86640CCBB8DF74A3A2080B8"/>
    <w:rsid w:val="00114E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Riyanshi Mittal
Reviewed by: Rajesh Nath, Ms.Charu Virmani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C9D82600E124EAE0FA188E684C09D" ma:contentTypeVersion="9" ma:contentTypeDescription="Create a new document." ma:contentTypeScope="" ma:versionID="2bea53d09770e635ce8cd83c736594bd">
  <xsd:schema xmlns:xsd="http://www.w3.org/2001/XMLSchema" xmlns:xs="http://www.w3.org/2001/XMLSchema" xmlns:p="http://schemas.microsoft.com/office/2006/metadata/properties" xmlns:ns2="9da69110-5409-4e92-be76-6d3d1d916b93" xmlns:ns3="97c3c57a-7bc7-40e1-97a2-cb26290855d5" targetNamespace="http://schemas.microsoft.com/office/2006/metadata/properties" ma:root="true" ma:fieldsID="757f8fe93e2ad4349ee25041227df146" ns2:_="" ns3:_="">
    <xsd:import namespace="9da69110-5409-4e92-be76-6d3d1d916b93"/>
    <xsd:import namespace="97c3c57a-7bc7-40e1-97a2-cb26290855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9110-5409-4e92-be76-6d3d1d916b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3c57a-7bc7-40e1-97a2-cb2629085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2D1FB-17D9-45D9-8005-95FAB020E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69110-5409-4e92-be76-6d3d1d916b93"/>
    <ds:schemaRef ds:uri="97c3c57a-7bc7-40e1-97a2-cb2629085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626FC5-42C7-4B05-993A-A5ECAE753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F916A6-6AE2-4388-85DE-0EDC9E154D9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3323E7E-29A7-49F9-9CB7-7ADDF3595E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30</TotalTime>
  <Pages>8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2006-08-01T17:47:00Z</cp:lastPrinted>
  <dcterms:created xsi:type="dcterms:W3CDTF">2019-02-02T09:37:00Z</dcterms:created>
  <dcterms:modified xsi:type="dcterms:W3CDTF">2019-02-02T09:37:00Z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0x010100CAEC9D82600E124EAE0FA188E684C09D</vt:lpwstr>
  </property>
</Properties>
</file>